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21" w:rsidRPr="004E2859" w:rsidRDefault="000D3C6E" w:rsidP="004E2859">
      <w:pPr>
        <w:jc w:val="left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-381000</wp:posOffset>
                </wp:positionV>
                <wp:extent cx="3088005" cy="457200"/>
                <wp:effectExtent l="4445" t="0" r="3175" b="0"/>
                <wp:wrapNone/>
                <wp:docPr id="6" name="Text Box 2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3E2" w:rsidRPr="007436C1" w:rsidRDefault="00E203E2" w:rsidP="00161C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7436C1">
                              <w:rPr>
                                <w:rFonts w:ascii="Georgia" w:hAnsi="Georgia"/>
                                <w:b/>
                                <w:i/>
                                <w:color w:val="FFFFFF"/>
                                <w:sz w:val="32"/>
                                <w:szCs w:val="32"/>
                              </w:rPr>
                              <w:t>Ministerio de Fomento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6" o:spid="_x0000_s1026" type="#_x0000_t202" style="position:absolute;margin-left:4.85pt;margin-top:-30pt;width:243.15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" filled="f" stroked="f" strokecolor="yellow">
                <v:textbox>
                  <w:txbxContent>
                    <w:p w:rsidR="00E203E2" w:rsidRPr="007436C1" w:rsidRDefault="00E203E2" w:rsidP="00161C1F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FFFFFF"/>
                          <w:sz w:val="32"/>
                          <w:szCs w:val="32"/>
                        </w:rPr>
                      </w:pPr>
                      <w:r w:rsidRPr="007436C1">
                        <w:rPr>
                          <w:rFonts w:ascii="Georgia" w:hAnsi="Georgia"/>
                          <w:b/>
                          <w:i/>
                          <w:color w:val="FFFFFF"/>
                          <w:sz w:val="32"/>
                          <w:szCs w:val="32"/>
                        </w:rPr>
                        <w:t>Ministerio de Fomento</w:t>
                      </w:r>
                    </w:p>
                  </w:txbxContent>
                </v:textbox>
              </v:shape>
            </w:pict>
          </mc:Fallback>
        </mc:AlternateContent>
      </w: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586421" w:rsidRPr="004E2859" w:rsidRDefault="000833BE" w:rsidP="004E2859">
      <w:pPr>
        <w:jc w:val="left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-1352550</wp:posOffset>
            </wp:positionV>
            <wp:extent cx="1371600" cy="702945"/>
            <wp:effectExtent l="19050" t="0" r="0" b="0"/>
            <wp:wrapNone/>
            <wp:docPr id="2182" name="Imagen 2173" descr="everis+claim PP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73" descr="everis+claim PPT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215F69" w:rsidRPr="004E2859" w:rsidRDefault="00215F69" w:rsidP="004E2859">
      <w:pPr>
        <w:jc w:val="left"/>
        <w:rPr>
          <w:rFonts w:cs="Arial"/>
          <w:szCs w:val="20"/>
        </w:rPr>
      </w:pP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586421" w:rsidRPr="004E2859" w:rsidRDefault="00586421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A50187" w:rsidRPr="004E2859" w:rsidRDefault="00A50187" w:rsidP="004E2859">
      <w:pPr>
        <w:jc w:val="left"/>
        <w:rPr>
          <w:rFonts w:cs="Arial"/>
          <w:szCs w:val="20"/>
        </w:rPr>
      </w:pPr>
    </w:p>
    <w:p w:rsidR="00185EB2" w:rsidRPr="004E2859" w:rsidRDefault="00185EB2" w:rsidP="004E2859">
      <w:pPr>
        <w:jc w:val="left"/>
        <w:rPr>
          <w:rFonts w:cs="Arial"/>
          <w:szCs w:val="20"/>
        </w:rPr>
      </w:pPr>
    </w:p>
    <w:p w:rsidR="00185EB2" w:rsidRPr="004E2859" w:rsidRDefault="000833BE" w:rsidP="004E2859">
      <w:pPr>
        <w:jc w:val="left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125095</wp:posOffset>
            </wp:positionV>
            <wp:extent cx="3711575" cy="706755"/>
            <wp:effectExtent l="19050" t="0" r="3175" b="0"/>
            <wp:wrapNone/>
            <wp:docPr id="2181" name="Imagen 2178" descr="e-GOVe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78" descr="e-GOVeri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B4F" w:rsidRPr="004E2859" w:rsidRDefault="00853B4F" w:rsidP="004E2859">
      <w:pPr>
        <w:jc w:val="left"/>
        <w:rPr>
          <w:rFonts w:cs="Arial"/>
          <w:szCs w:val="20"/>
        </w:rPr>
      </w:pPr>
    </w:p>
    <w:p w:rsidR="00853B4F" w:rsidRPr="004E2859" w:rsidRDefault="00853B4F" w:rsidP="004E2859">
      <w:pPr>
        <w:jc w:val="left"/>
        <w:rPr>
          <w:rFonts w:cs="Arial"/>
          <w:szCs w:val="20"/>
        </w:rPr>
      </w:pPr>
    </w:p>
    <w:p w:rsidR="00185EB2" w:rsidRPr="004E2859" w:rsidRDefault="00185EB2" w:rsidP="004E2859">
      <w:pPr>
        <w:jc w:val="left"/>
        <w:rPr>
          <w:rFonts w:cs="Arial"/>
          <w:szCs w:val="20"/>
        </w:rPr>
      </w:pPr>
    </w:p>
    <w:p w:rsidR="007A31D4" w:rsidRPr="004E2859" w:rsidRDefault="000D3C6E" w:rsidP="004E2859">
      <w:pPr>
        <w:jc w:val="left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31543</wp:posOffset>
                </wp:positionV>
                <wp:extent cx="7595235" cy="1500107"/>
                <wp:effectExtent l="0" t="0" r="5715" b="5080"/>
                <wp:wrapNone/>
                <wp:docPr id="5" name="Rectangle 2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235" cy="1500107"/>
                        </a:xfrm>
                        <a:prstGeom prst="rect">
                          <a:avLst/>
                        </a:prstGeom>
                        <a:solidFill>
                          <a:srgbClr val="9AAE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7" o:spid="_x0000_s1026" style="position:absolute;margin-left:-85.05pt;margin-top:2.5pt;width:598.05pt;height:118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" fillcolor="#9aae04" stroked="f"/>
            </w:pict>
          </mc:Fallback>
        </mc:AlternateContent>
      </w:r>
    </w:p>
    <w:p w:rsidR="007A31D4" w:rsidRPr="004E2859" w:rsidRDefault="000D3C6E" w:rsidP="004E2859">
      <w:pPr>
        <w:jc w:val="left"/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42545</wp:posOffset>
                </wp:positionV>
                <wp:extent cx="5332730" cy="1266190"/>
                <wp:effectExtent l="4445" t="0" r="0" b="635"/>
                <wp:wrapNone/>
                <wp:docPr id="4" name="Text Box 2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1266190"/>
                        </a:xfrm>
                        <a:prstGeom prst="rect">
                          <a:avLst/>
                        </a:prstGeom>
                        <a:solidFill>
                          <a:srgbClr val="9AAE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3E2" w:rsidRDefault="00553B1D" w:rsidP="007267D7">
                            <w:pPr>
                              <w:jc w:val="left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"Título - Tipo de documento"  \* MERGEFORMAT </w:instrText>
                            </w:r>
                            <w:r>
                              <w:fldChar w:fldCharType="separate"/>
                            </w:r>
                            <w:r w:rsidR="00E203E2"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Descripción de la interface y ejemplos de uso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E203E2" w:rsidRDefault="00120211" w:rsidP="00A7477E">
                            <w:pPr>
                              <w:jc w:val="left"/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>Servicio externo de transacción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9" o:spid="_x0000_s1027" type="#_x0000_t202" style="position:absolute;margin-left:-62.95pt;margin-top:3.35pt;width:419.9pt;height:99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" fillcolor="#9aae04" stroked="f">
                <v:textbox>
                  <w:txbxContent>
                    <w:p w:rsidR="00E203E2" w:rsidRDefault="00E203E2" w:rsidP="007267D7">
                      <w:pPr>
                        <w:jc w:val="left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fldSimple w:instr=" DOCPROPERTY  &quot;Título - Tipo de documento&quot;  \* MERGEFORMAT "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Descripción de la interface y ejemplos de uso</w:t>
                        </w:r>
                      </w:fldSimple>
                    </w:p>
                    <w:p w:rsidR="00E203E2" w:rsidRDefault="00120211" w:rsidP="00A7477E">
                      <w:pPr>
                        <w:jc w:val="left"/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>Servicio externo de transacción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185EB2" w:rsidRPr="004E2859" w:rsidRDefault="00185EB2" w:rsidP="004E2859">
      <w:pPr>
        <w:jc w:val="left"/>
        <w:rPr>
          <w:rFonts w:cs="Arial"/>
          <w:szCs w:val="20"/>
        </w:rPr>
      </w:pPr>
    </w:p>
    <w:p w:rsidR="00185EB2" w:rsidRPr="004E2859" w:rsidRDefault="00185EB2" w:rsidP="004E2859">
      <w:pPr>
        <w:jc w:val="left"/>
        <w:rPr>
          <w:rFonts w:cs="Arial"/>
          <w:szCs w:val="20"/>
        </w:rPr>
      </w:pPr>
    </w:p>
    <w:p w:rsidR="009139E3" w:rsidRPr="004E2859" w:rsidRDefault="009139E3" w:rsidP="004E2859">
      <w:pPr>
        <w:jc w:val="left"/>
        <w:rPr>
          <w:rFonts w:cs="Arial"/>
          <w:szCs w:val="20"/>
        </w:rPr>
      </w:pPr>
    </w:p>
    <w:p w:rsidR="009139E3" w:rsidRPr="004E2859" w:rsidRDefault="009139E3" w:rsidP="004E2859">
      <w:pPr>
        <w:jc w:val="left"/>
        <w:rPr>
          <w:rFonts w:cs="Arial"/>
          <w:szCs w:val="20"/>
        </w:rPr>
      </w:pPr>
    </w:p>
    <w:p w:rsidR="009139E3" w:rsidRPr="004E2859" w:rsidRDefault="009139E3" w:rsidP="004E2859">
      <w:pPr>
        <w:jc w:val="left"/>
        <w:rPr>
          <w:rFonts w:cs="Arial"/>
          <w:szCs w:val="20"/>
        </w:rPr>
      </w:pPr>
    </w:p>
    <w:p w:rsidR="009139E3" w:rsidRPr="004E2859" w:rsidRDefault="009139E3" w:rsidP="004E2859">
      <w:pPr>
        <w:jc w:val="left"/>
        <w:rPr>
          <w:rFonts w:cs="Arial"/>
          <w:szCs w:val="20"/>
        </w:rPr>
      </w:pPr>
    </w:p>
    <w:p w:rsidR="00185EB2" w:rsidRPr="004E2859" w:rsidRDefault="00185EB2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7A31D4" w:rsidRPr="004E2859" w:rsidRDefault="007A31D4" w:rsidP="004E2859">
      <w:pPr>
        <w:jc w:val="left"/>
        <w:rPr>
          <w:rFonts w:cs="Arial"/>
          <w:szCs w:val="20"/>
        </w:rPr>
      </w:pPr>
    </w:p>
    <w:p w:rsidR="007A31D4" w:rsidRPr="004E2859" w:rsidRDefault="00F80E96" w:rsidP="004E2859">
      <w:pPr>
        <w:pStyle w:val="Portada16ptCursivaCentrado"/>
        <w:jc w:val="left"/>
        <w:rPr>
          <w:rFonts w:cs="Arial"/>
          <w:color w:val="9AAE04"/>
          <w:sz w:val="20"/>
        </w:rPr>
      </w:pPr>
      <w:r w:rsidRPr="004E2859">
        <w:rPr>
          <w:rFonts w:cs="Arial"/>
          <w:color w:val="9AAE04"/>
          <w:sz w:val="20"/>
        </w:rPr>
        <w:t>Buenos Aires</w:t>
      </w:r>
      <w:r w:rsidR="007A31D4" w:rsidRPr="004E2859">
        <w:rPr>
          <w:rFonts w:cs="Arial"/>
          <w:color w:val="9AAE04"/>
          <w:sz w:val="20"/>
        </w:rPr>
        <w:t xml:space="preserve">, </w:t>
      </w:r>
      <w:r w:rsidR="00B6534E">
        <w:rPr>
          <w:rFonts w:cs="Arial"/>
          <w:color w:val="9AAE04"/>
          <w:sz w:val="20"/>
        </w:rPr>
        <w:t>12 de Diciembre de 2014</w:t>
      </w:r>
    </w:p>
    <w:p w:rsidR="007A31D4" w:rsidRPr="004E2859" w:rsidRDefault="007A31D4" w:rsidP="004E2859">
      <w:pPr>
        <w:pStyle w:val="Portada16ptCursivaCentrado"/>
        <w:jc w:val="left"/>
        <w:rPr>
          <w:rFonts w:cs="Arial"/>
          <w:color w:val="9AAE04"/>
          <w:sz w:val="20"/>
        </w:rPr>
      </w:pPr>
      <w:r w:rsidRPr="004E2859">
        <w:rPr>
          <w:rFonts w:cs="Arial"/>
          <w:color w:val="9AAE04"/>
          <w:sz w:val="20"/>
        </w:rPr>
        <w:t>Versión</w:t>
      </w:r>
      <w:r w:rsidR="00421B1B">
        <w:rPr>
          <w:rFonts w:cs="Arial"/>
          <w:color w:val="9AAE04"/>
          <w:sz w:val="20"/>
        </w:rPr>
        <w:t xml:space="preserve"> </w:t>
      </w:r>
      <w:r w:rsidR="00B6534E">
        <w:rPr>
          <w:rFonts w:cs="Arial"/>
          <w:color w:val="9AAE04"/>
          <w:sz w:val="20"/>
        </w:rPr>
        <w:t>1</w:t>
      </w:r>
      <w:r w:rsidR="00421B1B">
        <w:rPr>
          <w:rFonts w:cs="Arial"/>
          <w:color w:val="9AAE04"/>
          <w:sz w:val="20"/>
        </w:rPr>
        <w:t>.0</w:t>
      </w:r>
    </w:p>
    <w:p w:rsidR="00AE6A27" w:rsidRPr="004E2859" w:rsidRDefault="00AE6A27" w:rsidP="004E2859">
      <w:pPr>
        <w:pStyle w:val="HojadeControlTtulo1"/>
        <w:jc w:val="left"/>
        <w:rPr>
          <w:rFonts w:cs="Arial"/>
          <w:sz w:val="20"/>
        </w:rPr>
      </w:pPr>
    </w:p>
    <w:p w:rsidR="00AE6A27" w:rsidRPr="004E2859" w:rsidRDefault="00AE6A27" w:rsidP="004E2859">
      <w:pPr>
        <w:jc w:val="left"/>
        <w:rPr>
          <w:rFonts w:cs="Arial"/>
          <w:szCs w:val="20"/>
        </w:rPr>
      </w:pPr>
    </w:p>
    <w:p w:rsidR="00AE6A27" w:rsidRPr="004E2859" w:rsidRDefault="00AE6A27" w:rsidP="004E2859">
      <w:pPr>
        <w:jc w:val="left"/>
        <w:rPr>
          <w:rFonts w:cs="Arial"/>
          <w:szCs w:val="20"/>
        </w:rPr>
      </w:pPr>
    </w:p>
    <w:p w:rsidR="00AE6A27" w:rsidRPr="004E2859" w:rsidRDefault="00AE6A27" w:rsidP="004E2859">
      <w:pPr>
        <w:tabs>
          <w:tab w:val="left" w:pos="1540"/>
        </w:tabs>
        <w:jc w:val="left"/>
        <w:rPr>
          <w:rFonts w:cs="Arial"/>
          <w:szCs w:val="20"/>
        </w:rPr>
      </w:pPr>
      <w:r w:rsidRPr="004E2859">
        <w:rPr>
          <w:rFonts w:cs="Arial"/>
          <w:szCs w:val="20"/>
        </w:rPr>
        <w:tab/>
      </w:r>
    </w:p>
    <w:p w:rsidR="00DA30D3" w:rsidRPr="004E2859" w:rsidRDefault="007A31D4" w:rsidP="004E2859">
      <w:pPr>
        <w:pStyle w:val="HojadeControlTtulo1"/>
        <w:jc w:val="left"/>
        <w:rPr>
          <w:rFonts w:cs="Arial"/>
          <w:color w:val="808080"/>
          <w:sz w:val="20"/>
        </w:rPr>
      </w:pPr>
      <w:r w:rsidRPr="004E2859">
        <w:rPr>
          <w:rFonts w:cs="Arial"/>
          <w:sz w:val="20"/>
        </w:rPr>
        <w:br w:type="page"/>
      </w:r>
      <w:r w:rsidR="00DA30D3" w:rsidRPr="004E2859">
        <w:rPr>
          <w:rFonts w:cs="Arial"/>
          <w:color w:val="808080"/>
          <w:sz w:val="20"/>
        </w:rPr>
        <w:lastRenderedPageBreak/>
        <w:t>HOJA DE CONTROL</w:t>
      </w:r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060"/>
        <w:gridCol w:w="2340"/>
        <w:gridCol w:w="1440"/>
      </w:tblGrid>
      <w:tr w:rsidR="00DA30D3" w:rsidRPr="004E2859">
        <w:trPr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Título</w:t>
            </w:r>
          </w:p>
        </w:tc>
        <w:tc>
          <w:tcPr>
            <w:tcW w:w="6840" w:type="dxa"/>
            <w:gridSpan w:val="3"/>
            <w:tcBorders>
              <w:left w:val="single" w:sz="4" w:space="0" w:color="FFFFFF"/>
            </w:tcBorders>
            <w:vAlign w:val="center"/>
          </w:tcPr>
          <w:p w:rsidR="00DA30D3" w:rsidRPr="004E2859" w:rsidRDefault="00584E3B" w:rsidP="00E97A26">
            <w:pPr>
              <w:jc w:val="left"/>
              <w:rPr>
                <w:rStyle w:val="HojadeControlNormal"/>
                <w:rFonts w:cs="Arial"/>
              </w:rPr>
            </w:pPr>
            <w:r w:rsidRPr="00584E3B">
              <w:t>Descripción de la interface y ejemplos de uso</w:t>
            </w:r>
            <w:r w:rsidR="00E81550" w:rsidRPr="004E2859">
              <w:rPr>
                <w:rStyle w:val="HojadeControlNormal"/>
                <w:rFonts w:cs="Arial"/>
              </w:rPr>
              <w:t xml:space="preserve"> </w:t>
            </w:r>
            <w:r w:rsidR="00D73041" w:rsidRPr="004E2859">
              <w:rPr>
                <w:rStyle w:val="HojadeControlNormal"/>
                <w:rFonts w:cs="Arial"/>
              </w:rPr>
              <w:t>–</w:t>
            </w:r>
            <w:r w:rsidR="001B0D1B" w:rsidRPr="004E2859">
              <w:rPr>
                <w:rStyle w:val="HojadeControlNormal"/>
                <w:rFonts w:cs="Arial"/>
              </w:rPr>
              <w:t xml:space="preserve"> </w:t>
            </w:r>
            <w:r w:rsidR="0048760B">
              <w:rPr>
                <w:rFonts w:cs="Arial"/>
                <w:szCs w:val="20"/>
              </w:rPr>
              <w:t xml:space="preserve">Servicio externo </w:t>
            </w:r>
            <w:r w:rsidR="00E97A26">
              <w:rPr>
                <w:rFonts w:cs="Arial"/>
                <w:szCs w:val="20"/>
              </w:rPr>
              <w:t>transacción</w:t>
            </w:r>
          </w:p>
        </w:tc>
      </w:tr>
      <w:tr w:rsidR="00DA30D3" w:rsidRPr="004E2859">
        <w:trPr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6840" w:type="dxa"/>
            <w:gridSpan w:val="3"/>
            <w:tcBorders>
              <w:left w:val="single" w:sz="4" w:space="0" w:color="FFFFFF"/>
            </w:tcBorders>
            <w:vAlign w:val="center"/>
          </w:tcPr>
          <w:p w:rsidR="00DA30D3" w:rsidRPr="004E2859" w:rsidRDefault="00D73041" w:rsidP="004E2859">
            <w:pPr>
              <w:jc w:val="left"/>
              <w:rPr>
                <w:rStyle w:val="HojadeControlNormal"/>
                <w:rFonts w:cs="Arial"/>
              </w:rPr>
            </w:pPr>
            <w:r w:rsidRPr="004E2859">
              <w:rPr>
                <w:rStyle w:val="HojadeControlNormal"/>
                <w:rFonts w:cs="Arial"/>
              </w:rPr>
              <w:t>E</w:t>
            </w:r>
            <w:r w:rsidR="00DA30D3" w:rsidRPr="004E2859">
              <w:rPr>
                <w:rStyle w:val="HojadeControlNormal"/>
                <w:rFonts w:cs="Arial"/>
              </w:rPr>
              <w:t>veris</w:t>
            </w:r>
          </w:p>
        </w:tc>
      </w:tr>
      <w:tr w:rsidR="00DA30D3" w:rsidRPr="004E2859">
        <w:trPr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060" w:type="dxa"/>
            <w:tcBorders>
              <w:left w:val="single" w:sz="4" w:space="0" w:color="FFFFFF"/>
            </w:tcBorders>
            <w:vAlign w:val="center"/>
          </w:tcPr>
          <w:p w:rsidR="00DA30D3" w:rsidRPr="004E2859" w:rsidRDefault="00B6534E" w:rsidP="00207DE1">
            <w:pPr>
              <w:jc w:val="left"/>
              <w:rPr>
                <w:rStyle w:val="HojadeControlNormal"/>
                <w:rFonts w:cs="Arial"/>
              </w:rPr>
            </w:pPr>
            <w:r>
              <w:t>1</w:t>
            </w:r>
            <w:r w:rsidR="00421B1B">
              <w:t>.0</w:t>
            </w:r>
          </w:p>
        </w:tc>
        <w:tc>
          <w:tcPr>
            <w:tcW w:w="2340" w:type="dxa"/>
            <w:tcBorders>
              <w:bottom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Fecha Versión</w:t>
            </w:r>
          </w:p>
        </w:tc>
        <w:tc>
          <w:tcPr>
            <w:tcW w:w="1440" w:type="dxa"/>
            <w:vAlign w:val="center"/>
          </w:tcPr>
          <w:p w:rsidR="00DA30D3" w:rsidRPr="004E2859" w:rsidRDefault="00B6534E" w:rsidP="00CE47F3">
            <w:pPr>
              <w:jc w:val="left"/>
              <w:rPr>
                <w:rStyle w:val="HojadeControlNormal"/>
                <w:rFonts w:cs="Arial"/>
              </w:rPr>
            </w:pPr>
            <w:r>
              <w:rPr>
                <w:rStyle w:val="HojadeControlNormal"/>
                <w:rFonts w:cs="Arial"/>
              </w:rPr>
              <w:t>12/12/2014</w:t>
            </w:r>
          </w:p>
        </w:tc>
      </w:tr>
      <w:tr w:rsidR="00DA30D3" w:rsidRPr="004E2859">
        <w:trPr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Revisado por:</w:t>
            </w:r>
          </w:p>
        </w:tc>
        <w:tc>
          <w:tcPr>
            <w:tcW w:w="3060" w:type="dxa"/>
            <w:tcBorders>
              <w:left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Fecha Revisión</w:t>
            </w:r>
          </w:p>
        </w:tc>
        <w:tc>
          <w:tcPr>
            <w:tcW w:w="144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</w:tr>
      <w:tr w:rsidR="00DA30D3" w:rsidRPr="004E2859">
        <w:trPr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Aprobado por:</w:t>
            </w:r>
          </w:p>
        </w:tc>
        <w:tc>
          <w:tcPr>
            <w:tcW w:w="3060" w:type="dxa"/>
            <w:tcBorders>
              <w:left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Fecha Aprobación</w:t>
            </w:r>
          </w:p>
        </w:tc>
        <w:tc>
          <w:tcPr>
            <w:tcW w:w="144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</w:tr>
      <w:tr w:rsidR="00DA30D3" w:rsidRPr="004E2859">
        <w:trPr>
          <w:gridAfter w:val="2"/>
          <w:wAfter w:w="3780" w:type="dxa"/>
          <w:trHeight w:val="400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Nº Total Páginas</w:t>
            </w:r>
          </w:p>
        </w:tc>
        <w:tc>
          <w:tcPr>
            <w:tcW w:w="3060" w:type="dxa"/>
            <w:tcBorders>
              <w:left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</w:tr>
    </w:tbl>
    <w:p w:rsidR="008F0FFE" w:rsidRDefault="008F0FFE" w:rsidP="004E2859">
      <w:pPr>
        <w:jc w:val="left"/>
        <w:rPr>
          <w:rFonts w:cs="Arial"/>
          <w:szCs w:val="20"/>
        </w:rPr>
      </w:pPr>
    </w:p>
    <w:p w:rsidR="008F0FFE" w:rsidRDefault="008F0FFE">
      <w:pPr>
        <w:spacing w:before="0"/>
        <w:jc w:val="left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DA30D3" w:rsidRPr="004E2859" w:rsidRDefault="00DA30D3" w:rsidP="004E2859">
      <w:pPr>
        <w:jc w:val="left"/>
        <w:rPr>
          <w:rFonts w:cs="Arial"/>
          <w:szCs w:val="20"/>
        </w:rPr>
      </w:pPr>
    </w:p>
    <w:tbl>
      <w:tblPr>
        <w:tblpPr w:leftFromText="141" w:rightFromText="141" w:vertAnchor="text" w:tblpX="6371" w:tblpY="-73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DA30D3" w:rsidRPr="004E2859">
        <w:tc>
          <w:tcPr>
            <w:tcW w:w="210" w:type="dxa"/>
          </w:tcPr>
          <w:p w:rsidR="00DA30D3" w:rsidRPr="004E2859" w:rsidRDefault="00DA30D3" w:rsidP="004E2859">
            <w:pPr>
              <w:jc w:val="left"/>
              <w:rPr>
                <w:rFonts w:cs="Arial"/>
                <w:szCs w:val="20"/>
              </w:rPr>
            </w:pPr>
          </w:p>
        </w:tc>
      </w:tr>
    </w:tbl>
    <w:p w:rsidR="00DA30D3" w:rsidRPr="004E2859" w:rsidRDefault="00DA30D3" w:rsidP="004E2859">
      <w:pPr>
        <w:jc w:val="left"/>
        <w:rPr>
          <w:rFonts w:cs="Arial"/>
          <w:szCs w:val="20"/>
        </w:rPr>
      </w:pPr>
    </w:p>
    <w:p w:rsidR="00DA30D3" w:rsidRPr="004E2859" w:rsidRDefault="00DA30D3" w:rsidP="004E2859">
      <w:pPr>
        <w:jc w:val="left"/>
        <w:rPr>
          <w:rStyle w:val="HojadeControlTtulo2"/>
          <w:rFonts w:cs="Arial"/>
          <w:color w:val="808080"/>
          <w:sz w:val="20"/>
          <w:szCs w:val="20"/>
        </w:rPr>
      </w:pPr>
      <w:r w:rsidRPr="004E2859">
        <w:rPr>
          <w:rStyle w:val="HojadeControlTtulo2"/>
          <w:rFonts w:cs="Arial"/>
          <w:color w:val="808080"/>
          <w:sz w:val="20"/>
          <w:szCs w:val="20"/>
        </w:rPr>
        <w:t>CONTROL DE CAMBIOS</w:t>
      </w:r>
    </w:p>
    <w:tbl>
      <w:tblPr>
        <w:tblpPr w:leftFromText="142" w:rightFromText="142" w:vertAnchor="text" w:horzAnchor="page" w:tblpX="1770" w:tblpY="171"/>
        <w:tblW w:w="90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50"/>
        <w:gridCol w:w="4320"/>
        <w:gridCol w:w="2271"/>
        <w:gridCol w:w="1271"/>
      </w:tblGrid>
      <w:tr w:rsidR="00DA30D3" w:rsidRPr="004E2859">
        <w:trPr>
          <w:trHeight w:val="523"/>
          <w:tblHeader/>
        </w:trPr>
        <w:tc>
          <w:tcPr>
            <w:tcW w:w="115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Causa del Cambio</w:t>
            </w:r>
          </w:p>
        </w:tc>
        <w:tc>
          <w:tcPr>
            <w:tcW w:w="22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Responsable del Cambio</w:t>
            </w:r>
          </w:p>
        </w:tc>
        <w:tc>
          <w:tcPr>
            <w:tcW w:w="12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Fecha del Cambio</w:t>
            </w:r>
          </w:p>
        </w:tc>
      </w:tr>
      <w:tr w:rsidR="00DA30D3" w:rsidRPr="004E2859">
        <w:trPr>
          <w:trHeight w:val="400"/>
        </w:trPr>
        <w:tc>
          <w:tcPr>
            <w:tcW w:w="1150" w:type="dxa"/>
            <w:vAlign w:val="center"/>
          </w:tcPr>
          <w:p w:rsidR="00DA30D3" w:rsidRPr="004E2859" w:rsidRDefault="00DA30D3" w:rsidP="004E2859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  <w:r w:rsidRPr="004E2859">
              <w:rPr>
                <w:rStyle w:val="HojadeControlNormal"/>
                <w:rFonts w:cs="Arial"/>
              </w:rPr>
              <w:t>1.0</w:t>
            </w:r>
          </w:p>
        </w:tc>
        <w:tc>
          <w:tcPr>
            <w:tcW w:w="4320" w:type="dxa"/>
            <w:vAlign w:val="center"/>
          </w:tcPr>
          <w:p w:rsidR="00DA30D3" w:rsidRPr="004E2859" w:rsidRDefault="00DA30D3" w:rsidP="00EE3088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  <w:r w:rsidRPr="004E2859">
              <w:rPr>
                <w:rStyle w:val="HojadeControlNormal"/>
                <w:rFonts w:cs="Arial"/>
              </w:rPr>
              <w:t>Documento inicial</w:t>
            </w:r>
            <w:r w:rsidR="008B0CD9">
              <w:rPr>
                <w:rStyle w:val="HojadeControlNormal"/>
                <w:rFonts w:cs="Arial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:rsidR="00DA30D3" w:rsidRPr="004E2859" w:rsidRDefault="00C95DA1" w:rsidP="004E2859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  <w:r>
              <w:rPr>
                <w:rStyle w:val="HojadeControlNormal"/>
                <w:rFonts w:cs="Arial"/>
              </w:rPr>
              <w:t>Sheila Soria</w:t>
            </w:r>
          </w:p>
        </w:tc>
        <w:tc>
          <w:tcPr>
            <w:tcW w:w="1271" w:type="dxa"/>
            <w:vAlign w:val="center"/>
          </w:tcPr>
          <w:p w:rsidR="00DA30D3" w:rsidRPr="004E2859" w:rsidRDefault="00533D76" w:rsidP="00702428">
            <w:pPr>
              <w:jc w:val="left"/>
              <w:rPr>
                <w:rStyle w:val="HojadeControlNormal"/>
                <w:rFonts w:cs="Arial"/>
              </w:rPr>
            </w:pPr>
            <w:r>
              <w:rPr>
                <w:rStyle w:val="HojadeControlNormal"/>
                <w:rFonts w:cs="Arial"/>
              </w:rPr>
              <w:t>12/12/2014</w:t>
            </w:r>
          </w:p>
        </w:tc>
      </w:tr>
    </w:tbl>
    <w:p w:rsidR="00DA30D3" w:rsidRPr="004E2859" w:rsidRDefault="00DA30D3" w:rsidP="004E2859">
      <w:pPr>
        <w:jc w:val="left"/>
        <w:rPr>
          <w:rFonts w:cs="Arial"/>
          <w:szCs w:val="20"/>
        </w:rPr>
      </w:pPr>
    </w:p>
    <w:p w:rsidR="00DA30D3" w:rsidRPr="004E2859" w:rsidRDefault="00DA30D3" w:rsidP="004E2859">
      <w:pPr>
        <w:jc w:val="left"/>
        <w:rPr>
          <w:rStyle w:val="HojadeControlTtulo2"/>
          <w:rFonts w:cs="Arial"/>
          <w:color w:val="808080"/>
          <w:sz w:val="20"/>
          <w:szCs w:val="20"/>
        </w:rPr>
      </w:pPr>
      <w:r w:rsidRPr="004E2859">
        <w:rPr>
          <w:rStyle w:val="HojadeControlTtulo2"/>
          <w:rFonts w:cs="Arial"/>
          <w:color w:val="808080"/>
          <w:sz w:val="20"/>
          <w:szCs w:val="20"/>
        </w:rPr>
        <w:t>CONTROL DE DISTRIBUCIÓN</w:t>
      </w:r>
    </w:p>
    <w:tbl>
      <w:tblPr>
        <w:tblpPr w:leftFromText="142" w:rightFromText="142" w:vertAnchor="text" w:horzAnchor="page" w:tblpX="1770" w:tblpY="171"/>
        <w:tblW w:w="90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30"/>
        <w:gridCol w:w="4320"/>
        <w:gridCol w:w="1579"/>
      </w:tblGrid>
      <w:tr w:rsidR="00DA30D3" w:rsidRPr="004E2859">
        <w:trPr>
          <w:trHeight w:val="523"/>
          <w:tblHeader/>
        </w:trPr>
        <w:tc>
          <w:tcPr>
            <w:tcW w:w="3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Distribuido a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Área / Departamento</w:t>
            </w:r>
          </w:p>
        </w:tc>
        <w:tc>
          <w:tcPr>
            <w:tcW w:w="15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AAE04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Ttulo3"/>
                <w:rFonts w:cs="Arial"/>
                <w:color w:val="FFFFFF"/>
                <w:sz w:val="20"/>
                <w:szCs w:val="20"/>
              </w:rPr>
            </w:pPr>
            <w:r w:rsidRPr="004E2859">
              <w:rPr>
                <w:rStyle w:val="HojadeControlTtulo3"/>
                <w:rFonts w:cs="Arial"/>
                <w:color w:val="FFFFFF"/>
                <w:sz w:val="20"/>
                <w:szCs w:val="20"/>
              </w:rPr>
              <w:t>Nº Copias</w:t>
            </w:r>
          </w:p>
        </w:tc>
      </w:tr>
      <w:tr w:rsidR="00DA30D3" w:rsidRPr="004E2859">
        <w:trPr>
          <w:trHeight w:val="400"/>
        </w:trPr>
        <w:tc>
          <w:tcPr>
            <w:tcW w:w="3130" w:type="dxa"/>
            <w:tcBorders>
              <w:top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4320" w:type="dxa"/>
            <w:tcBorders>
              <w:top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1579" w:type="dxa"/>
            <w:tcBorders>
              <w:top w:val="single" w:sz="4" w:space="0" w:color="FFFFFF"/>
            </w:tcBorders>
            <w:vAlign w:val="center"/>
          </w:tcPr>
          <w:p w:rsidR="00DA30D3" w:rsidRPr="004E2859" w:rsidRDefault="00DA30D3" w:rsidP="004E2859">
            <w:pPr>
              <w:tabs>
                <w:tab w:val="left" w:pos="567"/>
              </w:tabs>
              <w:jc w:val="left"/>
              <w:rPr>
                <w:rStyle w:val="HojadeControlNormal"/>
                <w:rFonts w:cs="Arial"/>
              </w:rPr>
            </w:pPr>
          </w:p>
        </w:tc>
      </w:tr>
      <w:tr w:rsidR="00DA30D3" w:rsidRPr="004E2859">
        <w:trPr>
          <w:trHeight w:val="400"/>
        </w:trPr>
        <w:tc>
          <w:tcPr>
            <w:tcW w:w="313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432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1579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</w:tr>
      <w:tr w:rsidR="00DA30D3" w:rsidRPr="004E2859">
        <w:trPr>
          <w:trHeight w:val="400"/>
        </w:trPr>
        <w:tc>
          <w:tcPr>
            <w:tcW w:w="313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4320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  <w:tc>
          <w:tcPr>
            <w:tcW w:w="1579" w:type="dxa"/>
            <w:vAlign w:val="center"/>
          </w:tcPr>
          <w:p w:rsidR="00DA30D3" w:rsidRPr="004E2859" w:rsidRDefault="00DA30D3" w:rsidP="004E2859">
            <w:pPr>
              <w:jc w:val="left"/>
              <w:rPr>
                <w:rStyle w:val="HojadeControlNormal"/>
                <w:rFonts w:cs="Arial"/>
              </w:rPr>
            </w:pPr>
          </w:p>
        </w:tc>
      </w:tr>
    </w:tbl>
    <w:p w:rsidR="00DA30D3" w:rsidRPr="004E2859" w:rsidRDefault="00DA30D3" w:rsidP="004E2859">
      <w:pPr>
        <w:jc w:val="left"/>
        <w:rPr>
          <w:rFonts w:cs="Arial"/>
          <w:szCs w:val="20"/>
        </w:rPr>
      </w:pPr>
    </w:p>
    <w:p w:rsidR="0013340A" w:rsidRPr="004E2859" w:rsidRDefault="00D11CEC" w:rsidP="004E2859">
      <w:pPr>
        <w:pStyle w:val="HojadeControlTtulo1"/>
        <w:jc w:val="left"/>
        <w:rPr>
          <w:rFonts w:cs="Arial"/>
          <w:color w:val="808080"/>
          <w:sz w:val="20"/>
        </w:rPr>
      </w:pPr>
      <w:r w:rsidRPr="004E2859">
        <w:rPr>
          <w:rFonts w:cs="Arial"/>
          <w:sz w:val="20"/>
        </w:rPr>
        <w:br w:type="page"/>
      </w:r>
      <w:r w:rsidR="0013340A" w:rsidRPr="004E2859">
        <w:rPr>
          <w:rFonts w:cs="Arial"/>
          <w:color w:val="808080"/>
          <w:sz w:val="20"/>
        </w:rPr>
        <w:lastRenderedPageBreak/>
        <w:t>ÍNDICE</w:t>
      </w:r>
    </w:p>
    <w:p w:rsidR="00AB66D5" w:rsidRDefault="00C747A5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4E2859">
        <w:rPr>
          <w:b w:val="0"/>
          <w:sz w:val="20"/>
          <w:szCs w:val="20"/>
        </w:rPr>
        <w:fldChar w:fldCharType="begin"/>
      </w:r>
      <w:r w:rsidR="0013340A" w:rsidRPr="004E2859">
        <w:rPr>
          <w:b w:val="0"/>
          <w:sz w:val="20"/>
          <w:szCs w:val="20"/>
        </w:rPr>
        <w:instrText xml:space="preserve"> TOC \o "1-3" \h \z </w:instrText>
      </w:r>
      <w:r w:rsidRPr="004E2859">
        <w:rPr>
          <w:b w:val="0"/>
          <w:sz w:val="20"/>
          <w:szCs w:val="20"/>
        </w:rPr>
        <w:fldChar w:fldCharType="separate"/>
      </w:r>
      <w:hyperlink w:anchor="_Toc406153915" w:history="1">
        <w:r w:rsidR="00AB66D5" w:rsidRPr="00490809">
          <w:rPr>
            <w:rStyle w:val="Hipervnculo"/>
            <w:noProof/>
          </w:rPr>
          <w:t>1. Objetivo del Documento</w:t>
        </w:r>
        <w:r w:rsidR="00AB66D5">
          <w:rPr>
            <w:noProof/>
            <w:webHidden/>
          </w:rPr>
          <w:tab/>
        </w:r>
        <w:r w:rsidR="00AB66D5">
          <w:rPr>
            <w:noProof/>
            <w:webHidden/>
          </w:rPr>
          <w:fldChar w:fldCharType="begin"/>
        </w:r>
        <w:r w:rsidR="00AB66D5">
          <w:rPr>
            <w:noProof/>
            <w:webHidden/>
          </w:rPr>
          <w:instrText xml:space="preserve"> PAGEREF _Toc406153915 \h </w:instrText>
        </w:r>
        <w:r w:rsidR="00AB66D5">
          <w:rPr>
            <w:noProof/>
            <w:webHidden/>
          </w:rPr>
        </w:r>
        <w:r w:rsidR="00AB66D5">
          <w:rPr>
            <w:noProof/>
            <w:webHidden/>
          </w:rPr>
          <w:fldChar w:fldCharType="separate"/>
        </w:r>
        <w:r w:rsidR="00AB66D5">
          <w:rPr>
            <w:noProof/>
            <w:webHidden/>
          </w:rPr>
          <w:t>5</w:t>
        </w:r>
        <w:r w:rsidR="00AB66D5">
          <w:rPr>
            <w:noProof/>
            <w:webHidden/>
          </w:rPr>
          <w:fldChar w:fldCharType="end"/>
        </w:r>
      </w:hyperlink>
    </w:p>
    <w:p w:rsidR="00AB66D5" w:rsidRDefault="00553B1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06153916" w:history="1">
        <w:r w:rsidR="00AB66D5" w:rsidRPr="00490809">
          <w:rPr>
            <w:rStyle w:val="Hipervnculo"/>
            <w:noProof/>
          </w:rPr>
          <w:t>2. Terminología y Acrónimos</w:t>
        </w:r>
        <w:r w:rsidR="00AB66D5">
          <w:rPr>
            <w:noProof/>
            <w:webHidden/>
          </w:rPr>
          <w:tab/>
        </w:r>
        <w:r w:rsidR="00AB66D5">
          <w:rPr>
            <w:noProof/>
            <w:webHidden/>
          </w:rPr>
          <w:fldChar w:fldCharType="begin"/>
        </w:r>
        <w:r w:rsidR="00AB66D5">
          <w:rPr>
            <w:noProof/>
            <w:webHidden/>
          </w:rPr>
          <w:instrText xml:space="preserve"> PAGEREF _Toc406153916 \h </w:instrText>
        </w:r>
        <w:r w:rsidR="00AB66D5">
          <w:rPr>
            <w:noProof/>
            <w:webHidden/>
          </w:rPr>
        </w:r>
        <w:r w:rsidR="00AB66D5">
          <w:rPr>
            <w:noProof/>
            <w:webHidden/>
          </w:rPr>
          <w:fldChar w:fldCharType="separate"/>
        </w:r>
        <w:r w:rsidR="00AB66D5">
          <w:rPr>
            <w:noProof/>
            <w:webHidden/>
          </w:rPr>
          <w:t>6</w:t>
        </w:r>
        <w:r w:rsidR="00AB66D5">
          <w:rPr>
            <w:noProof/>
            <w:webHidden/>
          </w:rPr>
          <w:fldChar w:fldCharType="end"/>
        </w:r>
      </w:hyperlink>
    </w:p>
    <w:p w:rsidR="00AB66D5" w:rsidRDefault="00553B1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06153917" w:history="1">
        <w:r w:rsidR="00AB66D5" w:rsidRPr="00490809">
          <w:rPr>
            <w:rStyle w:val="Hipervnculo"/>
            <w:noProof/>
          </w:rPr>
          <w:t>3. Estructura y validaciones del servicio externo</w:t>
        </w:r>
        <w:r w:rsidR="00AB66D5">
          <w:rPr>
            <w:noProof/>
            <w:webHidden/>
          </w:rPr>
          <w:tab/>
        </w:r>
        <w:r w:rsidR="00AB66D5">
          <w:rPr>
            <w:noProof/>
            <w:webHidden/>
          </w:rPr>
          <w:fldChar w:fldCharType="begin"/>
        </w:r>
        <w:r w:rsidR="00AB66D5">
          <w:rPr>
            <w:noProof/>
            <w:webHidden/>
          </w:rPr>
          <w:instrText xml:space="preserve"> PAGEREF _Toc406153917 \h </w:instrText>
        </w:r>
        <w:r w:rsidR="00AB66D5">
          <w:rPr>
            <w:noProof/>
            <w:webHidden/>
          </w:rPr>
        </w:r>
        <w:r w:rsidR="00AB66D5">
          <w:rPr>
            <w:noProof/>
            <w:webHidden/>
          </w:rPr>
          <w:fldChar w:fldCharType="separate"/>
        </w:r>
        <w:r w:rsidR="00AB66D5">
          <w:rPr>
            <w:noProof/>
            <w:webHidden/>
          </w:rPr>
          <w:t>7</w:t>
        </w:r>
        <w:r w:rsidR="00AB66D5">
          <w:rPr>
            <w:noProof/>
            <w:webHidden/>
          </w:rPr>
          <w:fldChar w:fldCharType="end"/>
        </w:r>
      </w:hyperlink>
    </w:p>
    <w:p w:rsidR="00AB66D5" w:rsidRDefault="00553B1D">
      <w:pPr>
        <w:pStyle w:val="TDC2"/>
        <w:tabs>
          <w:tab w:val="left" w:pos="18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06153918" w:history="1">
        <w:r w:rsidR="00AB66D5" w:rsidRPr="00490809">
          <w:rPr>
            <w:rStyle w:val="Hipervnculo"/>
          </w:rPr>
          <w:t>3.1.</w:t>
        </w:r>
        <w:r w:rsidR="00AB66D5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</w:rPr>
          <w:t>Buscar transacción por UUID (buscarTransaccionPorUUID)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_Toc406153918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7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2"/>
        <w:tabs>
          <w:tab w:val="left" w:pos="18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06153919" w:history="1">
        <w:r w:rsidR="00AB66D5" w:rsidRPr="00490809">
          <w:rPr>
            <w:rStyle w:val="Hipervnculo"/>
          </w:rPr>
          <w:t>3.2.</w:t>
        </w:r>
        <w:r w:rsidR="00AB66D5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</w:rPr>
          <w:t>Grabar transacción (grabarTransaccion)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_Toc406153919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7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06153920" w:history="1">
        <w:r w:rsidR="00AB66D5" w:rsidRPr="00490809">
          <w:rPr>
            <w:rStyle w:val="Hipervnculo"/>
            <w:noProof/>
          </w:rPr>
          <w:t>4. Métodos</w:t>
        </w:r>
        <w:r w:rsidR="00AB66D5">
          <w:rPr>
            <w:noProof/>
            <w:webHidden/>
          </w:rPr>
          <w:tab/>
        </w:r>
        <w:r w:rsidR="00AB66D5">
          <w:rPr>
            <w:noProof/>
            <w:webHidden/>
          </w:rPr>
          <w:fldChar w:fldCharType="begin"/>
        </w:r>
        <w:r w:rsidR="00AB66D5">
          <w:rPr>
            <w:noProof/>
            <w:webHidden/>
          </w:rPr>
          <w:instrText xml:space="preserve"> PAGEREF _Toc406153920 \h </w:instrText>
        </w:r>
        <w:r w:rsidR="00AB66D5">
          <w:rPr>
            <w:noProof/>
            <w:webHidden/>
          </w:rPr>
        </w:r>
        <w:r w:rsidR="00AB66D5">
          <w:rPr>
            <w:noProof/>
            <w:webHidden/>
          </w:rPr>
          <w:fldChar w:fldCharType="separate"/>
        </w:r>
        <w:r w:rsidR="00AB66D5">
          <w:rPr>
            <w:noProof/>
            <w:webHidden/>
          </w:rPr>
          <w:t>8</w:t>
        </w:r>
        <w:r w:rsidR="00AB66D5">
          <w:rPr>
            <w:noProof/>
            <w:webHidden/>
          </w:rPr>
          <w:fldChar w:fldCharType="end"/>
        </w:r>
      </w:hyperlink>
    </w:p>
    <w:p w:rsidR="00AB66D5" w:rsidRDefault="00553B1D">
      <w:pPr>
        <w:pStyle w:val="TDC2"/>
        <w:tabs>
          <w:tab w:val="left" w:pos="18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06153921" w:history="1">
        <w:r w:rsidR="00AB66D5" w:rsidRPr="00490809">
          <w:rPr>
            <w:rStyle w:val="Hipervnculo"/>
          </w:rPr>
          <w:t>4.1.</w:t>
        </w:r>
        <w:r w:rsidR="00AB66D5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</w:rPr>
          <w:t>Buscar transacción por UUID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_Toc406153921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8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2" w:history="1">
        <w:r w:rsidR="00AB66D5" w:rsidRPr="00490809">
          <w:rPr>
            <w:rStyle w:val="Hipervnculo"/>
            <w:lang w:val="es-ES_tradnl"/>
          </w:rPr>
          <w:t>4.1.1.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  <w:lang w:val="es-ES_tradnl"/>
          </w:rPr>
          <w:t>INTERFAZ DE ENTRADA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_Toc406153922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8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3" w:history="1">
        <w:r w:rsidR="00AB66D5" w:rsidRPr="00490809">
          <w:rPr>
            <w:rStyle w:val="Hipervnculo"/>
            <w:lang w:val="es-ES_tradnl"/>
          </w:rPr>
          <w:t>4.1.2.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  <w:lang w:val="es-ES_tradnl"/>
          </w:rPr>
          <w:t>INTERFAZ DE SALIDA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_Toc406153923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8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4" w:history="1">
        <w:r w:rsidR="00AB66D5" w:rsidRPr="00490809">
          <w:rPr>
            <w:rStyle w:val="Hipervnculo"/>
            <w:lang w:val="es-ES_tradnl"/>
          </w:rPr>
          <w:t>4.1.3.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  <w:lang w:val="es-ES_tradnl"/>
          </w:rPr>
          <w:t>EJEMPLOS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_Toc406153924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9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2"/>
        <w:tabs>
          <w:tab w:val="left" w:pos="180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06153925" w:history="1">
        <w:r w:rsidR="00AB66D5" w:rsidRPr="00490809">
          <w:rPr>
            <w:rStyle w:val="Hipervnculo"/>
          </w:rPr>
          <w:t>4.2.</w:t>
        </w:r>
        <w:r w:rsidR="00AB66D5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</w:rPr>
          <w:t>Grabar transacción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_Toc406153925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11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6" w:history="1">
        <w:r w:rsidR="00AB66D5" w:rsidRPr="00490809">
          <w:rPr>
            <w:rStyle w:val="Hipervnculo"/>
            <w:lang w:val="es-ES_tradnl"/>
          </w:rPr>
          <w:t>4.2.1.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  <w:lang w:val="es-ES_tradnl"/>
          </w:rPr>
          <w:t>Interfaz de entrada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_Toc406153926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11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7" w:history="1">
        <w:r w:rsidR="00AB66D5" w:rsidRPr="00490809">
          <w:rPr>
            <w:rStyle w:val="Hipervnculo"/>
          </w:rPr>
          <w:t>4.2.2.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</w:rPr>
          <w:t>Interfaz de salida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_Toc406153927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11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3"/>
        <w:tabs>
          <w:tab w:val="left" w:pos="1800"/>
        </w:tabs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406153928" w:history="1">
        <w:r w:rsidR="00AB66D5" w:rsidRPr="00490809">
          <w:rPr>
            <w:rStyle w:val="Hipervnculo"/>
            <w:lang w:val="es-ES_tradnl"/>
          </w:rPr>
          <w:t>4.2.3.</w:t>
        </w:r>
        <w:r w:rsidR="00AB66D5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AB66D5" w:rsidRPr="00490809">
          <w:rPr>
            <w:rStyle w:val="Hipervnculo"/>
            <w:lang w:val="es-ES_tradnl"/>
          </w:rPr>
          <w:t>EJEMPLOS</w:t>
        </w:r>
        <w:r w:rsidR="00AB66D5">
          <w:rPr>
            <w:webHidden/>
          </w:rPr>
          <w:tab/>
        </w:r>
        <w:r w:rsidR="00AB66D5">
          <w:rPr>
            <w:webHidden/>
          </w:rPr>
          <w:fldChar w:fldCharType="begin"/>
        </w:r>
        <w:r w:rsidR="00AB66D5">
          <w:rPr>
            <w:webHidden/>
          </w:rPr>
          <w:instrText xml:space="preserve"> PAGEREF _Toc406153928 \h </w:instrText>
        </w:r>
        <w:r w:rsidR="00AB66D5">
          <w:rPr>
            <w:webHidden/>
          </w:rPr>
        </w:r>
        <w:r w:rsidR="00AB66D5">
          <w:rPr>
            <w:webHidden/>
          </w:rPr>
          <w:fldChar w:fldCharType="separate"/>
        </w:r>
        <w:r w:rsidR="00AB66D5">
          <w:rPr>
            <w:webHidden/>
          </w:rPr>
          <w:t>11</w:t>
        </w:r>
        <w:r w:rsidR="00AB66D5">
          <w:rPr>
            <w:webHidden/>
          </w:rPr>
          <w:fldChar w:fldCharType="end"/>
        </w:r>
      </w:hyperlink>
    </w:p>
    <w:p w:rsidR="00AB66D5" w:rsidRDefault="00553B1D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06153929" w:history="1">
        <w:r w:rsidR="00AB66D5" w:rsidRPr="00490809">
          <w:rPr>
            <w:rStyle w:val="Hipervnculo"/>
            <w:noProof/>
          </w:rPr>
          <w:t>UBicación de la interface</w:t>
        </w:r>
        <w:r w:rsidR="00AB66D5">
          <w:rPr>
            <w:noProof/>
            <w:webHidden/>
          </w:rPr>
          <w:tab/>
        </w:r>
        <w:r w:rsidR="00AB66D5">
          <w:rPr>
            <w:noProof/>
            <w:webHidden/>
          </w:rPr>
          <w:fldChar w:fldCharType="begin"/>
        </w:r>
        <w:r w:rsidR="00AB66D5">
          <w:rPr>
            <w:noProof/>
            <w:webHidden/>
          </w:rPr>
          <w:instrText xml:space="preserve"> PAGEREF _Toc406153929 \h </w:instrText>
        </w:r>
        <w:r w:rsidR="00AB66D5">
          <w:rPr>
            <w:noProof/>
            <w:webHidden/>
          </w:rPr>
        </w:r>
        <w:r w:rsidR="00AB66D5">
          <w:rPr>
            <w:noProof/>
            <w:webHidden/>
          </w:rPr>
          <w:fldChar w:fldCharType="separate"/>
        </w:r>
        <w:r w:rsidR="00AB66D5">
          <w:rPr>
            <w:noProof/>
            <w:webHidden/>
          </w:rPr>
          <w:t>13</w:t>
        </w:r>
        <w:r w:rsidR="00AB66D5">
          <w:rPr>
            <w:noProof/>
            <w:webHidden/>
          </w:rPr>
          <w:fldChar w:fldCharType="end"/>
        </w:r>
      </w:hyperlink>
    </w:p>
    <w:p w:rsidR="0013340A" w:rsidRPr="004E2859" w:rsidRDefault="00C747A5" w:rsidP="004E2859">
      <w:pPr>
        <w:pStyle w:val="TDC1"/>
        <w:rPr>
          <w:sz w:val="20"/>
          <w:szCs w:val="20"/>
        </w:rPr>
      </w:pPr>
      <w:r w:rsidRPr="004E2859">
        <w:rPr>
          <w:b w:val="0"/>
          <w:sz w:val="20"/>
          <w:szCs w:val="20"/>
        </w:rPr>
        <w:fldChar w:fldCharType="end"/>
      </w:r>
    </w:p>
    <w:p w:rsidR="0013340A" w:rsidRPr="004E2859" w:rsidRDefault="0013340A" w:rsidP="00E466E5">
      <w:pPr>
        <w:ind w:left="709" w:hanging="709"/>
        <w:jc w:val="left"/>
        <w:rPr>
          <w:rFonts w:cs="Arial"/>
          <w:szCs w:val="20"/>
        </w:rPr>
      </w:pPr>
    </w:p>
    <w:p w:rsidR="00821666" w:rsidRPr="004E2859" w:rsidRDefault="002B5BC6" w:rsidP="004E2859">
      <w:pPr>
        <w:pStyle w:val="Ttulo1"/>
        <w:jc w:val="left"/>
        <w:rPr>
          <w:rFonts w:cs="Arial"/>
          <w:sz w:val="20"/>
          <w:szCs w:val="20"/>
        </w:rPr>
      </w:pPr>
      <w:bookmarkStart w:id="0" w:name="_Toc406153915"/>
      <w:r w:rsidRPr="004E2859">
        <w:rPr>
          <w:rFonts w:cs="Arial"/>
          <w:sz w:val="20"/>
          <w:szCs w:val="20"/>
        </w:rPr>
        <w:lastRenderedPageBreak/>
        <w:t>Objetivo del Documento</w:t>
      </w:r>
      <w:bookmarkEnd w:id="0"/>
    </w:p>
    <w:p w:rsidR="00C223EE" w:rsidRDefault="0076681E" w:rsidP="00E61135">
      <w:pPr>
        <w:rPr>
          <w:rFonts w:cs="Arial"/>
          <w:szCs w:val="20"/>
        </w:rPr>
      </w:pPr>
      <w:r>
        <w:rPr>
          <w:rFonts w:cs="Arial"/>
          <w:szCs w:val="20"/>
        </w:rPr>
        <w:t xml:space="preserve">El objetivo del documento es presentar la interface y conocer la </w:t>
      </w:r>
      <w:r w:rsidR="00842176">
        <w:rPr>
          <w:rFonts w:cs="Arial"/>
          <w:szCs w:val="20"/>
        </w:rPr>
        <w:t xml:space="preserve">salida que se obtiene para conectar cualquier pieza de software que </w:t>
      </w:r>
      <w:r w:rsidR="00C223EE">
        <w:rPr>
          <w:rFonts w:cs="Arial"/>
          <w:szCs w:val="20"/>
        </w:rPr>
        <w:t>lo requiera.</w:t>
      </w:r>
    </w:p>
    <w:p w:rsidR="00842176" w:rsidRDefault="00842176" w:rsidP="00E61135">
      <w:pPr>
        <w:rPr>
          <w:rFonts w:cs="Arial"/>
          <w:szCs w:val="20"/>
        </w:rPr>
      </w:pPr>
      <w:r>
        <w:rPr>
          <w:rFonts w:cs="Arial"/>
          <w:szCs w:val="20"/>
        </w:rPr>
        <w:t xml:space="preserve">Se muestran también </w:t>
      </w:r>
      <w:r w:rsidR="00732E33">
        <w:rPr>
          <w:rFonts w:cs="Arial"/>
          <w:szCs w:val="20"/>
        </w:rPr>
        <w:t xml:space="preserve">un ejemplo de </w:t>
      </w:r>
      <w:r>
        <w:rPr>
          <w:rFonts w:cs="Arial"/>
          <w:szCs w:val="20"/>
        </w:rPr>
        <w:t>invocación y de salida.</w:t>
      </w:r>
    </w:p>
    <w:p w:rsidR="00842176" w:rsidRPr="00E36FE3" w:rsidRDefault="00842176" w:rsidP="00E61135">
      <w:pPr>
        <w:rPr>
          <w:rFonts w:cs="Arial"/>
          <w:szCs w:val="20"/>
        </w:rPr>
      </w:pPr>
    </w:p>
    <w:p w:rsidR="003E2189" w:rsidRPr="004E2859" w:rsidRDefault="003E2189" w:rsidP="003E2189">
      <w:pPr>
        <w:pStyle w:val="Ttulo1"/>
        <w:ind w:left="1494" w:hanging="1494"/>
        <w:jc w:val="left"/>
        <w:rPr>
          <w:rFonts w:cs="Arial"/>
          <w:sz w:val="20"/>
          <w:szCs w:val="20"/>
        </w:rPr>
      </w:pPr>
      <w:bookmarkStart w:id="1" w:name="_Toc332359186"/>
      <w:bookmarkStart w:id="2" w:name="_Toc406153916"/>
      <w:r w:rsidRPr="0049372D">
        <w:rPr>
          <w:rFonts w:cs="Arial"/>
          <w:sz w:val="20"/>
          <w:szCs w:val="20"/>
        </w:rPr>
        <w:lastRenderedPageBreak/>
        <w:t>Terminología y Acrónimos</w:t>
      </w:r>
      <w:bookmarkEnd w:id="1"/>
      <w:bookmarkEnd w:id="2"/>
    </w:p>
    <w:p w:rsidR="003E2189" w:rsidRDefault="006378B3" w:rsidP="003E2189">
      <w:pPr>
        <w:jc w:val="left"/>
        <w:rPr>
          <w:rFonts w:cs="Arial"/>
          <w:b/>
          <w:szCs w:val="20"/>
        </w:rPr>
      </w:pPr>
      <w:r>
        <w:rPr>
          <w:rFonts w:cs="Arial"/>
          <w:b/>
          <w:szCs w:val="20"/>
        </w:rPr>
        <w:t>FFCC: Formulario Controlado. Se encarga de la creación, modificación y eliminación de formularios.</w:t>
      </w:r>
    </w:p>
    <w:p w:rsidR="00E203E2" w:rsidRDefault="00E203E2" w:rsidP="003E2189">
      <w:pPr>
        <w:jc w:val="left"/>
        <w:rPr>
          <w:rFonts w:cs="Arial"/>
          <w:b/>
          <w:szCs w:val="20"/>
        </w:rPr>
      </w:pPr>
    </w:p>
    <w:p w:rsidR="00E203E2" w:rsidRPr="005853E5" w:rsidRDefault="00E203E2" w:rsidP="003E2189">
      <w:pPr>
        <w:jc w:val="left"/>
        <w:rPr>
          <w:rFonts w:cs="Arial"/>
          <w:b/>
          <w:szCs w:val="20"/>
          <w:lang w:val="en-US"/>
        </w:rPr>
      </w:pPr>
      <w:r w:rsidRPr="005853E5">
        <w:rPr>
          <w:rFonts w:cs="Arial"/>
          <w:b/>
          <w:szCs w:val="20"/>
          <w:lang w:val="en-US"/>
        </w:rPr>
        <w:t xml:space="preserve">Dynform: Dynamic Form. </w:t>
      </w:r>
      <w:r w:rsidR="005853E5" w:rsidRPr="005853E5">
        <w:rPr>
          <w:rFonts w:cs="Arial"/>
          <w:b/>
          <w:szCs w:val="20"/>
          <w:lang w:val="en-US"/>
        </w:rPr>
        <w:t>Idem FFCC.</w:t>
      </w:r>
    </w:p>
    <w:p w:rsidR="003E2189" w:rsidRPr="005853E5" w:rsidRDefault="003E2189" w:rsidP="003E2189">
      <w:pPr>
        <w:pStyle w:val="Textoindependiente"/>
        <w:spacing w:before="0" w:after="0"/>
        <w:jc w:val="left"/>
        <w:rPr>
          <w:u w:val="single"/>
          <w:lang w:val="en-US"/>
        </w:rPr>
      </w:pPr>
    </w:p>
    <w:p w:rsidR="00B95D73" w:rsidRDefault="00B95D73" w:rsidP="00B95D73">
      <w:pPr>
        <w:pStyle w:val="Ttulo1"/>
        <w:ind w:left="1494" w:hanging="1494"/>
        <w:jc w:val="left"/>
        <w:rPr>
          <w:rFonts w:cs="Arial"/>
          <w:sz w:val="20"/>
          <w:szCs w:val="20"/>
        </w:rPr>
      </w:pPr>
      <w:bookmarkStart w:id="3" w:name="_Toc332359187"/>
      <w:bookmarkStart w:id="4" w:name="_Toc406153917"/>
      <w:r>
        <w:rPr>
          <w:rFonts w:cs="Arial"/>
          <w:sz w:val="20"/>
          <w:szCs w:val="20"/>
        </w:rPr>
        <w:lastRenderedPageBreak/>
        <w:t>Estructura y validaciones del servicio externo</w:t>
      </w:r>
      <w:bookmarkEnd w:id="3"/>
      <w:bookmarkEnd w:id="4"/>
    </w:p>
    <w:p w:rsidR="003E2189" w:rsidRDefault="003E2189" w:rsidP="003E2189">
      <w:pPr>
        <w:rPr>
          <w:rStyle w:val="nfasis"/>
          <w:i w:val="0"/>
        </w:rPr>
      </w:pPr>
      <w:r>
        <w:rPr>
          <w:rStyle w:val="nfasis"/>
          <w:i w:val="0"/>
        </w:rPr>
        <w:t>Los métodos provistos por el servicio son los siguientes:</w:t>
      </w:r>
    </w:p>
    <w:p w:rsidR="00545C3F" w:rsidRDefault="00545C3F" w:rsidP="003E2189">
      <w:pPr>
        <w:rPr>
          <w:rStyle w:val="nfasis"/>
          <w:i w:val="0"/>
        </w:rPr>
      </w:pPr>
    </w:p>
    <w:p w:rsidR="003E2189" w:rsidRPr="00B75F62" w:rsidRDefault="00E0084A" w:rsidP="008B1208">
      <w:pPr>
        <w:pStyle w:val="Ttulo2"/>
      </w:pPr>
      <w:r>
        <w:t xml:space="preserve">    </w:t>
      </w:r>
      <w:bookmarkStart w:id="5" w:name="_Toc406153918"/>
      <w:r w:rsidR="00FE6D9E">
        <w:t xml:space="preserve">Buscar </w:t>
      </w:r>
      <w:r w:rsidR="008B1208">
        <w:t>transacción por UUID (</w:t>
      </w:r>
      <w:r w:rsidR="008B1208" w:rsidRPr="008B1208">
        <w:t>buscarTransaccionPorUUID</w:t>
      </w:r>
      <w:r w:rsidR="008B1208">
        <w:t>)</w:t>
      </w:r>
      <w:bookmarkEnd w:id="5"/>
    </w:p>
    <w:p w:rsidR="00B41420" w:rsidRDefault="00B41420" w:rsidP="00913E1B">
      <w:pPr>
        <w:pStyle w:val="Textoindependiente"/>
        <w:spacing w:before="0" w:after="0"/>
      </w:pPr>
    </w:p>
    <w:p w:rsidR="003E2189" w:rsidRPr="00D6293A" w:rsidRDefault="003E2189" w:rsidP="00913E1B">
      <w:pPr>
        <w:pStyle w:val="Textoindependiente"/>
        <w:spacing w:before="0" w:after="0"/>
        <w:rPr>
          <w:u w:val="single"/>
        </w:rPr>
      </w:pPr>
      <w:r>
        <w:t xml:space="preserve">El servicio se encarga de </w:t>
      </w:r>
      <w:r w:rsidR="00545C3F">
        <w:t>realizar la búsqueda de un</w:t>
      </w:r>
      <w:r w:rsidR="00981E58">
        <w:t>a transacción de un formulario</w:t>
      </w:r>
      <w:r w:rsidR="004F7469">
        <w:t xml:space="preserve">, mostrando </w:t>
      </w:r>
      <w:r w:rsidR="00981E58">
        <w:t>la información almacenada de la misma y los valores de los componentes del formulario para esa transacción</w:t>
      </w:r>
      <w:r w:rsidR="009511C9">
        <w:t>.</w:t>
      </w:r>
      <w:r w:rsidR="00545C3F">
        <w:t xml:space="preserve"> </w:t>
      </w:r>
    </w:p>
    <w:p w:rsidR="006F41D5" w:rsidRDefault="006F41D5" w:rsidP="00913E1B">
      <w:pPr>
        <w:pStyle w:val="Textoindependiente"/>
        <w:spacing w:before="0" w:after="0"/>
        <w:rPr>
          <w:strike/>
          <w:color w:val="FF0000"/>
        </w:rPr>
      </w:pPr>
    </w:p>
    <w:p w:rsidR="00371923" w:rsidRDefault="00371923" w:rsidP="00913E1B">
      <w:pPr>
        <w:pStyle w:val="Textoindependiente"/>
        <w:spacing w:before="0" w:after="0"/>
      </w:pPr>
    </w:p>
    <w:p w:rsidR="003E2189" w:rsidRDefault="003E2189" w:rsidP="00913E1B">
      <w:pPr>
        <w:pStyle w:val="Textoindependiente"/>
        <w:spacing w:before="0" w:after="0"/>
      </w:pPr>
      <w:r>
        <w:t xml:space="preserve">Los parámetros </w:t>
      </w:r>
      <w:r w:rsidR="000F2779">
        <w:t xml:space="preserve">del método </w:t>
      </w:r>
      <w:r>
        <w:t>son:</w:t>
      </w:r>
    </w:p>
    <w:p w:rsidR="00913E1B" w:rsidRDefault="00913E1B" w:rsidP="00913E1B">
      <w:pPr>
        <w:pStyle w:val="Textoindependiente"/>
        <w:spacing w:before="0" w:after="0"/>
      </w:pPr>
    </w:p>
    <w:p w:rsidR="00DC615D" w:rsidRDefault="00E0084A" w:rsidP="00E94015">
      <w:pPr>
        <w:pStyle w:val="Textoindependiente"/>
        <w:numPr>
          <w:ilvl w:val="0"/>
          <w:numId w:val="22"/>
        </w:numPr>
        <w:spacing w:before="0" w:after="0"/>
      </w:pPr>
      <w:r>
        <w:t>UUID</w:t>
      </w:r>
      <w:r w:rsidR="004D3B1E">
        <w:t xml:space="preserve">: Es el </w:t>
      </w:r>
      <w:r>
        <w:t>id de una transacción de un formulario</w:t>
      </w:r>
      <w:r w:rsidR="00545C3F">
        <w:t>.</w:t>
      </w:r>
    </w:p>
    <w:p w:rsidR="003E2189" w:rsidRDefault="003E2189" w:rsidP="003E2189">
      <w:pPr>
        <w:pStyle w:val="Textoindependiente"/>
        <w:spacing w:before="0" w:after="0"/>
      </w:pPr>
    </w:p>
    <w:p w:rsidR="00545C3F" w:rsidRDefault="00545C3F" w:rsidP="003E2189">
      <w:pPr>
        <w:pStyle w:val="Textoindependiente"/>
        <w:spacing w:before="0" w:after="0"/>
      </w:pPr>
    </w:p>
    <w:p w:rsidR="00FE6D9E" w:rsidRDefault="00FE6D9E" w:rsidP="008B1208">
      <w:pPr>
        <w:pStyle w:val="Ttulo2"/>
      </w:pPr>
      <w:r>
        <w:t xml:space="preserve"> </w:t>
      </w:r>
      <w:r w:rsidR="00545C3F">
        <w:t xml:space="preserve">   </w:t>
      </w:r>
      <w:r>
        <w:t xml:space="preserve"> </w:t>
      </w:r>
      <w:bookmarkStart w:id="6" w:name="_Toc406153919"/>
      <w:r w:rsidR="008B1208">
        <w:t>Grabar transacción (</w:t>
      </w:r>
      <w:r w:rsidR="008B1208" w:rsidRPr="008B1208">
        <w:t>grabarTransaccion</w:t>
      </w:r>
      <w:r w:rsidR="008B1208">
        <w:t>)</w:t>
      </w:r>
      <w:bookmarkEnd w:id="6"/>
    </w:p>
    <w:p w:rsidR="00FE6D9E" w:rsidRDefault="00FE6D9E" w:rsidP="009C4A34">
      <w:pPr>
        <w:pStyle w:val="Textoindependiente"/>
        <w:spacing w:before="0" w:after="0"/>
        <w:rPr>
          <w:rFonts w:cs="Arial"/>
          <w:szCs w:val="20"/>
        </w:rPr>
      </w:pPr>
    </w:p>
    <w:p w:rsidR="00EF7C97" w:rsidRPr="00D6293A" w:rsidRDefault="008855C2" w:rsidP="00EF7C97">
      <w:pPr>
        <w:pStyle w:val="Textoindependiente"/>
        <w:spacing w:before="0" w:after="0"/>
        <w:rPr>
          <w:u w:val="single"/>
        </w:rPr>
      </w:pPr>
      <w:r>
        <w:rPr>
          <w:rFonts w:cs="Arial"/>
          <w:szCs w:val="20"/>
        </w:rPr>
        <w:t>El</w:t>
      </w:r>
      <w:r w:rsidR="004F7469">
        <w:rPr>
          <w:rFonts w:cs="Arial"/>
          <w:szCs w:val="20"/>
        </w:rPr>
        <w:t xml:space="preserve"> servicio se e</w:t>
      </w:r>
      <w:r w:rsidR="009511C9">
        <w:rPr>
          <w:rFonts w:cs="Arial"/>
          <w:szCs w:val="20"/>
        </w:rPr>
        <w:t xml:space="preserve">ncarga </w:t>
      </w:r>
      <w:r w:rsidR="00981E58">
        <w:rPr>
          <w:rFonts w:cs="Arial"/>
          <w:szCs w:val="20"/>
        </w:rPr>
        <w:t>de almacenar los valores asignados a los componentes de un formulario</w:t>
      </w:r>
      <w:r w:rsidR="00407A7A">
        <w:rPr>
          <w:rFonts w:cs="Arial"/>
          <w:szCs w:val="20"/>
        </w:rPr>
        <w:t xml:space="preserve"> devolviendo como resultado un id de transacción</w:t>
      </w:r>
      <w:r w:rsidR="00EF7C97">
        <w:t xml:space="preserve">. </w:t>
      </w:r>
    </w:p>
    <w:p w:rsidR="00FE6D9E" w:rsidRDefault="004F7469" w:rsidP="009C4A34">
      <w:pPr>
        <w:pStyle w:val="Textoindependiente"/>
        <w:spacing w:before="0" w:after="0"/>
        <w:rPr>
          <w:rFonts w:cs="Arial"/>
          <w:szCs w:val="20"/>
        </w:rPr>
      </w:pPr>
      <w:r>
        <w:rPr>
          <w:rFonts w:cs="Arial"/>
          <w:szCs w:val="20"/>
        </w:rPr>
        <w:t>.</w:t>
      </w:r>
    </w:p>
    <w:p w:rsidR="004F7469" w:rsidRDefault="004F7469" w:rsidP="009C4A34">
      <w:pPr>
        <w:pStyle w:val="Textoindependiente"/>
        <w:spacing w:before="0" w:after="0"/>
        <w:rPr>
          <w:rFonts w:cs="Arial"/>
          <w:szCs w:val="20"/>
        </w:rPr>
      </w:pPr>
    </w:p>
    <w:p w:rsidR="004F7469" w:rsidRDefault="004F7469" w:rsidP="009C4A34">
      <w:pPr>
        <w:pStyle w:val="Textoindependiente"/>
        <w:spacing w:before="0" w:after="0"/>
        <w:rPr>
          <w:rFonts w:cs="Arial"/>
          <w:szCs w:val="20"/>
        </w:rPr>
      </w:pPr>
    </w:p>
    <w:p w:rsidR="00E0084A" w:rsidRDefault="00E0084A" w:rsidP="00E0084A">
      <w:pPr>
        <w:pStyle w:val="Textoindependiente"/>
        <w:spacing w:before="0" w:after="0"/>
      </w:pPr>
      <w:r>
        <w:t>Los parámetros del método son:</w:t>
      </w:r>
    </w:p>
    <w:p w:rsidR="00E0084A" w:rsidRDefault="00E0084A" w:rsidP="00E0084A">
      <w:pPr>
        <w:pStyle w:val="Textoindependiente"/>
        <w:spacing w:before="0" w:after="0"/>
      </w:pPr>
    </w:p>
    <w:p w:rsidR="00E0084A" w:rsidRDefault="00E0084A" w:rsidP="00E0084A">
      <w:pPr>
        <w:pStyle w:val="Textoindependiente"/>
        <w:numPr>
          <w:ilvl w:val="0"/>
          <w:numId w:val="25"/>
        </w:numPr>
        <w:spacing w:before="0" w:after="0"/>
      </w:pPr>
      <w:r>
        <w:t>Transaccion: Es la información necesaria para plasmar una transacción de un formulario.</w:t>
      </w:r>
    </w:p>
    <w:p w:rsidR="004F7469" w:rsidRDefault="004F7469" w:rsidP="009C4A34">
      <w:pPr>
        <w:pStyle w:val="Textoindependiente"/>
        <w:spacing w:before="0" w:after="0"/>
        <w:rPr>
          <w:rFonts w:cs="Arial"/>
          <w:szCs w:val="20"/>
        </w:rPr>
      </w:pPr>
    </w:p>
    <w:p w:rsidR="004F7469" w:rsidRPr="00E36FE3" w:rsidRDefault="004F7469" w:rsidP="009C4A34">
      <w:pPr>
        <w:pStyle w:val="Textoindependiente"/>
        <w:spacing w:before="0" w:after="0"/>
        <w:rPr>
          <w:rFonts w:cs="Arial"/>
          <w:szCs w:val="20"/>
        </w:rPr>
      </w:pPr>
    </w:p>
    <w:p w:rsidR="0027429C" w:rsidRDefault="00FC3C4B" w:rsidP="0027429C">
      <w:pPr>
        <w:pStyle w:val="Ttulo1"/>
        <w:jc w:val="left"/>
        <w:rPr>
          <w:rFonts w:cs="Arial"/>
          <w:sz w:val="20"/>
          <w:szCs w:val="20"/>
        </w:rPr>
      </w:pPr>
      <w:bookmarkStart w:id="7" w:name="_Toc406153920"/>
      <w:r>
        <w:rPr>
          <w:rFonts w:cs="Arial"/>
          <w:sz w:val="20"/>
          <w:szCs w:val="20"/>
        </w:rPr>
        <w:lastRenderedPageBreak/>
        <w:t>Métodos</w:t>
      </w:r>
      <w:bookmarkEnd w:id="7"/>
    </w:p>
    <w:p w:rsidR="004D29C3" w:rsidRPr="00B75F62" w:rsidRDefault="004D29C3" w:rsidP="004D29C3">
      <w:pPr>
        <w:pStyle w:val="Ttulo2"/>
        <w:ind w:hanging="792"/>
        <w:jc w:val="left"/>
      </w:pPr>
      <w:bookmarkStart w:id="8" w:name="_Toc406153921"/>
      <w:bookmarkStart w:id="9" w:name="_Toc332022807"/>
      <w:bookmarkStart w:id="10" w:name="_Toc332359191"/>
      <w:r>
        <w:t xml:space="preserve">Buscar </w:t>
      </w:r>
      <w:r w:rsidR="004A2639">
        <w:t>transacción por UUID</w:t>
      </w:r>
      <w:bookmarkEnd w:id="8"/>
    </w:p>
    <w:p w:rsidR="00FC3C4B" w:rsidRPr="005A16A2" w:rsidRDefault="00FC3C4B" w:rsidP="00FC3C4B">
      <w:pPr>
        <w:pStyle w:val="Ttulo3"/>
        <w:ind w:hanging="1224"/>
        <w:rPr>
          <w:lang w:val="es-ES_tradnl"/>
        </w:rPr>
      </w:pPr>
      <w:bookmarkStart w:id="11" w:name="_Toc406153922"/>
      <w:r>
        <w:rPr>
          <w:lang w:val="es-ES_tradnl"/>
        </w:rPr>
        <w:t>INTERFAZ DE ENTRADA</w:t>
      </w:r>
      <w:bookmarkEnd w:id="9"/>
      <w:bookmarkEnd w:id="10"/>
      <w:bookmarkEnd w:id="11"/>
    </w:p>
    <w:p w:rsidR="00FC3C4B" w:rsidRDefault="00FC3C4B" w:rsidP="00FC3C4B">
      <w:pPr>
        <w:rPr>
          <w:lang w:val="es-ES_tradnl"/>
        </w:rPr>
      </w:pPr>
      <w:r>
        <w:rPr>
          <w:lang w:val="es-ES_tradnl"/>
        </w:rPr>
        <w:t>La interface de entrada está conformada por  lo siguiente:</w:t>
      </w:r>
    </w:p>
    <w:p w:rsidR="00893A1F" w:rsidRDefault="00893A1F" w:rsidP="00893A1F">
      <w:pPr>
        <w:tabs>
          <w:tab w:val="left" w:pos="6132"/>
        </w:tabs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2341"/>
        <w:gridCol w:w="3719"/>
      </w:tblGrid>
      <w:tr w:rsidR="0004150D" w:rsidRPr="00BF45B0" w:rsidTr="0013251A">
        <w:trPr>
          <w:trHeight w:val="687"/>
        </w:trPr>
        <w:tc>
          <w:tcPr>
            <w:tcW w:w="1668" w:type="dxa"/>
            <w:shd w:val="clear" w:color="92D050" w:fill="9AAE04"/>
          </w:tcPr>
          <w:p w:rsidR="005743ED" w:rsidRPr="0004150D" w:rsidRDefault="005743ED" w:rsidP="0004150D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 w:rsidRPr="0075641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 xml:space="preserve">Parámetro de </w:t>
            </w: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salida</w:t>
            </w:r>
          </w:p>
        </w:tc>
        <w:tc>
          <w:tcPr>
            <w:tcW w:w="1559" w:type="dxa"/>
            <w:shd w:val="clear" w:color="92D050" w:fill="9AAE04"/>
          </w:tcPr>
          <w:p w:rsidR="00BF45B0" w:rsidRPr="0004150D" w:rsidRDefault="005743ED" w:rsidP="0004150D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2341" w:type="dxa"/>
            <w:shd w:val="clear" w:color="92D050" w:fill="9AAE04"/>
          </w:tcPr>
          <w:p w:rsidR="00BF45B0" w:rsidRPr="0004150D" w:rsidRDefault="005743ED" w:rsidP="0004150D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3719" w:type="dxa"/>
            <w:shd w:val="clear" w:color="92D050" w:fill="9AAE04"/>
          </w:tcPr>
          <w:p w:rsidR="00BF45B0" w:rsidRPr="0004150D" w:rsidRDefault="005743ED" w:rsidP="0004150D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Ejemplo</w:t>
            </w:r>
          </w:p>
        </w:tc>
      </w:tr>
      <w:tr w:rsidR="0004150D" w:rsidRPr="00BF45B0" w:rsidTr="0013251A">
        <w:tc>
          <w:tcPr>
            <w:tcW w:w="1668" w:type="dxa"/>
          </w:tcPr>
          <w:p w:rsidR="00C3788E" w:rsidRPr="00C3788E" w:rsidRDefault="004A2639" w:rsidP="00C3788E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UUID</w:t>
            </w:r>
          </w:p>
        </w:tc>
        <w:tc>
          <w:tcPr>
            <w:tcW w:w="1559" w:type="dxa"/>
          </w:tcPr>
          <w:p w:rsidR="00BF45B0" w:rsidRPr="00BF45B0" w:rsidRDefault="004A2639" w:rsidP="004D55E1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2341" w:type="dxa"/>
          </w:tcPr>
          <w:p w:rsidR="000A7F92" w:rsidRDefault="00036FEF" w:rsidP="000A7F9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el </w:t>
            </w:r>
            <w:r w:rsidR="004A2639">
              <w:rPr>
                <w:rFonts w:ascii="Arial Narrow" w:hAnsi="Arial Narrow"/>
                <w:sz w:val="16"/>
                <w:szCs w:val="16"/>
                <w:lang w:val="es-ES_tradnl"/>
              </w:rPr>
              <w:t>id</w:t>
            </w:r>
            <w:r w:rsidR="00497A4E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que </w:t>
            </w:r>
            <w:r w:rsidR="00977106">
              <w:rPr>
                <w:rFonts w:ascii="Arial Narrow" w:hAnsi="Arial Narrow"/>
                <w:sz w:val="16"/>
                <w:szCs w:val="16"/>
                <w:lang w:val="es-ES_tradnl"/>
              </w:rPr>
              <w:t>identifica</w:t>
            </w:r>
            <w:r w:rsidR="00497A4E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 w:rsidR="004A2639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la transacción de un</w:t>
            </w:r>
            <w:r w:rsidR="00497A4E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formulario, definido dentro del FFCC</w:t>
            </w:r>
            <w:r w:rsidR="000A7F92"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  <w:p w:rsidR="00CF014F" w:rsidRPr="00C142D5" w:rsidRDefault="00CF014F" w:rsidP="00C142D5">
            <w:pPr>
              <w:tabs>
                <w:tab w:val="left" w:pos="6132"/>
              </w:tabs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C142D5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Obligatorio</w:t>
            </w:r>
          </w:p>
        </w:tc>
        <w:tc>
          <w:tcPr>
            <w:tcW w:w="3719" w:type="dxa"/>
          </w:tcPr>
          <w:p w:rsidR="00BF45B0" w:rsidRPr="00EE40C1" w:rsidRDefault="004A2639" w:rsidP="004D55E1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u w:val="single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3496</w:t>
            </w:r>
          </w:p>
        </w:tc>
      </w:tr>
    </w:tbl>
    <w:p w:rsidR="00FC3C4B" w:rsidRDefault="00FC3C4B" w:rsidP="00157919">
      <w:pPr>
        <w:pStyle w:val="Ttulo3"/>
        <w:ind w:hanging="1224"/>
        <w:rPr>
          <w:lang w:val="es-ES_tradnl"/>
        </w:rPr>
      </w:pPr>
      <w:bookmarkStart w:id="12" w:name="_Toc332359192"/>
      <w:bookmarkStart w:id="13" w:name="_Toc406153923"/>
      <w:r w:rsidRPr="00A80AEC">
        <w:rPr>
          <w:lang w:val="es-ES_tradnl"/>
        </w:rPr>
        <w:t>INTERFAZ DE SALIDA</w:t>
      </w:r>
      <w:bookmarkEnd w:id="12"/>
      <w:bookmarkEnd w:id="13"/>
    </w:p>
    <w:p w:rsidR="00E84507" w:rsidRPr="00E84507" w:rsidRDefault="00E84507" w:rsidP="00E84507">
      <w:pPr>
        <w:pStyle w:val="EstiloIzquierda14cm"/>
      </w:pPr>
    </w:p>
    <w:p w:rsidR="002D12AE" w:rsidRDefault="00FC3C4B" w:rsidP="002D12AE">
      <w:pPr>
        <w:tabs>
          <w:tab w:val="left" w:pos="6132"/>
        </w:tabs>
        <w:rPr>
          <w:lang w:val="es-ES_tradnl"/>
        </w:rPr>
      </w:pPr>
      <w:r>
        <w:rPr>
          <w:lang w:val="es-ES_tradnl"/>
        </w:rPr>
        <w:t>La interface de salida del servicio está conformada por los siguientes elementos:</w:t>
      </w:r>
    </w:p>
    <w:p w:rsidR="00FC3C4B" w:rsidRDefault="00FC3C4B" w:rsidP="002D12AE">
      <w:pPr>
        <w:tabs>
          <w:tab w:val="left" w:pos="6132"/>
        </w:tabs>
        <w:rPr>
          <w:lang w:val="es-ES_tradnl"/>
        </w:rPr>
      </w:pPr>
    </w:p>
    <w:tbl>
      <w:tblPr>
        <w:tblStyle w:val="Tablaconcuadrcula"/>
        <w:tblW w:w="0" w:type="auto"/>
        <w:jc w:val="center"/>
        <w:tblInd w:w="794" w:type="dxa"/>
        <w:tblLook w:val="04A0" w:firstRow="1" w:lastRow="0" w:firstColumn="1" w:lastColumn="0" w:noHBand="0" w:noVBand="1"/>
      </w:tblPr>
      <w:tblGrid>
        <w:gridCol w:w="1082"/>
        <w:gridCol w:w="1574"/>
        <w:gridCol w:w="1109"/>
        <w:gridCol w:w="4728"/>
      </w:tblGrid>
      <w:tr w:rsidR="00FC3C4B" w:rsidTr="00F85B76">
        <w:trPr>
          <w:jc w:val="center"/>
        </w:trPr>
        <w:tc>
          <w:tcPr>
            <w:tcW w:w="1744" w:type="dxa"/>
            <w:shd w:val="clear" w:color="auto" w:fill="B9D405"/>
          </w:tcPr>
          <w:p w:rsidR="00FC3C4B" w:rsidRPr="00801775" w:rsidRDefault="00FC3C4B" w:rsidP="00FC3C4B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 xml:space="preserve">Parámetro de </w:t>
            </w: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salida</w:t>
            </w:r>
          </w:p>
        </w:tc>
        <w:tc>
          <w:tcPr>
            <w:tcW w:w="1887" w:type="dxa"/>
            <w:shd w:val="clear" w:color="auto" w:fill="B9D405"/>
          </w:tcPr>
          <w:p w:rsidR="00FC3C4B" w:rsidRPr="00801775" w:rsidRDefault="00FC3C4B" w:rsidP="00E31D58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764" w:type="dxa"/>
            <w:shd w:val="clear" w:color="auto" w:fill="B9D405"/>
          </w:tcPr>
          <w:p w:rsidR="00FC3C4B" w:rsidRPr="00801775" w:rsidRDefault="00FC3C4B" w:rsidP="00E31D58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3098" w:type="dxa"/>
            <w:shd w:val="clear" w:color="auto" w:fill="B9D405"/>
          </w:tcPr>
          <w:p w:rsidR="00FC3C4B" w:rsidRPr="00801775" w:rsidRDefault="00FC3C4B" w:rsidP="00E31D58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Ejemplo</w:t>
            </w:r>
          </w:p>
        </w:tc>
      </w:tr>
      <w:tr w:rsidR="00FC3C4B" w:rsidTr="00F85B76">
        <w:trPr>
          <w:jc w:val="center"/>
        </w:trPr>
        <w:tc>
          <w:tcPr>
            <w:tcW w:w="1744" w:type="dxa"/>
          </w:tcPr>
          <w:p w:rsidR="00FC3C4B" w:rsidRPr="00BF45B0" w:rsidRDefault="00F85B76" w:rsidP="00FC3C4B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UUID</w:t>
            </w:r>
          </w:p>
        </w:tc>
        <w:tc>
          <w:tcPr>
            <w:tcW w:w="1887" w:type="dxa"/>
          </w:tcPr>
          <w:p w:rsidR="00FC3C4B" w:rsidRPr="00BF45B0" w:rsidRDefault="006636B3" w:rsidP="00FC3C4B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1764" w:type="dxa"/>
          </w:tcPr>
          <w:p w:rsidR="00FC3C4B" w:rsidRPr="00BF45B0" w:rsidRDefault="002A4AD0" w:rsidP="00F85B76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</w:t>
            </w:r>
            <w:r w:rsidR="00F85B76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id de la transacción</w:t>
            </w:r>
            <w:r w:rsidR="006636B3"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</w:tc>
        <w:tc>
          <w:tcPr>
            <w:tcW w:w="3098" w:type="dxa"/>
          </w:tcPr>
          <w:p w:rsidR="00FC3C4B" w:rsidRPr="006636B3" w:rsidRDefault="00CC7AB1" w:rsidP="006636B3">
            <w:pPr>
              <w:jc w:val="center"/>
              <w:rPr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3496</w:t>
            </w:r>
          </w:p>
        </w:tc>
      </w:tr>
      <w:tr w:rsidR="000F397E" w:rsidTr="00F85B76">
        <w:trPr>
          <w:jc w:val="center"/>
        </w:trPr>
        <w:tc>
          <w:tcPr>
            <w:tcW w:w="1744" w:type="dxa"/>
          </w:tcPr>
          <w:p w:rsidR="000F397E" w:rsidRDefault="00F85B76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Fecha Creación</w:t>
            </w:r>
          </w:p>
        </w:tc>
        <w:tc>
          <w:tcPr>
            <w:tcW w:w="1887" w:type="dxa"/>
          </w:tcPr>
          <w:p w:rsidR="000F397E" w:rsidRDefault="00F85B76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FECHA</w:t>
            </w:r>
          </w:p>
        </w:tc>
        <w:tc>
          <w:tcPr>
            <w:tcW w:w="1764" w:type="dxa"/>
          </w:tcPr>
          <w:p w:rsidR="000F397E" w:rsidRDefault="002A4AD0" w:rsidP="00F85B76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</w:t>
            </w:r>
            <w:r w:rsidR="00F85B76">
              <w:rPr>
                <w:rFonts w:ascii="Arial Narrow" w:hAnsi="Arial Narrow"/>
                <w:sz w:val="16"/>
                <w:szCs w:val="16"/>
                <w:lang w:val="es-ES_tradnl"/>
              </w:rPr>
              <w:t>la fecha en que se generó la transacción</w:t>
            </w:r>
            <w:r w:rsidR="00056AF3"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</w:tc>
        <w:tc>
          <w:tcPr>
            <w:tcW w:w="3098" w:type="dxa"/>
          </w:tcPr>
          <w:p w:rsidR="000F397E" w:rsidRPr="004F25BB" w:rsidRDefault="00CC7AB1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2014-10-15T15:28:48.341-03:00</w:t>
            </w:r>
          </w:p>
        </w:tc>
      </w:tr>
      <w:tr w:rsidR="000F397E" w:rsidTr="00F85B76">
        <w:trPr>
          <w:jc w:val="center"/>
        </w:trPr>
        <w:tc>
          <w:tcPr>
            <w:tcW w:w="1744" w:type="dxa"/>
          </w:tcPr>
          <w:p w:rsidR="000F397E" w:rsidRDefault="00F85B76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 Formulario</w:t>
            </w:r>
          </w:p>
        </w:tc>
        <w:tc>
          <w:tcPr>
            <w:tcW w:w="1887" w:type="dxa"/>
          </w:tcPr>
          <w:p w:rsidR="000F397E" w:rsidRDefault="000F397E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1764" w:type="dxa"/>
          </w:tcPr>
          <w:p w:rsidR="000F397E" w:rsidRDefault="00F85B76" w:rsidP="00F85B76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el nombre </w:t>
            </w:r>
            <w:r w:rsidR="00977106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del </w:t>
            </w:r>
            <w:r w:rsidR="00056AF3">
              <w:rPr>
                <w:rFonts w:ascii="Arial Narrow" w:hAnsi="Arial Narrow"/>
                <w:sz w:val="16"/>
                <w:szCs w:val="16"/>
                <w:lang w:val="es-ES_tradnl"/>
              </w:rPr>
              <w:t>formulario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asociado a la transacción</w:t>
            </w:r>
            <w:r w:rsidR="00056AF3"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</w:tc>
        <w:tc>
          <w:tcPr>
            <w:tcW w:w="3098" w:type="dxa"/>
          </w:tcPr>
          <w:p w:rsidR="000F397E" w:rsidRPr="004F25BB" w:rsidRDefault="00CC7AB1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Actualización de Puestos  -  Alta - Modificacion 2</w:t>
            </w:r>
          </w:p>
        </w:tc>
      </w:tr>
      <w:tr w:rsidR="000F397E" w:rsidTr="00F85B76">
        <w:trPr>
          <w:jc w:val="center"/>
        </w:trPr>
        <w:tc>
          <w:tcPr>
            <w:tcW w:w="1744" w:type="dxa"/>
          </w:tcPr>
          <w:p w:rsidR="000F397E" w:rsidRDefault="00F85B76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Sistema Origen</w:t>
            </w:r>
          </w:p>
        </w:tc>
        <w:tc>
          <w:tcPr>
            <w:tcW w:w="1887" w:type="dxa"/>
          </w:tcPr>
          <w:p w:rsidR="000F397E" w:rsidRDefault="00F85B76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1764" w:type="dxa"/>
          </w:tcPr>
          <w:p w:rsidR="000F397E" w:rsidRDefault="002A4AD0" w:rsidP="005A2D34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</w:t>
            </w:r>
            <w:r w:rsidR="005A2D34">
              <w:rPr>
                <w:rFonts w:ascii="Arial Narrow" w:hAnsi="Arial Narrow"/>
                <w:sz w:val="16"/>
                <w:szCs w:val="16"/>
                <w:lang w:val="es-ES_tradnl"/>
              </w:rPr>
              <w:t>el nombre del sistema donde se originó la transacción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</w:tc>
        <w:tc>
          <w:tcPr>
            <w:tcW w:w="3098" w:type="dxa"/>
          </w:tcPr>
          <w:p w:rsidR="000F397E" w:rsidRPr="00D1353E" w:rsidRDefault="00CC7AB1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GEDO</w:t>
            </w:r>
          </w:p>
        </w:tc>
      </w:tr>
      <w:tr w:rsidR="000F397E" w:rsidRPr="00F75A09" w:rsidTr="00F85B76">
        <w:trPr>
          <w:jc w:val="center"/>
        </w:trPr>
        <w:tc>
          <w:tcPr>
            <w:tcW w:w="1744" w:type="dxa"/>
          </w:tcPr>
          <w:p w:rsidR="000F397E" w:rsidRDefault="000F397E" w:rsidP="00F85B76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Set de</w:t>
            </w:r>
            <w:r w:rsidR="00F85B76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Valores</w:t>
            </w:r>
          </w:p>
          <w:p w:rsidR="00F85B76" w:rsidRDefault="00F85B76" w:rsidP="00F85B76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 los Componentes</w:t>
            </w:r>
          </w:p>
        </w:tc>
        <w:tc>
          <w:tcPr>
            <w:tcW w:w="1887" w:type="dxa"/>
          </w:tcPr>
          <w:p w:rsidR="000F397E" w:rsidRDefault="000F397E" w:rsidP="00FC3C4B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COMPLEJO(OBJETO)</w:t>
            </w:r>
          </w:p>
        </w:tc>
        <w:tc>
          <w:tcPr>
            <w:tcW w:w="1764" w:type="dxa"/>
          </w:tcPr>
          <w:p w:rsidR="000F397E" w:rsidRDefault="00D1353E" w:rsidP="005A531F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Es una lista de </w:t>
            </w:r>
            <w:r w:rsidR="005A2D3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los valores de </w:t>
            </w:r>
            <w:r w:rsidR="005A531F">
              <w:rPr>
                <w:rFonts w:ascii="Arial Narrow" w:hAnsi="Arial Narrow"/>
                <w:sz w:val="16"/>
                <w:szCs w:val="16"/>
                <w:lang w:val="es-ES_tradnl"/>
              </w:rPr>
              <w:t>cada uno de los componentes que conforman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el formulario</w:t>
            </w:r>
            <w:r w:rsidR="005A2D34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asociado a la transacción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.</w:t>
            </w:r>
          </w:p>
          <w:p w:rsidR="00B971E3" w:rsidRDefault="00B971E3" w:rsidP="005A531F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  <w:tc>
          <w:tcPr>
            <w:tcW w:w="3098" w:type="dxa"/>
          </w:tcPr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&lt;id&gt;23411&lt;/id&gt;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&gt;111&lt;/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direccion_general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&gt;AFIP&lt;/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&lt;id&gt;23407&lt;/id&gt;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&gt;115&lt;/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nombre_del_puesto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&gt;GG-8-10 - Asistente de recursos fiscales&lt;/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&lt;id&gt;23406&lt;/id&gt;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&gt;110&lt;/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&gt;subsecretaria&lt;/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lastRenderedPageBreak/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&gt;AFIP&lt;/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&lt;id&gt;23409&lt;/id&gt;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&gt;108&lt;/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&gt;ministerio&lt;/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&gt;ACE&lt;/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&lt;id&gt;23408&lt;/id&gt;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&gt;113&lt;/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dotacion_del_puesto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 xml:space="preserve">               </w:t>
            </w:r>
            <w:r w:rsidRPr="004A2639">
              <w:rPr>
                <w:rFonts w:cs="Arial"/>
                <w:sz w:val="16"/>
                <w:szCs w:val="16"/>
                <w:lang w:val="en-US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valorDouble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&gt;5.0&lt;/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valorDouble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   &lt;id&gt;23410&lt;/id&gt;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&gt;109&lt;/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secretaria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&gt;ACUMAR&lt;/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CC7AB1" w:rsidRPr="004A2639" w:rsidRDefault="00CC7AB1" w:rsidP="00CC7AB1">
            <w:pPr>
              <w:pStyle w:val="Prrafodelista"/>
              <w:spacing w:before="0"/>
              <w:ind w:left="1069"/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4A2639">
              <w:rPr>
                <w:rFonts w:cs="Arial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n-US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n-US"/>
              </w:rPr>
              <w:t>&gt;</w:t>
            </w:r>
          </w:p>
          <w:p w:rsidR="000F397E" w:rsidRPr="00CC7AB1" w:rsidRDefault="000F397E" w:rsidP="00B971E3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:rsidR="00E31D58" w:rsidRPr="00CC7AB1" w:rsidRDefault="00E31D58" w:rsidP="00E31D58">
      <w:pPr>
        <w:rPr>
          <w:lang w:val="en-US"/>
        </w:rPr>
      </w:pPr>
    </w:p>
    <w:p w:rsidR="00E81755" w:rsidRPr="00CC7AB1" w:rsidRDefault="00E81755" w:rsidP="00E31D58">
      <w:pPr>
        <w:rPr>
          <w:lang w:val="en-US"/>
        </w:rPr>
      </w:pPr>
    </w:p>
    <w:p w:rsidR="00E81755" w:rsidRDefault="00E81755" w:rsidP="00E81755">
      <w:pPr>
        <w:pStyle w:val="Ttulo3"/>
        <w:ind w:hanging="1224"/>
        <w:rPr>
          <w:lang w:val="es-ES_tradnl"/>
        </w:rPr>
      </w:pPr>
      <w:bookmarkStart w:id="14" w:name="_Toc406153924"/>
      <w:r>
        <w:rPr>
          <w:lang w:val="es-ES_tradnl"/>
        </w:rPr>
        <w:t>EJEMPLOS</w:t>
      </w:r>
      <w:bookmarkEnd w:id="14"/>
    </w:p>
    <w:p w:rsidR="00E81755" w:rsidRPr="00E81755" w:rsidRDefault="00E81755" w:rsidP="00E81755">
      <w:pPr>
        <w:pStyle w:val="EstiloIzquierda14cm"/>
      </w:pPr>
    </w:p>
    <w:p w:rsidR="00E81755" w:rsidRPr="00DA788C" w:rsidRDefault="004A2639" w:rsidP="00E81755">
      <w:pPr>
        <w:pStyle w:val="Ttulo4"/>
      </w:pPr>
      <w:r>
        <w:t>Transaccion</w:t>
      </w:r>
      <w:r w:rsidR="00E81755">
        <w:t xml:space="preserve">: Buscar </w:t>
      </w:r>
      <w:r>
        <w:t>transacción por UUID</w:t>
      </w:r>
    </w:p>
    <w:p w:rsidR="00E81755" w:rsidRDefault="00E81755" w:rsidP="00E81755">
      <w:pPr>
        <w:pStyle w:val="Prrafodelista"/>
        <w:numPr>
          <w:ilvl w:val="0"/>
          <w:numId w:val="21"/>
        </w:numPr>
        <w:spacing w:before="0"/>
        <w:jc w:val="left"/>
        <w:rPr>
          <w:rFonts w:cs="Arial"/>
          <w:szCs w:val="20"/>
          <w:lang w:val="es-ES_tradnl"/>
        </w:rPr>
      </w:pPr>
      <w:r w:rsidRPr="003C77D1">
        <w:rPr>
          <w:rFonts w:cs="Arial"/>
          <w:szCs w:val="20"/>
          <w:lang w:val="es-ES_tradnl"/>
        </w:rPr>
        <w:t>Entrada:</w:t>
      </w:r>
    </w:p>
    <w:p w:rsidR="00E81755" w:rsidRDefault="004A2639" w:rsidP="00E81755">
      <w:pPr>
        <w:spacing w:before="0"/>
        <w:ind w:left="709"/>
        <w:jc w:val="left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   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>
        <w:rPr>
          <w:rFonts w:cs="Arial"/>
          <w:szCs w:val="20"/>
          <w:lang w:val="es-ES_tradnl"/>
        </w:rPr>
        <w:t xml:space="preserve">  </w:t>
      </w:r>
      <w:r w:rsidRPr="004A2639">
        <w:rPr>
          <w:rFonts w:cs="Arial"/>
          <w:sz w:val="16"/>
          <w:szCs w:val="16"/>
          <w:lang w:val="es-ES_tradnl"/>
        </w:rPr>
        <w:t xml:space="preserve">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soapenv:</w:t>
      </w:r>
      <w:proofErr w:type="gramEnd"/>
      <w:r w:rsidRPr="004A2639">
        <w:rPr>
          <w:rFonts w:cs="Arial"/>
          <w:sz w:val="16"/>
          <w:szCs w:val="16"/>
          <w:lang w:val="es-ES_tradnl"/>
        </w:rPr>
        <w:t>Envelope</w:t>
      </w:r>
      <w:proofErr w:type="spellEnd"/>
      <w:r w:rsidRPr="004A2639">
        <w:rPr>
          <w:rFonts w:cs="Arial"/>
          <w:sz w:val="16"/>
          <w:szCs w:val="16"/>
          <w:lang w:val="es-ES_tradnl"/>
        </w:rPr>
        <w:t xml:space="preserve"> </w:t>
      </w:r>
      <w:proofErr w:type="spellStart"/>
      <w:r w:rsidRPr="004A2639">
        <w:rPr>
          <w:rFonts w:cs="Arial"/>
          <w:sz w:val="16"/>
          <w:szCs w:val="16"/>
          <w:lang w:val="es-ES_tradnl"/>
        </w:rPr>
        <w:t>xmlns:soapenv</w:t>
      </w:r>
      <w:proofErr w:type="spellEnd"/>
      <w:r w:rsidRPr="004A2639">
        <w:rPr>
          <w:rFonts w:cs="Arial"/>
          <w:sz w:val="16"/>
          <w:szCs w:val="16"/>
          <w:lang w:val="es-ES_tradnl"/>
        </w:rPr>
        <w:t>="http://schemas.xmlsoap.org/</w:t>
      </w:r>
      <w:proofErr w:type="spellStart"/>
      <w:r w:rsidRPr="004A2639">
        <w:rPr>
          <w:rFonts w:cs="Arial"/>
          <w:sz w:val="16"/>
          <w:szCs w:val="16"/>
          <w:lang w:val="es-ES_tradnl"/>
        </w:rPr>
        <w:t>soap</w:t>
      </w:r>
      <w:proofErr w:type="spellEnd"/>
      <w:r w:rsidRPr="004A2639">
        <w:rPr>
          <w:rFonts w:cs="Arial"/>
          <w:sz w:val="16"/>
          <w:szCs w:val="16"/>
          <w:lang w:val="es-ES_tradnl"/>
        </w:rPr>
        <w:t>/</w:t>
      </w:r>
      <w:proofErr w:type="spellStart"/>
      <w:r w:rsidRPr="004A2639">
        <w:rPr>
          <w:rFonts w:cs="Arial"/>
          <w:sz w:val="16"/>
          <w:szCs w:val="16"/>
          <w:lang w:val="es-ES_tradnl"/>
        </w:rPr>
        <w:t>envelope</w:t>
      </w:r>
      <w:proofErr w:type="spellEnd"/>
      <w:r w:rsidRPr="004A2639">
        <w:rPr>
          <w:rFonts w:cs="Arial"/>
          <w:sz w:val="16"/>
          <w:szCs w:val="16"/>
          <w:lang w:val="es-ES_tradnl"/>
        </w:rPr>
        <w:t xml:space="preserve">/" </w:t>
      </w:r>
      <w:proofErr w:type="spellStart"/>
      <w:r w:rsidRPr="004A2639">
        <w:rPr>
          <w:rFonts w:cs="Arial"/>
          <w:sz w:val="16"/>
          <w:szCs w:val="16"/>
          <w:lang w:val="es-ES_tradnl"/>
        </w:rPr>
        <w:t>xmlns:ser</w:t>
      </w:r>
      <w:proofErr w:type="spellEnd"/>
      <w:r w:rsidRPr="004A2639">
        <w:rPr>
          <w:rFonts w:cs="Arial"/>
          <w:sz w:val="16"/>
          <w:szCs w:val="16"/>
          <w:lang w:val="es-ES_tradnl"/>
        </w:rPr>
        <w:t>="http://service.dynform.tramelec.everis.com/"&gt;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&lt;</w:t>
      </w:r>
      <w:proofErr w:type="spellStart"/>
      <w:r w:rsidRPr="004A2639">
        <w:rPr>
          <w:rFonts w:cs="Arial"/>
          <w:sz w:val="16"/>
          <w:szCs w:val="16"/>
          <w:lang w:val="es-ES_tradnl"/>
        </w:rPr>
        <w:t>soapenv</w:t>
      </w:r>
      <w:proofErr w:type="gramStart"/>
      <w:r w:rsidRPr="004A2639">
        <w:rPr>
          <w:rFonts w:cs="Arial"/>
          <w:sz w:val="16"/>
          <w:szCs w:val="16"/>
          <w:lang w:val="es-ES_tradnl"/>
        </w:rPr>
        <w:t>:Header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/&gt;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&lt;</w:t>
      </w:r>
      <w:proofErr w:type="spellStart"/>
      <w:r w:rsidRPr="004A2639">
        <w:rPr>
          <w:rFonts w:cs="Arial"/>
          <w:sz w:val="16"/>
          <w:szCs w:val="16"/>
          <w:lang w:val="es-ES_tradnl"/>
        </w:rPr>
        <w:t>soapenv</w:t>
      </w:r>
      <w:proofErr w:type="gramStart"/>
      <w:r w:rsidRPr="004A2639">
        <w:rPr>
          <w:rFonts w:cs="Arial"/>
          <w:sz w:val="16"/>
          <w:szCs w:val="16"/>
          <w:lang w:val="es-ES_tradnl"/>
        </w:rPr>
        <w:t>:Body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&lt;</w:t>
      </w:r>
      <w:proofErr w:type="spellStart"/>
      <w:r w:rsidRPr="004A2639">
        <w:rPr>
          <w:rFonts w:cs="Arial"/>
          <w:sz w:val="16"/>
          <w:szCs w:val="16"/>
          <w:lang w:val="es-ES_tradnl"/>
        </w:rPr>
        <w:t>ser</w:t>
      </w:r>
      <w:proofErr w:type="gramStart"/>
      <w:r w:rsidRPr="004A2639">
        <w:rPr>
          <w:rFonts w:cs="Arial"/>
          <w:sz w:val="16"/>
          <w:szCs w:val="16"/>
          <w:lang w:val="es-ES_tradnl"/>
        </w:rPr>
        <w:t>:buscarTransaccionPorUUID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!</w:t>
      </w:r>
      <w:proofErr w:type="gramEnd"/>
      <w:r w:rsidRPr="004A2639">
        <w:rPr>
          <w:rFonts w:cs="Arial"/>
          <w:sz w:val="16"/>
          <w:szCs w:val="16"/>
          <w:lang w:val="es-ES_tradnl"/>
        </w:rPr>
        <w:t>--</w:t>
      </w:r>
      <w:proofErr w:type="spellStart"/>
      <w:r w:rsidRPr="004A2639">
        <w:rPr>
          <w:rFonts w:cs="Arial"/>
          <w:sz w:val="16"/>
          <w:szCs w:val="16"/>
          <w:lang w:val="es-ES_tradnl"/>
        </w:rPr>
        <w:t>Optional</w:t>
      </w:r>
      <w:proofErr w:type="spellEnd"/>
      <w:r w:rsidRPr="004A2639">
        <w:rPr>
          <w:rFonts w:cs="Arial"/>
          <w:sz w:val="16"/>
          <w:szCs w:val="16"/>
          <w:lang w:val="es-ES_tradnl"/>
        </w:rPr>
        <w:t>:--&gt;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&lt;arg0&gt;3496&lt;/arg0&gt;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ser:</w:t>
      </w:r>
      <w:proofErr w:type="gramEnd"/>
      <w:r w:rsidRPr="004A2639">
        <w:rPr>
          <w:rFonts w:cs="Arial"/>
          <w:sz w:val="16"/>
          <w:szCs w:val="16"/>
          <w:lang w:val="es-ES_tradnl"/>
        </w:rPr>
        <w:t>buscarTransaccionPorUUID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soapenv:</w:t>
      </w:r>
      <w:proofErr w:type="gramEnd"/>
      <w:r w:rsidRPr="004A2639">
        <w:rPr>
          <w:rFonts w:cs="Arial"/>
          <w:sz w:val="16"/>
          <w:szCs w:val="16"/>
          <w:lang w:val="es-ES_tradnl"/>
        </w:rPr>
        <w:t>Body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>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soapenv:</w:t>
      </w:r>
      <w:proofErr w:type="gramEnd"/>
      <w:r w:rsidRPr="004A2639">
        <w:rPr>
          <w:rFonts w:cs="Arial"/>
          <w:sz w:val="16"/>
          <w:szCs w:val="16"/>
          <w:lang w:val="es-ES_tradnl"/>
        </w:rPr>
        <w:t>Envelope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E81755" w:rsidRPr="00F308F1" w:rsidRDefault="00E81755" w:rsidP="004A2639">
      <w:pPr>
        <w:spacing w:before="0"/>
        <w:ind w:left="709"/>
        <w:jc w:val="left"/>
        <w:rPr>
          <w:rFonts w:cs="Arial"/>
          <w:sz w:val="16"/>
          <w:szCs w:val="16"/>
          <w:lang w:val="es-ES_tradnl"/>
        </w:rPr>
      </w:pPr>
      <w:r>
        <w:rPr>
          <w:rFonts w:cs="Arial"/>
          <w:szCs w:val="20"/>
          <w:lang w:val="es-ES_tradnl"/>
        </w:rPr>
        <w:t xml:space="preserve">    </w:t>
      </w:r>
    </w:p>
    <w:p w:rsidR="00E81755" w:rsidRPr="00CA305B" w:rsidRDefault="00E81755" w:rsidP="00E81755">
      <w:pPr>
        <w:spacing w:before="0"/>
        <w:ind w:left="709"/>
        <w:jc w:val="left"/>
        <w:rPr>
          <w:rFonts w:cs="Arial"/>
          <w:szCs w:val="20"/>
          <w:lang w:val="en-US"/>
        </w:rPr>
      </w:pPr>
    </w:p>
    <w:p w:rsidR="00E81755" w:rsidRDefault="00E81755" w:rsidP="00E81755">
      <w:pPr>
        <w:pStyle w:val="Prrafodelista"/>
        <w:numPr>
          <w:ilvl w:val="0"/>
          <w:numId w:val="21"/>
        </w:numPr>
        <w:spacing w:before="0"/>
        <w:jc w:val="left"/>
        <w:rPr>
          <w:rFonts w:cs="Arial"/>
          <w:szCs w:val="20"/>
          <w:lang w:val="es-ES_tradnl"/>
        </w:rPr>
      </w:pPr>
      <w:r w:rsidRPr="003C77D1">
        <w:rPr>
          <w:rFonts w:cs="Arial"/>
          <w:szCs w:val="20"/>
          <w:lang w:val="es-ES_tradnl"/>
        </w:rPr>
        <w:t>Salida:</w:t>
      </w:r>
    </w:p>
    <w:p w:rsidR="004A2639" w:rsidRDefault="004A2639" w:rsidP="004A2639">
      <w:pPr>
        <w:pStyle w:val="Prrafodelista"/>
        <w:spacing w:before="0"/>
        <w:ind w:left="1069"/>
        <w:jc w:val="left"/>
        <w:rPr>
          <w:rFonts w:cs="Arial"/>
          <w:szCs w:val="20"/>
          <w:lang w:val="es-ES_tradnl"/>
        </w:rPr>
      </w:pP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>&lt;</w:t>
      </w:r>
      <w:proofErr w:type="spellStart"/>
      <w:r w:rsidRPr="004A2639">
        <w:rPr>
          <w:rFonts w:cs="Arial"/>
          <w:sz w:val="16"/>
          <w:szCs w:val="16"/>
          <w:lang w:val="en-US"/>
        </w:rPr>
        <w:t>S</w:t>
      </w:r>
      <w:proofErr w:type="gramStart"/>
      <w:r w:rsidRPr="004A2639">
        <w:rPr>
          <w:rFonts w:cs="Arial"/>
          <w:sz w:val="16"/>
          <w:szCs w:val="16"/>
          <w:lang w:val="en-US"/>
        </w:rPr>
        <w:t>:Envelope</w:t>
      </w:r>
      <w:proofErr w:type="spellEnd"/>
      <w:proofErr w:type="gramEnd"/>
      <w:r w:rsidRPr="004A2639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4A2639">
        <w:rPr>
          <w:rFonts w:cs="Arial"/>
          <w:sz w:val="16"/>
          <w:szCs w:val="16"/>
          <w:lang w:val="en-US"/>
        </w:rPr>
        <w:t>xmlns:S</w:t>
      </w:r>
      <w:proofErr w:type="spellEnd"/>
      <w:r w:rsidRPr="004A2639">
        <w:rPr>
          <w:rFonts w:cs="Arial"/>
          <w:sz w:val="16"/>
          <w:szCs w:val="16"/>
          <w:lang w:val="en-US"/>
        </w:rPr>
        <w:t>="http://schemas.xmlsoap.org/soap/envelope/"&gt;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 xml:space="preserve">   &lt;</w:t>
      </w:r>
      <w:proofErr w:type="spellStart"/>
      <w:r w:rsidRPr="004A2639">
        <w:rPr>
          <w:rFonts w:cs="Arial"/>
          <w:sz w:val="16"/>
          <w:szCs w:val="16"/>
          <w:lang w:val="en-US"/>
        </w:rPr>
        <w:t>S</w:t>
      </w:r>
      <w:proofErr w:type="gramStart"/>
      <w:r w:rsidRPr="004A2639">
        <w:rPr>
          <w:rFonts w:cs="Arial"/>
          <w:sz w:val="16"/>
          <w:szCs w:val="16"/>
          <w:lang w:val="en-US"/>
        </w:rPr>
        <w:t>:Body</w:t>
      </w:r>
      <w:proofErr w:type="spellEnd"/>
      <w:proofErr w:type="gramEnd"/>
      <w:r w:rsidRPr="004A2639">
        <w:rPr>
          <w:rFonts w:cs="Arial"/>
          <w:sz w:val="16"/>
          <w:szCs w:val="16"/>
          <w:lang w:val="en-US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n-US"/>
        </w:rPr>
        <w:t xml:space="preserve">      </w:t>
      </w:r>
      <w:r w:rsidRPr="004A2639">
        <w:rPr>
          <w:rFonts w:cs="Arial"/>
          <w:sz w:val="16"/>
          <w:szCs w:val="16"/>
          <w:lang w:val="es-ES_tradnl"/>
        </w:rPr>
        <w:t>&lt;ns2</w:t>
      </w:r>
      <w:proofErr w:type="gramStart"/>
      <w:r w:rsidRPr="004A2639">
        <w:rPr>
          <w:rFonts w:cs="Arial"/>
          <w:sz w:val="16"/>
          <w:szCs w:val="16"/>
          <w:lang w:val="es-ES_tradnl"/>
        </w:rPr>
        <w:t>:buscarTransaccionPorUUIDResponse</w:t>
      </w:r>
      <w:proofErr w:type="gramEnd"/>
      <w:r w:rsidRPr="004A2639">
        <w:rPr>
          <w:rFonts w:cs="Arial"/>
          <w:sz w:val="16"/>
          <w:szCs w:val="16"/>
          <w:lang w:val="es-ES_tradnl"/>
        </w:rPr>
        <w:t xml:space="preserve"> xmlns:ns2="http://service.dynform.tramelec.everis.com/"&gt;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return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fechaCreacion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2014-10-15T15:28:48.341-03:00&lt;/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fechaCreacion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nombreFormulario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 xml:space="preserve">Actualización de Puestos  -  Alta - </w:t>
      </w:r>
      <w:proofErr w:type="spellStart"/>
      <w:r w:rsidRPr="004A2639">
        <w:rPr>
          <w:rFonts w:cs="Arial"/>
          <w:sz w:val="16"/>
          <w:szCs w:val="16"/>
          <w:lang w:val="es-ES_tradnl"/>
        </w:rPr>
        <w:t>Modificacion</w:t>
      </w:r>
      <w:proofErr w:type="spellEnd"/>
      <w:r w:rsidRPr="004A2639">
        <w:rPr>
          <w:rFonts w:cs="Arial"/>
          <w:sz w:val="16"/>
          <w:szCs w:val="16"/>
          <w:lang w:val="es-ES_tradnl"/>
        </w:rPr>
        <w:t xml:space="preserve"> 2&lt;/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nombreFormulario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sistOrigen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GEDO&lt;/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sistOrigen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uuid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3496&lt;/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uuid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id&gt;</w:t>
      </w:r>
      <w:proofErr w:type="gramEnd"/>
      <w:r w:rsidRPr="004A2639">
        <w:rPr>
          <w:rFonts w:cs="Arial"/>
          <w:sz w:val="16"/>
          <w:szCs w:val="16"/>
          <w:lang w:val="es-ES_tradnl"/>
        </w:rPr>
        <w:t>23411&lt;/id&gt;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111&lt;/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spellStart"/>
      <w:proofErr w:type="gramEnd"/>
      <w:r w:rsidRPr="004A2639">
        <w:rPr>
          <w:rFonts w:cs="Arial"/>
          <w:sz w:val="16"/>
          <w:szCs w:val="16"/>
          <w:lang w:val="es-ES_tradnl"/>
        </w:rPr>
        <w:t>direccion_general</w:t>
      </w:r>
      <w:proofErr w:type="spellEnd"/>
      <w:r w:rsidRPr="004A2639">
        <w:rPr>
          <w:rFonts w:cs="Arial"/>
          <w:sz w:val="16"/>
          <w:szCs w:val="16"/>
          <w:lang w:val="es-ES_tradnl"/>
        </w:rPr>
        <w:t>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AFIP&lt;/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id&gt;</w:t>
      </w:r>
      <w:proofErr w:type="gramEnd"/>
      <w:r w:rsidRPr="004A2639">
        <w:rPr>
          <w:rFonts w:cs="Arial"/>
          <w:sz w:val="16"/>
          <w:szCs w:val="16"/>
          <w:lang w:val="es-ES_tradnl"/>
        </w:rPr>
        <w:t>23407&lt;/id&gt;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115&lt;/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spellStart"/>
      <w:proofErr w:type="gramEnd"/>
      <w:r w:rsidRPr="004A2639">
        <w:rPr>
          <w:rFonts w:cs="Arial"/>
          <w:sz w:val="16"/>
          <w:szCs w:val="16"/>
          <w:lang w:val="es-ES_tradnl"/>
        </w:rPr>
        <w:t>nombre_del_puesto</w:t>
      </w:r>
      <w:proofErr w:type="spellEnd"/>
      <w:r w:rsidRPr="004A2639">
        <w:rPr>
          <w:rFonts w:cs="Arial"/>
          <w:sz w:val="16"/>
          <w:szCs w:val="16"/>
          <w:lang w:val="es-ES_tradnl"/>
        </w:rPr>
        <w:t>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lastRenderedPageBreak/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GG-8-10 - Asistente de recursos fiscales&lt;/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id&gt;</w:t>
      </w:r>
      <w:proofErr w:type="gramEnd"/>
      <w:r w:rsidRPr="004A2639">
        <w:rPr>
          <w:rFonts w:cs="Arial"/>
          <w:sz w:val="16"/>
          <w:szCs w:val="16"/>
          <w:lang w:val="es-ES_tradnl"/>
        </w:rPr>
        <w:t>23406&lt;/id&gt;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110&lt;/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subsecretaria&lt;/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AFIP&lt;/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id&gt;</w:t>
      </w:r>
      <w:proofErr w:type="gramEnd"/>
      <w:r w:rsidRPr="004A2639">
        <w:rPr>
          <w:rFonts w:cs="Arial"/>
          <w:sz w:val="16"/>
          <w:szCs w:val="16"/>
          <w:lang w:val="es-ES_tradnl"/>
        </w:rPr>
        <w:t>23409&lt;/id&gt;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108&lt;/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ministerio&lt;/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ACE&lt;/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valorStr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&lt;/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s-ES_tradnl"/>
        </w:rPr>
        <w:t>id&gt;</w:t>
      </w:r>
      <w:proofErr w:type="gramEnd"/>
      <w:r w:rsidRPr="004A2639">
        <w:rPr>
          <w:rFonts w:cs="Arial"/>
          <w:sz w:val="16"/>
          <w:szCs w:val="16"/>
          <w:lang w:val="es-ES_tradnl"/>
        </w:rPr>
        <w:t>23408&lt;/id&gt;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gramEnd"/>
      <w:r w:rsidRPr="004A2639">
        <w:rPr>
          <w:rFonts w:cs="Arial"/>
          <w:sz w:val="16"/>
          <w:szCs w:val="16"/>
          <w:lang w:val="es-ES_tradnl"/>
        </w:rPr>
        <w:t>113&lt;/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idFormComp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  <w:proofErr w:type="spellStart"/>
      <w:proofErr w:type="gramEnd"/>
      <w:r w:rsidRPr="004A2639">
        <w:rPr>
          <w:rFonts w:cs="Arial"/>
          <w:sz w:val="16"/>
          <w:szCs w:val="16"/>
          <w:lang w:val="es-ES_tradnl"/>
        </w:rPr>
        <w:t>dotacion_del_puesto</w:t>
      </w:r>
      <w:proofErr w:type="spellEnd"/>
      <w:r w:rsidRPr="004A2639">
        <w:rPr>
          <w:rFonts w:cs="Arial"/>
          <w:sz w:val="16"/>
          <w:szCs w:val="16"/>
          <w:lang w:val="es-ES_tradnl"/>
        </w:rPr>
        <w:t>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inputName</w:t>
      </w:r>
      <w:proofErr w:type="spell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s-ES_tradnl"/>
        </w:rPr>
        <w:t xml:space="preserve">               </w:t>
      </w:r>
      <w:r w:rsidRPr="004A2639">
        <w:rPr>
          <w:rFonts w:cs="Arial"/>
          <w:sz w:val="16"/>
          <w:szCs w:val="16"/>
          <w:lang w:val="en-US"/>
        </w:rPr>
        <w:t>&lt;</w:t>
      </w:r>
      <w:proofErr w:type="spellStart"/>
      <w:proofErr w:type="gramStart"/>
      <w:r w:rsidRPr="004A2639">
        <w:rPr>
          <w:rFonts w:cs="Arial"/>
          <w:sz w:val="16"/>
          <w:szCs w:val="16"/>
          <w:lang w:val="en-US"/>
        </w:rPr>
        <w:t>valorDouble</w:t>
      </w:r>
      <w:proofErr w:type="spellEnd"/>
      <w:r w:rsidRPr="004A2639">
        <w:rPr>
          <w:rFonts w:cs="Arial"/>
          <w:sz w:val="16"/>
          <w:szCs w:val="16"/>
          <w:lang w:val="en-US"/>
        </w:rPr>
        <w:t>&gt;</w:t>
      </w:r>
      <w:proofErr w:type="gramEnd"/>
      <w:r w:rsidRPr="004A2639">
        <w:rPr>
          <w:rFonts w:cs="Arial"/>
          <w:sz w:val="16"/>
          <w:szCs w:val="16"/>
          <w:lang w:val="en-US"/>
        </w:rPr>
        <w:t>5.0&lt;/</w:t>
      </w:r>
      <w:proofErr w:type="spellStart"/>
      <w:r w:rsidRPr="004A2639">
        <w:rPr>
          <w:rFonts w:cs="Arial"/>
          <w:sz w:val="16"/>
          <w:szCs w:val="16"/>
          <w:lang w:val="en-US"/>
        </w:rPr>
        <w:t>valorDouble</w:t>
      </w:r>
      <w:proofErr w:type="spellEnd"/>
      <w:r w:rsidRPr="004A2639">
        <w:rPr>
          <w:rFonts w:cs="Arial"/>
          <w:sz w:val="16"/>
          <w:szCs w:val="16"/>
          <w:lang w:val="en-US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 xml:space="preserve">            &lt;/</w:t>
      </w:r>
      <w:proofErr w:type="spellStart"/>
      <w:r w:rsidRPr="004A2639">
        <w:rPr>
          <w:rFonts w:cs="Arial"/>
          <w:sz w:val="16"/>
          <w:szCs w:val="16"/>
          <w:lang w:val="en-US"/>
        </w:rPr>
        <w:t>valorFormComps</w:t>
      </w:r>
      <w:proofErr w:type="spellEnd"/>
      <w:r w:rsidRPr="004A2639">
        <w:rPr>
          <w:rFonts w:cs="Arial"/>
          <w:sz w:val="16"/>
          <w:szCs w:val="16"/>
          <w:lang w:val="en-US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n-US"/>
        </w:rPr>
        <w:t>valorFormComps</w:t>
      </w:r>
      <w:proofErr w:type="spellEnd"/>
      <w:proofErr w:type="gramEnd"/>
      <w:r w:rsidRPr="004A2639">
        <w:rPr>
          <w:rFonts w:cs="Arial"/>
          <w:sz w:val="16"/>
          <w:szCs w:val="16"/>
          <w:lang w:val="en-US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 xml:space="preserve">               &lt;</w:t>
      </w:r>
      <w:proofErr w:type="gramStart"/>
      <w:r w:rsidRPr="004A2639">
        <w:rPr>
          <w:rFonts w:cs="Arial"/>
          <w:sz w:val="16"/>
          <w:szCs w:val="16"/>
          <w:lang w:val="en-US"/>
        </w:rPr>
        <w:t>id&gt;</w:t>
      </w:r>
      <w:proofErr w:type="gramEnd"/>
      <w:r w:rsidRPr="004A2639">
        <w:rPr>
          <w:rFonts w:cs="Arial"/>
          <w:sz w:val="16"/>
          <w:szCs w:val="16"/>
          <w:lang w:val="en-US"/>
        </w:rPr>
        <w:t>23410&lt;/id&gt;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n-US"/>
        </w:rPr>
      </w:pPr>
      <w:r w:rsidRPr="004A2639"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 w:rsidRPr="004A2639">
        <w:rPr>
          <w:rFonts w:cs="Arial"/>
          <w:sz w:val="16"/>
          <w:szCs w:val="16"/>
          <w:lang w:val="en-US"/>
        </w:rPr>
        <w:t>idFormComp</w:t>
      </w:r>
      <w:proofErr w:type="spellEnd"/>
      <w:r w:rsidRPr="004A2639">
        <w:rPr>
          <w:rFonts w:cs="Arial"/>
          <w:sz w:val="16"/>
          <w:szCs w:val="16"/>
          <w:lang w:val="en-US"/>
        </w:rPr>
        <w:t>&gt;</w:t>
      </w:r>
      <w:proofErr w:type="gramEnd"/>
      <w:r w:rsidRPr="004A2639">
        <w:rPr>
          <w:rFonts w:cs="Arial"/>
          <w:sz w:val="16"/>
          <w:szCs w:val="16"/>
          <w:lang w:val="en-US"/>
        </w:rPr>
        <w:t>109&lt;/</w:t>
      </w:r>
      <w:proofErr w:type="spellStart"/>
      <w:r w:rsidRPr="004A2639">
        <w:rPr>
          <w:rFonts w:cs="Arial"/>
          <w:sz w:val="16"/>
          <w:szCs w:val="16"/>
          <w:lang w:val="en-US"/>
        </w:rPr>
        <w:t>idFormComp</w:t>
      </w:r>
      <w:proofErr w:type="spellEnd"/>
      <w:r w:rsidRPr="004A2639">
        <w:rPr>
          <w:rFonts w:cs="Arial"/>
          <w:sz w:val="16"/>
          <w:szCs w:val="16"/>
          <w:lang w:val="en-US"/>
        </w:rPr>
        <w:t>&gt;</w:t>
      </w:r>
    </w:p>
    <w:p w:rsidR="004A2639" w:rsidRPr="00F75A0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pt-PT"/>
        </w:rPr>
      </w:pPr>
      <w:r w:rsidRPr="004A2639">
        <w:rPr>
          <w:rFonts w:cs="Arial"/>
          <w:sz w:val="16"/>
          <w:szCs w:val="16"/>
          <w:lang w:val="en-US"/>
        </w:rPr>
        <w:t xml:space="preserve">               </w:t>
      </w:r>
      <w:r w:rsidRPr="00F75A09">
        <w:rPr>
          <w:rFonts w:cs="Arial"/>
          <w:sz w:val="16"/>
          <w:szCs w:val="16"/>
          <w:lang w:val="pt-PT"/>
        </w:rPr>
        <w:t>&lt;</w:t>
      </w:r>
      <w:proofErr w:type="spellStart"/>
      <w:proofErr w:type="gramStart"/>
      <w:r w:rsidRPr="00F75A09">
        <w:rPr>
          <w:rFonts w:cs="Arial"/>
          <w:sz w:val="16"/>
          <w:szCs w:val="16"/>
          <w:lang w:val="pt-PT"/>
        </w:rPr>
        <w:t>inputName</w:t>
      </w:r>
      <w:proofErr w:type="spellEnd"/>
      <w:proofErr w:type="gramEnd"/>
      <w:r w:rsidRPr="00F75A09">
        <w:rPr>
          <w:rFonts w:cs="Arial"/>
          <w:sz w:val="16"/>
          <w:szCs w:val="16"/>
          <w:lang w:val="pt-PT"/>
        </w:rPr>
        <w:t>&gt;secretaria&lt;/</w:t>
      </w:r>
      <w:proofErr w:type="spellStart"/>
      <w:r w:rsidRPr="00F75A09">
        <w:rPr>
          <w:rFonts w:cs="Arial"/>
          <w:sz w:val="16"/>
          <w:szCs w:val="16"/>
          <w:lang w:val="pt-PT"/>
        </w:rPr>
        <w:t>inputName</w:t>
      </w:r>
      <w:proofErr w:type="spellEnd"/>
      <w:r w:rsidRPr="00F75A09">
        <w:rPr>
          <w:rFonts w:cs="Arial"/>
          <w:sz w:val="16"/>
          <w:szCs w:val="16"/>
          <w:lang w:val="pt-PT"/>
        </w:rPr>
        <w:t>&gt;</w:t>
      </w:r>
    </w:p>
    <w:p w:rsidR="004A2639" w:rsidRPr="00F75A0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pt-PT"/>
        </w:rPr>
      </w:pPr>
      <w:r w:rsidRPr="00F75A09">
        <w:rPr>
          <w:rFonts w:cs="Arial"/>
          <w:sz w:val="16"/>
          <w:szCs w:val="16"/>
          <w:lang w:val="pt-PT"/>
        </w:rPr>
        <w:t xml:space="preserve">               &lt;</w:t>
      </w:r>
      <w:proofErr w:type="spellStart"/>
      <w:proofErr w:type="gramStart"/>
      <w:r w:rsidRPr="00F75A09">
        <w:rPr>
          <w:rFonts w:cs="Arial"/>
          <w:sz w:val="16"/>
          <w:szCs w:val="16"/>
          <w:lang w:val="pt-PT"/>
        </w:rPr>
        <w:t>valorStr</w:t>
      </w:r>
      <w:proofErr w:type="spellEnd"/>
      <w:proofErr w:type="gramEnd"/>
      <w:r w:rsidRPr="00F75A09">
        <w:rPr>
          <w:rFonts w:cs="Arial"/>
          <w:sz w:val="16"/>
          <w:szCs w:val="16"/>
          <w:lang w:val="pt-PT"/>
        </w:rPr>
        <w:t>&gt;ACUMAR&lt;/</w:t>
      </w:r>
      <w:proofErr w:type="spellStart"/>
      <w:r w:rsidRPr="00F75A09">
        <w:rPr>
          <w:rFonts w:cs="Arial"/>
          <w:sz w:val="16"/>
          <w:szCs w:val="16"/>
          <w:lang w:val="pt-PT"/>
        </w:rPr>
        <w:t>valorStr</w:t>
      </w:r>
      <w:proofErr w:type="spellEnd"/>
      <w:r w:rsidRPr="00F75A09">
        <w:rPr>
          <w:rFonts w:cs="Arial"/>
          <w:sz w:val="16"/>
          <w:szCs w:val="16"/>
          <w:lang w:val="pt-PT"/>
        </w:rPr>
        <w:t>&gt;</w:t>
      </w:r>
    </w:p>
    <w:p w:rsidR="004A2639" w:rsidRPr="00F75A0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pt-PT"/>
        </w:rPr>
      </w:pPr>
      <w:r w:rsidRPr="00F75A09">
        <w:rPr>
          <w:rFonts w:cs="Arial"/>
          <w:sz w:val="16"/>
          <w:szCs w:val="16"/>
          <w:lang w:val="pt-PT"/>
        </w:rPr>
        <w:t xml:space="preserve">            &lt;/</w:t>
      </w:r>
      <w:proofErr w:type="spellStart"/>
      <w:proofErr w:type="gramStart"/>
      <w:r w:rsidRPr="00F75A09">
        <w:rPr>
          <w:rFonts w:cs="Arial"/>
          <w:sz w:val="16"/>
          <w:szCs w:val="16"/>
          <w:lang w:val="pt-PT"/>
        </w:rPr>
        <w:t>valorFormComps</w:t>
      </w:r>
      <w:proofErr w:type="spellEnd"/>
      <w:proofErr w:type="gramEnd"/>
      <w:r w:rsidRPr="00F75A09">
        <w:rPr>
          <w:rFonts w:cs="Arial"/>
          <w:sz w:val="16"/>
          <w:szCs w:val="16"/>
          <w:lang w:val="pt-PT"/>
        </w:rPr>
        <w:t>&gt;</w:t>
      </w:r>
    </w:p>
    <w:p w:rsidR="004A2639" w:rsidRPr="00F75A0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pt-PT"/>
        </w:rPr>
      </w:pPr>
      <w:r w:rsidRPr="00F75A09">
        <w:rPr>
          <w:rFonts w:cs="Arial"/>
          <w:sz w:val="16"/>
          <w:szCs w:val="16"/>
          <w:lang w:val="pt-PT"/>
        </w:rPr>
        <w:t xml:space="preserve">         &lt;/</w:t>
      </w:r>
      <w:proofErr w:type="spellStart"/>
      <w:proofErr w:type="gramStart"/>
      <w:r w:rsidRPr="00F75A09">
        <w:rPr>
          <w:rFonts w:cs="Arial"/>
          <w:sz w:val="16"/>
          <w:szCs w:val="16"/>
          <w:lang w:val="pt-PT"/>
        </w:rPr>
        <w:t>return</w:t>
      </w:r>
      <w:proofErr w:type="spellEnd"/>
      <w:proofErr w:type="gramEnd"/>
      <w:r w:rsidRPr="00F75A09">
        <w:rPr>
          <w:rFonts w:cs="Arial"/>
          <w:sz w:val="16"/>
          <w:szCs w:val="16"/>
          <w:lang w:val="pt-PT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F75A09">
        <w:rPr>
          <w:rFonts w:cs="Arial"/>
          <w:sz w:val="16"/>
          <w:szCs w:val="16"/>
          <w:lang w:val="pt-PT"/>
        </w:rPr>
        <w:t xml:space="preserve">      </w:t>
      </w:r>
      <w:r w:rsidRPr="004A2639">
        <w:rPr>
          <w:rFonts w:cs="Arial"/>
          <w:sz w:val="16"/>
          <w:szCs w:val="16"/>
          <w:lang w:val="es-ES_tradnl"/>
        </w:rPr>
        <w:t>&lt;/ns2</w:t>
      </w:r>
      <w:proofErr w:type="gramStart"/>
      <w:r w:rsidRPr="004A2639">
        <w:rPr>
          <w:rFonts w:cs="Arial"/>
          <w:sz w:val="16"/>
          <w:szCs w:val="16"/>
          <w:lang w:val="es-ES_tradnl"/>
        </w:rPr>
        <w:t>:buscarTransaccionPorUUIDResponse</w:t>
      </w:r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 xml:space="preserve">   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S</w:t>
      </w:r>
      <w:proofErr w:type="gramStart"/>
      <w:r w:rsidRPr="004A2639">
        <w:rPr>
          <w:rFonts w:cs="Arial"/>
          <w:sz w:val="16"/>
          <w:szCs w:val="16"/>
          <w:lang w:val="es-ES_tradnl"/>
        </w:rPr>
        <w:t>:Body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4A2639" w:rsidRPr="004A2639" w:rsidRDefault="004A2639" w:rsidP="004A2639">
      <w:pPr>
        <w:pStyle w:val="Prrafodelista"/>
        <w:spacing w:before="0"/>
        <w:ind w:left="1069"/>
        <w:jc w:val="left"/>
        <w:rPr>
          <w:rFonts w:cs="Arial"/>
          <w:sz w:val="16"/>
          <w:szCs w:val="16"/>
          <w:lang w:val="es-ES_tradnl"/>
        </w:rPr>
      </w:pPr>
      <w:r w:rsidRPr="004A2639">
        <w:rPr>
          <w:rFonts w:cs="Arial"/>
          <w:sz w:val="16"/>
          <w:szCs w:val="16"/>
          <w:lang w:val="es-ES_tradnl"/>
        </w:rPr>
        <w:t>&lt;/</w:t>
      </w:r>
      <w:proofErr w:type="spellStart"/>
      <w:r w:rsidRPr="004A2639">
        <w:rPr>
          <w:rFonts w:cs="Arial"/>
          <w:sz w:val="16"/>
          <w:szCs w:val="16"/>
          <w:lang w:val="es-ES_tradnl"/>
        </w:rPr>
        <w:t>S</w:t>
      </w:r>
      <w:proofErr w:type="gramStart"/>
      <w:r w:rsidRPr="004A2639">
        <w:rPr>
          <w:rFonts w:cs="Arial"/>
          <w:sz w:val="16"/>
          <w:szCs w:val="16"/>
          <w:lang w:val="es-ES_tradnl"/>
        </w:rPr>
        <w:t>:Envelope</w:t>
      </w:r>
      <w:proofErr w:type="spellEnd"/>
      <w:proofErr w:type="gramEnd"/>
      <w:r w:rsidRPr="004A2639">
        <w:rPr>
          <w:rFonts w:cs="Arial"/>
          <w:sz w:val="16"/>
          <w:szCs w:val="16"/>
          <w:lang w:val="es-ES_tradnl"/>
        </w:rPr>
        <w:t>&gt;</w:t>
      </w:r>
    </w:p>
    <w:p w:rsidR="00E81755" w:rsidRDefault="00E81755" w:rsidP="00E81755">
      <w:pPr>
        <w:pStyle w:val="Prrafodelista"/>
        <w:spacing w:before="0"/>
        <w:ind w:left="1069"/>
        <w:jc w:val="left"/>
        <w:rPr>
          <w:rFonts w:cs="Arial"/>
          <w:szCs w:val="20"/>
          <w:lang w:val="es-ES_tradnl"/>
        </w:rPr>
      </w:pPr>
    </w:p>
    <w:p w:rsidR="00E81755" w:rsidRDefault="004A2639" w:rsidP="00E81755">
      <w:pPr>
        <w:pStyle w:val="Ttulo3"/>
        <w:numPr>
          <w:ilvl w:val="0"/>
          <w:numId w:val="0"/>
        </w:numPr>
        <w:ind w:left="-11"/>
      </w:pPr>
      <w:r>
        <w:t xml:space="preserve">              </w:t>
      </w:r>
    </w:p>
    <w:p w:rsidR="00545C3F" w:rsidRDefault="00545C3F">
      <w:pPr>
        <w:spacing w:before="0"/>
        <w:jc w:val="left"/>
      </w:pPr>
      <w:bookmarkStart w:id="15" w:name="_Toc332022809"/>
      <w:bookmarkStart w:id="16" w:name="_Toc332359193"/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Default="006375AA">
      <w:pPr>
        <w:spacing w:before="0"/>
        <w:jc w:val="left"/>
      </w:pPr>
    </w:p>
    <w:p w:rsidR="006375AA" w:rsidRPr="005A531F" w:rsidRDefault="006375AA">
      <w:pPr>
        <w:spacing w:before="0"/>
        <w:jc w:val="left"/>
      </w:pPr>
    </w:p>
    <w:p w:rsidR="004D29C3" w:rsidRDefault="004D29C3" w:rsidP="004D29C3">
      <w:pPr>
        <w:pStyle w:val="Ttulo2"/>
      </w:pPr>
      <w:r>
        <w:lastRenderedPageBreak/>
        <w:t xml:space="preserve">  </w:t>
      </w:r>
      <w:bookmarkStart w:id="17" w:name="_Toc406153925"/>
      <w:r w:rsidR="004A2639">
        <w:t>Grabar transacción</w:t>
      </w:r>
      <w:bookmarkEnd w:id="17"/>
    </w:p>
    <w:p w:rsidR="008C3BB1" w:rsidRDefault="008C3BB1" w:rsidP="004D29C3">
      <w:pPr>
        <w:spacing w:before="0"/>
        <w:rPr>
          <w:lang w:val="es-ES_tradnl"/>
        </w:rPr>
      </w:pPr>
    </w:p>
    <w:p w:rsidR="004D29C3" w:rsidRDefault="004D29C3" w:rsidP="004D29C3">
      <w:pPr>
        <w:pStyle w:val="Ttulo3"/>
        <w:rPr>
          <w:lang w:val="es-ES_tradnl"/>
        </w:rPr>
      </w:pPr>
      <w:bookmarkStart w:id="18" w:name="_Toc406153926"/>
      <w:r>
        <w:rPr>
          <w:lang w:val="es-ES_tradnl"/>
        </w:rPr>
        <w:t>Interfaz de entrada</w:t>
      </w:r>
      <w:bookmarkEnd w:id="18"/>
    </w:p>
    <w:p w:rsidR="00D06376" w:rsidRDefault="00D06376" w:rsidP="00D06376">
      <w:pPr>
        <w:rPr>
          <w:lang w:val="es-ES_tradnl"/>
        </w:rPr>
      </w:pPr>
      <w:r>
        <w:rPr>
          <w:lang w:val="es-ES_tradnl"/>
        </w:rPr>
        <w:t xml:space="preserve">             La interface de entrada está conformada por  lo siguiente:</w:t>
      </w:r>
    </w:p>
    <w:p w:rsidR="00D06376" w:rsidRDefault="00D06376" w:rsidP="00D06376">
      <w:pPr>
        <w:pStyle w:val="EstiloIzquierda14cm"/>
      </w:pPr>
    </w:p>
    <w:tbl>
      <w:tblPr>
        <w:tblStyle w:val="Tablaconcuadrcula"/>
        <w:tblW w:w="0" w:type="auto"/>
        <w:jc w:val="center"/>
        <w:tblInd w:w="794" w:type="dxa"/>
        <w:tblLook w:val="04A0" w:firstRow="1" w:lastRow="0" w:firstColumn="1" w:lastColumn="0" w:noHBand="0" w:noVBand="1"/>
      </w:tblPr>
      <w:tblGrid>
        <w:gridCol w:w="1335"/>
        <w:gridCol w:w="1694"/>
        <w:gridCol w:w="1359"/>
        <w:gridCol w:w="4105"/>
      </w:tblGrid>
      <w:tr w:rsidR="004C19B9" w:rsidTr="00F90162">
        <w:trPr>
          <w:jc w:val="center"/>
        </w:trPr>
        <w:tc>
          <w:tcPr>
            <w:tcW w:w="1744" w:type="dxa"/>
            <w:shd w:val="clear" w:color="auto" w:fill="B9D405"/>
          </w:tcPr>
          <w:p w:rsidR="004C19B9" w:rsidRPr="00801775" w:rsidRDefault="004C19B9" w:rsidP="00F90162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 xml:space="preserve">Parámetro de </w:t>
            </w: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salida</w:t>
            </w:r>
          </w:p>
        </w:tc>
        <w:tc>
          <w:tcPr>
            <w:tcW w:w="1887" w:type="dxa"/>
            <w:shd w:val="clear" w:color="auto" w:fill="B9D405"/>
          </w:tcPr>
          <w:p w:rsidR="004C19B9" w:rsidRPr="00801775" w:rsidRDefault="004C19B9" w:rsidP="00F90162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764" w:type="dxa"/>
            <w:shd w:val="clear" w:color="auto" w:fill="B9D405"/>
          </w:tcPr>
          <w:p w:rsidR="004C19B9" w:rsidRPr="00801775" w:rsidRDefault="004C19B9" w:rsidP="00F90162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3098" w:type="dxa"/>
            <w:shd w:val="clear" w:color="auto" w:fill="B9D405"/>
          </w:tcPr>
          <w:p w:rsidR="004C19B9" w:rsidRPr="00801775" w:rsidRDefault="004C19B9" w:rsidP="00F90162">
            <w:pPr>
              <w:tabs>
                <w:tab w:val="left" w:pos="6132"/>
              </w:tabs>
              <w:jc w:val="center"/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</w:pPr>
            <w:r w:rsidRPr="0080177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Ejemplo</w:t>
            </w:r>
          </w:p>
        </w:tc>
      </w:tr>
      <w:tr w:rsidR="004C19B9" w:rsidTr="00F90162">
        <w:trPr>
          <w:jc w:val="center"/>
        </w:trPr>
        <w:tc>
          <w:tcPr>
            <w:tcW w:w="1744" w:type="dxa"/>
          </w:tcPr>
          <w:p w:rsidR="004C19B9" w:rsidRPr="00BF45B0" w:rsidRDefault="004C19B9" w:rsidP="00F90162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UUID</w:t>
            </w:r>
          </w:p>
        </w:tc>
        <w:tc>
          <w:tcPr>
            <w:tcW w:w="1887" w:type="dxa"/>
          </w:tcPr>
          <w:p w:rsidR="004C19B9" w:rsidRPr="00BF45B0" w:rsidRDefault="004C19B9" w:rsidP="00F90162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1764" w:type="dxa"/>
          </w:tcPr>
          <w:p w:rsidR="004C19B9" w:rsidRPr="00BF45B0" w:rsidRDefault="004C19B9" w:rsidP="00F90162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id de la transacción.</w:t>
            </w:r>
          </w:p>
        </w:tc>
        <w:tc>
          <w:tcPr>
            <w:tcW w:w="3098" w:type="dxa"/>
          </w:tcPr>
          <w:p w:rsidR="004C19B9" w:rsidRPr="006636B3" w:rsidRDefault="004C19B9" w:rsidP="00F90162">
            <w:pPr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>NULL</w:t>
            </w:r>
          </w:p>
        </w:tc>
      </w:tr>
      <w:tr w:rsidR="004C19B9" w:rsidTr="00F90162">
        <w:trPr>
          <w:jc w:val="center"/>
        </w:trPr>
        <w:tc>
          <w:tcPr>
            <w:tcW w:w="174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Fecha Creación</w:t>
            </w:r>
          </w:p>
        </w:tc>
        <w:tc>
          <w:tcPr>
            <w:tcW w:w="1887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FECHA</w:t>
            </w:r>
          </w:p>
        </w:tc>
        <w:tc>
          <w:tcPr>
            <w:tcW w:w="176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la fecha en que se generó la transacción.</w:t>
            </w:r>
          </w:p>
        </w:tc>
        <w:tc>
          <w:tcPr>
            <w:tcW w:w="3098" w:type="dxa"/>
          </w:tcPr>
          <w:p w:rsidR="004C19B9" w:rsidRPr="004F25BB" w:rsidRDefault="00386D0E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>2014-11</w:t>
            </w:r>
            <w:r w:rsidR="004C19B9" w:rsidRPr="004A2639">
              <w:rPr>
                <w:rFonts w:cs="Arial"/>
                <w:sz w:val="16"/>
                <w:szCs w:val="16"/>
                <w:lang w:val="es-ES_tradnl"/>
              </w:rPr>
              <w:t>-15T15:28:48.341-03:00</w:t>
            </w:r>
          </w:p>
        </w:tc>
      </w:tr>
      <w:tr w:rsidR="004C19B9" w:rsidTr="00F90162">
        <w:trPr>
          <w:jc w:val="center"/>
        </w:trPr>
        <w:tc>
          <w:tcPr>
            <w:tcW w:w="174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Nombre Formulario</w:t>
            </w:r>
          </w:p>
        </w:tc>
        <w:tc>
          <w:tcPr>
            <w:tcW w:w="1887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176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nombre del formulario asociado a la transacción.</w:t>
            </w:r>
          </w:p>
        </w:tc>
        <w:tc>
          <w:tcPr>
            <w:tcW w:w="3098" w:type="dxa"/>
          </w:tcPr>
          <w:p w:rsidR="004C19B9" w:rsidRPr="004F25BB" w:rsidRDefault="00386D0E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</w:rPr>
              <w:t>Formulario Prueba</w:t>
            </w:r>
          </w:p>
        </w:tc>
      </w:tr>
      <w:tr w:rsidR="004C19B9" w:rsidTr="00F90162">
        <w:trPr>
          <w:jc w:val="center"/>
        </w:trPr>
        <w:tc>
          <w:tcPr>
            <w:tcW w:w="174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Sistema Origen</w:t>
            </w:r>
          </w:p>
        </w:tc>
        <w:tc>
          <w:tcPr>
            <w:tcW w:w="1887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176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nombre del sistema donde se originó la transacción.</w:t>
            </w:r>
          </w:p>
        </w:tc>
        <w:tc>
          <w:tcPr>
            <w:tcW w:w="3098" w:type="dxa"/>
          </w:tcPr>
          <w:p w:rsidR="004C19B9" w:rsidRPr="00D1353E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GEDO</w:t>
            </w:r>
          </w:p>
        </w:tc>
      </w:tr>
      <w:tr w:rsidR="004C19B9" w:rsidRPr="00F75A09" w:rsidTr="00F90162">
        <w:trPr>
          <w:jc w:val="center"/>
        </w:trPr>
        <w:tc>
          <w:tcPr>
            <w:tcW w:w="174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Set de Valores</w:t>
            </w:r>
          </w:p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de los Componentes</w:t>
            </w:r>
          </w:p>
        </w:tc>
        <w:tc>
          <w:tcPr>
            <w:tcW w:w="1887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COMPLEJO(OBJETO)</w:t>
            </w:r>
          </w:p>
        </w:tc>
        <w:tc>
          <w:tcPr>
            <w:tcW w:w="1764" w:type="dxa"/>
          </w:tcPr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una lista de los valores de cada uno de los componentes que conforman el formulario asociado a la transacción.</w:t>
            </w:r>
          </w:p>
          <w:p w:rsidR="004C19B9" w:rsidRDefault="004C19B9" w:rsidP="00F90162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  <w:tc>
          <w:tcPr>
            <w:tcW w:w="3098" w:type="dxa"/>
          </w:tcPr>
          <w:p w:rsidR="00386D0E" w:rsidRPr="00F75A09" w:rsidRDefault="00386D0E" w:rsidP="00F75A09">
            <w:pPr>
              <w:spacing w:before="0"/>
              <w:rPr>
                <w:rFonts w:cs="Arial"/>
                <w:sz w:val="16"/>
                <w:szCs w:val="16"/>
              </w:rPr>
            </w:pPr>
            <w:bookmarkStart w:id="19" w:name="_GoBack"/>
            <w:bookmarkEnd w:id="19"/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&gt;111&lt;/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>
              <w:rPr>
                <w:rFonts w:cs="Arial"/>
                <w:sz w:val="16"/>
                <w:szCs w:val="16"/>
                <w:lang w:val="es-ES_tradnl"/>
              </w:rPr>
              <w:t xml:space="preserve"> </w:t>
            </w: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direccion_general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&gt;AFIP&lt;/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&gt;115&lt;/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idFormComp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nombre_del_puesto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inputName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F75A09" w:rsidRPr="004A263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&gt;GG-8-10 - Asistente de recursos fiscales&lt;/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valorStr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  <w:p w:rsidR="004C19B9" w:rsidRPr="00F75A09" w:rsidRDefault="00F75A09" w:rsidP="00F75A09">
            <w:pPr>
              <w:pStyle w:val="Prrafodelista"/>
              <w:spacing w:before="0"/>
              <w:ind w:left="744" w:hanging="236"/>
              <w:rPr>
                <w:rFonts w:cs="Arial"/>
                <w:sz w:val="16"/>
                <w:szCs w:val="16"/>
                <w:lang w:val="es-ES_tradnl"/>
              </w:rPr>
            </w:pPr>
            <w:r w:rsidRPr="004A2639">
              <w:rPr>
                <w:rFonts w:cs="Arial"/>
                <w:sz w:val="16"/>
                <w:szCs w:val="16"/>
                <w:lang w:val="es-ES_tradnl"/>
              </w:rPr>
              <w:t>&lt;/</w:t>
            </w:r>
            <w:proofErr w:type="spellStart"/>
            <w:r w:rsidRPr="004A2639">
              <w:rPr>
                <w:rFonts w:cs="Arial"/>
                <w:sz w:val="16"/>
                <w:szCs w:val="16"/>
                <w:lang w:val="es-ES_tradnl"/>
              </w:rPr>
              <w:t>valorFormComps</w:t>
            </w:r>
            <w:proofErr w:type="spellEnd"/>
            <w:r w:rsidRPr="004A2639">
              <w:rPr>
                <w:rFonts w:cs="Arial"/>
                <w:sz w:val="16"/>
                <w:szCs w:val="16"/>
                <w:lang w:val="es-ES_tradnl"/>
              </w:rPr>
              <w:t>&gt;</w:t>
            </w:r>
          </w:p>
        </w:tc>
      </w:tr>
    </w:tbl>
    <w:p w:rsidR="00314F31" w:rsidRPr="004C19B9" w:rsidRDefault="00314F31" w:rsidP="00D06376">
      <w:pPr>
        <w:pStyle w:val="EstiloIzquierda14cm"/>
        <w:rPr>
          <w:lang w:val="en-US"/>
        </w:rPr>
      </w:pPr>
    </w:p>
    <w:p w:rsidR="00314F31" w:rsidRPr="004C19B9" w:rsidRDefault="00314F31" w:rsidP="00D06376">
      <w:pPr>
        <w:pStyle w:val="EstiloIzquierda14cm"/>
        <w:rPr>
          <w:lang w:val="en-US"/>
        </w:rPr>
      </w:pPr>
    </w:p>
    <w:p w:rsidR="004D29C3" w:rsidRPr="004D29C3" w:rsidRDefault="004D29C3" w:rsidP="004D29C3">
      <w:pPr>
        <w:pStyle w:val="Ttulo3"/>
      </w:pPr>
      <w:bookmarkStart w:id="20" w:name="_Toc406153927"/>
      <w:r>
        <w:t>Interfaz de salida</w:t>
      </w:r>
      <w:bookmarkEnd w:id="20"/>
    </w:p>
    <w:p w:rsidR="00D06376" w:rsidRDefault="00D06376" w:rsidP="00D06376">
      <w:pPr>
        <w:tabs>
          <w:tab w:val="left" w:pos="6132"/>
        </w:tabs>
        <w:rPr>
          <w:lang w:val="es-ES_tradnl"/>
        </w:rPr>
      </w:pPr>
      <w:r>
        <w:rPr>
          <w:lang w:val="es-ES_tradnl"/>
        </w:rPr>
        <w:t xml:space="preserve">             La interface de salida del servicio está conformada por los siguientes elementos:</w:t>
      </w:r>
    </w:p>
    <w:p w:rsidR="004D29C3" w:rsidRDefault="004D29C3" w:rsidP="004D29C3">
      <w:pPr>
        <w:spacing w:before="0"/>
        <w:rPr>
          <w:lang w:val="es-ES_tradnl"/>
        </w:rPr>
      </w:pPr>
    </w:p>
    <w:p w:rsidR="004D29C3" w:rsidRDefault="004D29C3" w:rsidP="004D29C3">
      <w:pPr>
        <w:spacing w:before="0"/>
        <w:rPr>
          <w:lang w:val="es-ES_tradnl"/>
        </w:rPr>
      </w:pPr>
    </w:p>
    <w:p w:rsidR="004C19B9" w:rsidRDefault="004C19B9" w:rsidP="004D29C3">
      <w:pPr>
        <w:spacing w:before="0"/>
        <w:rPr>
          <w:lang w:val="es-ES_tradnl"/>
        </w:rPr>
      </w:pPr>
      <w:r>
        <w:rPr>
          <w:lang w:val="es-ES_tradnl"/>
        </w:rPr>
        <w:t xml:space="preserve">         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2341"/>
        <w:gridCol w:w="3719"/>
      </w:tblGrid>
      <w:tr w:rsidR="004C19B9" w:rsidRPr="00BF45B0" w:rsidTr="00F90162">
        <w:trPr>
          <w:trHeight w:val="687"/>
        </w:trPr>
        <w:tc>
          <w:tcPr>
            <w:tcW w:w="1668" w:type="dxa"/>
            <w:shd w:val="clear" w:color="92D050" w:fill="9AAE04"/>
          </w:tcPr>
          <w:p w:rsidR="004C19B9" w:rsidRPr="0004150D" w:rsidRDefault="004C19B9" w:rsidP="00F90162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 w:rsidRPr="00756415"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 xml:space="preserve">Parámetro de </w:t>
            </w: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salida</w:t>
            </w:r>
          </w:p>
        </w:tc>
        <w:tc>
          <w:tcPr>
            <w:tcW w:w="1559" w:type="dxa"/>
            <w:shd w:val="clear" w:color="92D050" w:fill="9AAE04"/>
          </w:tcPr>
          <w:p w:rsidR="004C19B9" w:rsidRPr="0004150D" w:rsidRDefault="004C19B9" w:rsidP="00F90162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2341" w:type="dxa"/>
            <w:shd w:val="clear" w:color="92D050" w:fill="9AAE04"/>
          </w:tcPr>
          <w:p w:rsidR="004C19B9" w:rsidRPr="0004150D" w:rsidRDefault="004C19B9" w:rsidP="00F90162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3719" w:type="dxa"/>
            <w:shd w:val="clear" w:color="92D050" w:fill="9AAE04"/>
          </w:tcPr>
          <w:p w:rsidR="004C19B9" w:rsidRPr="0004150D" w:rsidRDefault="004C19B9" w:rsidP="00F90162">
            <w:pPr>
              <w:tabs>
                <w:tab w:val="left" w:pos="6132"/>
              </w:tabs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rStyle w:val="HojadeControlTtulo3"/>
                <w:rFonts w:ascii="Arial Narrow" w:hAnsi="Arial Narrow"/>
                <w:color w:val="FFFFFF"/>
                <w:sz w:val="18"/>
                <w:szCs w:val="18"/>
              </w:rPr>
              <w:t>Ejemplo</w:t>
            </w:r>
          </w:p>
        </w:tc>
      </w:tr>
      <w:tr w:rsidR="004C19B9" w:rsidRPr="00BF45B0" w:rsidTr="00F90162">
        <w:tc>
          <w:tcPr>
            <w:tcW w:w="1668" w:type="dxa"/>
          </w:tcPr>
          <w:p w:rsidR="004C19B9" w:rsidRPr="00C3788E" w:rsidRDefault="004C19B9" w:rsidP="00F90162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UUID</w:t>
            </w:r>
          </w:p>
        </w:tc>
        <w:tc>
          <w:tcPr>
            <w:tcW w:w="1559" w:type="dxa"/>
          </w:tcPr>
          <w:p w:rsidR="004C19B9" w:rsidRPr="00BF45B0" w:rsidRDefault="004C19B9" w:rsidP="00F90162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NUMERO</w:t>
            </w:r>
          </w:p>
        </w:tc>
        <w:tc>
          <w:tcPr>
            <w:tcW w:w="2341" w:type="dxa"/>
          </w:tcPr>
          <w:p w:rsidR="004C19B9" w:rsidRPr="004C19B9" w:rsidRDefault="004C19B9" w:rsidP="004C19B9">
            <w:pPr>
              <w:tabs>
                <w:tab w:val="left" w:pos="6132"/>
              </w:tabs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Es el id que identifica  la transacción de un formulario, definido dentro del FFCC.</w:t>
            </w:r>
          </w:p>
        </w:tc>
        <w:tc>
          <w:tcPr>
            <w:tcW w:w="3719" w:type="dxa"/>
          </w:tcPr>
          <w:p w:rsidR="004C19B9" w:rsidRPr="00EE40C1" w:rsidRDefault="00386D0E" w:rsidP="00F90162">
            <w:pPr>
              <w:tabs>
                <w:tab w:val="left" w:pos="6132"/>
              </w:tabs>
              <w:jc w:val="center"/>
              <w:rPr>
                <w:b/>
                <w:color w:val="9BBB59" w:themeColor="accent3"/>
                <w:u w:val="single"/>
                <w:lang w:val="es-ES_tradnl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D6308">
              <w:rPr>
                <w:sz w:val="16"/>
                <w:szCs w:val="20"/>
              </w:rPr>
              <w:t>5164</w:t>
            </w:r>
          </w:p>
        </w:tc>
      </w:tr>
    </w:tbl>
    <w:p w:rsidR="004D29C3" w:rsidRDefault="004D29C3" w:rsidP="004D29C3">
      <w:pPr>
        <w:spacing w:before="0"/>
        <w:rPr>
          <w:lang w:val="es-ES_tradnl"/>
        </w:rPr>
      </w:pPr>
    </w:p>
    <w:p w:rsidR="004D29C3" w:rsidRDefault="004D29C3" w:rsidP="004D29C3">
      <w:pPr>
        <w:spacing w:before="0"/>
        <w:rPr>
          <w:lang w:val="es-ES_tradnl"/>
        </w:rPr>
      </w:pPr>
    </w:p>
    <w:p w:rsidR="004D29C3" w:rsidRDefault="004D29C3" w:rsidP="004D29C3">
      <w:pPr>
        <w:spacing w:before="0"/>
        <w:rPr>
          <w:lang w:val="es-ES_tradnl"/>
        </w:rPr>
      </w:pPr>
    </w:p>
    <w:p w:rsidR="004D29C3" w:rsidRDefault="004D29C3" w:rsidP="004D29C3">
      <w:pPr>
        <w:spacing w:before="0"/>
        <w:rPr>
          <w:lang w:val="es-ES_tradnl"/>
        </w:rPr>
      </w:pPr>
    </w:p>
    <w:p w:rsidR="00E31D58" w:rsidRDefault="00E31D58" w:rsidP="00E31D58">
      <w:pPr>
        <w:pStyle w:val="Ttulo3"/>
        <w:ind w:hanging="1224"/>
        <w:rPr>
          <w:lang w:val="es-ES_tradnl"/>
        </w:rPr>
      </w:pPr>
      <w:bookmarkStart w:id="21" w:name="_Toc406153928"/>
      <w:r>
        <w:rPr>
          <w:lang w:val="es-ES_tradnl"/>
        </w:rPr>
        <w:t>EJEMPLO</w:t>
      </w:r>
      <w:bookmarkEnd w:id="15"/>
      <w:bookmarkEnd w:id="16"/>
      <w:r w:rsidR="0042778D">
        <w:rPr>
          <w:lang w:val="es-ES_tradnl"/>
        </w:rPr>
        <w:t>S</w:t>
      </w:r>
      <w:bookmarkEnd w:id="21"/>
    </w:p>
    <w:p w:rsidR="00B95D73" w:rsidRPr="00F308F1" w:rsidRDefault="00B95D73" w:rsidP="00B95D73">
      <w:pPr>
        <w:spacing w:before="0"/>
        <w:ind w:left="709"/>
        <w:jc w:val="left"/>
        <w:rPr>
          <w:sz w:val="16"/>
          <w:szCs w:val="16"/>
        </w:rPr>
      </w:pPr>
    </w:p>
    <w:p w:rsidR="00B95D73" w:rsidRDefault="00B95D73" w:rsidP="00B95D73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</w:p>
    <w:p w:rsidR="00B95D73" w:rsidRPr="00DA788C" w:rsidRDefault="00F72AAC" w:rsidP="00B95D73">
      <w:pPr>
        <w:pStyle w:val="Ttulo4"/>
      </w:pPr>
      <w:r>
        <w:t>Transaccion</w:t>
      </w:r>
      <w:r w:rsidR="001818FE">
        <w:t xml:space="preserve">: </w:t>
      </w:r>
      <w:r>
        <w:t>Grabar transacción</w:t>
      </w:r>
    </w:p>
    <w:p w:rsidR="00B95D73" w:rsidRPr="00B53B7B" w:rsidRDefault="00B95D73" w:rsidP="00B95D73">
      <w:pPr>
        <w:pStyle w:val="Prrafodelista"/>
        <w:numPr>
          <w:ilvl w:val="0"/>
          <w:numId w:val="21"/>
        </w:numPr>
        <w:spacing w:before="0"/>
        <w:jc w:val="left"/>
        <w:rPr>
          <w:rFonts w:cs="Arial"/>
          <w:sz w:val="16"/>
          <w:szCs w:val="16"/>
          <w:lang w:val="en-US"/>
        </w:rPr>
      </w:pPr>
      <w:r w:rsidRPr="00B53B7B">
        <w:rPr>
          <w:rFonts w:cs="Arial"/>
          <w:szCs w:val="20"/>
          <w:lang w:val="es-ES_tradnl"/>
        </w:rPr>
        <w:t>Entrada:</w:t>
      </w:r>
    </w:p>
    <w:p w:rsidR="00B95D73" w:rsidRDefault="009D6308" w:rsidP="009D6308">
      <w:pPr>
        <w:spacing w:before="0"/>
        <w:jc w:val="left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               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>&lt;</w:t>
      </w:r>
      <w:proofErr w:type="spellStart"/>
      <w:r w:rsidRPr="009D6308">
        <w:rPr>
          <w:rFonts w:cs="Arial"/>
          <w:sz w:val="16"/>
          <w:szCs w:val="16"/>
          <w:lang w:val="en-US"/>
        </w:rPr>
        <w:t>soapenv</w:t>
      </w:r>
      <w:proofErr w:type="gramStart"/>
      <w:r w:rsidRPr="009D6308">
        <w:rPr>
          <w:rFonts w:cs="Arial"/>
          <w:sz w:val="16"/>
          <w:szCs w:val="16"/>
          <w:lang w:val="en-US"/>
        </w:rPr>
        <w:t>:Envelope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 xml:space="preserve"> </w:t>
      </w:r>
      <w:proofErr w:type="spellStart"/>
      <w:r w:rsidRPr="009D6308">
        <w:rPr>
          <w:rFonts w:cs="Arial"/>
          <w:sz w:val="16"/>
          <w:szCs w:val="16"/>
          <w:lang w:val="en-US"/>
        </w:rPr>
        <w:t>xmlns:soapenv</w:t>
      </w:r>
      <w:proofErr w:type="spellEnd"/>
      <w:r w:rsidRPr="009D6308">
        <w:rPr>
          <w:rFonts w:cs="Arial"/>
          <w:sz w:val="16"/>
          <w:szCs w:val="16"/>
          <w:lang w:val="en-US"/>
        </w:rPr>
        <w:t xml:space="preserve">="http://schemas.xmlsoap.org/soap/envelope/" </w:t>
      </w:r>
      <w:proofErr w:type="spellStart"/>
      <w:r w:rsidRPr="009D6308">
        <w:rPr>
          <w:rFonts w:cs="Arial"/>
          <w:sz w:val="16"/>
          <w:szCs w:val="16"/>
          <w:lang w:val="en-US"/>
        </w:rPr>
        <w:t>xmlns:ser</w:t>
      </w:r>
      <w:proofErr w:type="spellEnd"/>
      <w:r w:rsidRPr="009D6308">
        <w:rPr>
          <w:rFonts w:cs="Arial"/>
          <w:sz w:val="16"/>
          <w:szCs w:val="16"/>
          <w:lang w:val="en-US"/>
        </w:rPr>
        <w:t>="http://service.dynform.tramelec.everis.com/"&gt;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&lt;</w:t>
      </w:r>
      <w:proofErr w:type="spellStart"/>
      <w:r w:rsidRPr="009D6308">
        <w:rPr>
          <w:rFonts w:cs="Arial"/>
          <w:sz w:val="16"/>
          <w:szCs w:val="16"/>
          <w:lang w:val="en-US"/>
        </w:rPr>
        <w:t>soapenv</w:t>
      </w:r>
      <w:proofErr w:type="gramStart"/>
      <w:r w:rsidRPr="009D6308">
        <w:rPr>
          <w:rFonts w:cs="Arial"/>
          <w:sz w:val="16"/>
          <w:szCs w:val="16"/>
          <w:lang w:val="en-US"/>
        </w:rPr>
        <w:t>:Header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/&gt;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soapenv:</w:t>
      </w:r>
      <w:proofErr w:type="gramEnd"/>
      <w:r w:rsidRPr="009D6308">
        <w:rPr>
          <w:rFonts w:cs="Arial"/>
          <w:sz w:val="16"/>
          <w:szCs w:val="16"/>
          <w:lang w:val="en-US"/>
        </w:rPr>
        <w:t>Body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ser:</w:t>
      </w:r>
      <w:proofErr w:type="gramEnd"/>
      <w:r w:rsidRPr="009D6308">
        <w:rPr>
          <w:rFonts w:cs="Arial"/>
          <w:sz w:val="16"/>
          <w:szCs w:val="16"/>
          <w:lang w:val="en-US"/>
        </w:rPr>
        <w:t>grabarTransaccion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&lt;arg0&gt;</w:t>
      </w:r>
    </w:p>
    <w:p w:rsidR="009D6308" w:rsidRPr="00F75A09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  <w:lang w:val="en-US"/>
        </w:rPr>
        <w:t xml:space="preserve">            </w:t>
      </w:r>
      <w:r w:rsidRPr="00F75A09">
        <w:rPr>
          <w:rFonts w:cs="Arial"/>
          <w:sz w:val="16"/>
          <w:szCs w:val="16"/>
        </w:rPr>
        <w:t>&lt;</w:t>
      </w:r>
      <w:proofErr w:type="gramStart"/>
      <w:r w:rsidRPr="00F75A09">
        <w:rPr>
          <w:rFonts w:cs="Arial"/>
          <w:sz w:val="16"/>
          <w:szCs w:val="16"/>
        </w:rPr>
        <w:t>!</w:t>
      </w:r>
      <w:proofErr w:type="gramEnd"/>
      <w:r w:rsidRPr="00F75A09">
        <w:rPr>
          <w:rFonts w:cs="Arial"/>
          <w:sz w:val="16"/>
          <w:szCs w:val="16"/>
        </w:rPr>
        <w:t>--</w:t>
      </w:r>
      <w:proofErr w:type="spellStart"/>
      <w:r w:rsidRPr="00F75A09">
        <w:rPr>
          <w:rFonts w:cs="Arial"/>
          <w:sz w:val="16"/>
          <w:szCs w:val="16"/>
        </w:rPr>
        <w:t>Optional</w:t>
      </w:r>
      <w:proofErr w:type="spellEnd"/>
      <w:r w:rsidRPr="00F75A09">
        <w:rPr>
          <w:rFonts w:cs="Arial"/>
          <w:sz w:val="16"/>
          <w:szCs w:val="16"/>
        </w:rPr>
        <w:t>:--&gt;</w:t>
      </w:r>
    </w:p>
    <w:p w:rsidR="009D6308" w:rsidRPr="00F75A09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F75A09">
        <w:rPr>
          <w:rFonts w:cs="Arial"/>
          <w:sz w:val="16"/>
          <w:szCs w:val="16"/>
        </w:rPr>
        <w:t xml:space="preserve">            &lt;</w:t>
      </w:r>
      <w:proofErr w:type="spellStart"/>
      <w:proofErr w:type="gramStart"/>
      <w:r w:rsidRPr="00F75A09">
        <w:rPr>
          <w:rFonts w:cs="Arial"/>
          <w:sz w:val="16"/>
          <w:szCs w:val="16"/>
        </w:rPr>
        <w:t>fechaCreacion</w:t>
      </w:r>
      <w:proofErr w:type="spellEnd"/>
      <w:r w:rsidRPr="00F75A09">
        <w:rPr>
          <w:rFonts w:cs="Arial"/>
          <w:sz w:val="16"/>
          <w:szCs w:val="16"/>
        </w:rPr>
        <w:t>&gt;</w:t>
      </w:r>
      <w:proofErr w:type="gramEnd"/>
      <w:r w:rsidRPr="00F75A09">
        <w:rPr>
          <w:rFonts w:cs="Arial"/>
          <w:sz w:val="16"/>
          <w:szCs w:val="16"/>
        </w:rPr>
        <w:t>2014-11-15T15:28:48.341-03:00&lt;/</w:t>
      </w:r>
      <w:proofErr w:type="spellStart"/>
      <w:r w:rsidRPr="00F75A09">
        <w:rPr>
          <w:rFonts w:cs="Arial"/>
          <w:sz w:val="16"/>
          <w:szCs w:val="16"/>
        </w:rPr>
        <w:t>fechaCreacion</w:t>
      </w:r>
      <w:proofErr w:type="spellEnd"/>
      <w:r w:rsidRPr="00F75A09">
        <w:rPr>
          <w:rFonts w:cs="Arial"/>
          <w:sz w:val="16"/>
          <w:szCs w:val="16"/>
        </w:rPr>
        <w:t>&gt;</w:t>
      </w:r>
    </w:p>
    <w:p w:rsidR="009D6308" w:rsidRPr="00F75A09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F75A09">
        <w:rPr>
          <w:rFonts w:cs="Arial"/>
          <w:sz w:val="16"/>
          <w:szCs w:val="16"/>
        </w:rPr>
        <w:t xml:space="preserve">            &lt;</w:t>
      </w:r>
      <w:proofErr w:type="gramStart"/>
      <w:r w:rsidRPr="00F75A09">
        <w:rPr>
          <w:rFonts w:cs="Arial"/>
          <w:sz w:val="16"/>
          <w:szCs w:val="16"/>
        </w:rPr>
        <w:t>!</w:t>
      </w:r>
      <w:proofErr w:type="gramEnd"/>
      <w:r w:rsidRPr="00F75A09">
        <w:rPr>
          <w:rFonts w:cs="Arial"/>
          <w:sz w:val="16"/>
          <w:szCs w:val="16"/>
        </w:rPr>
        <w:t>--</w:t>
      </w:r>
      <w:proofErr w:type="spellStart"/>
      <w:r w:rsidRPr="00F75A09">
        <w:rPr>
          <w:rFonts w:cs="Arial"/>
          <w:sz w:val="16"/>
          <w:szCs w:val="16"/>
        </w:rPr>
        <w:t>Optional</w:t>
      </w:r>
      <w:proofErr w:type="spellEnd"/>
      <w:r w:rsidRPr="00F75A09">
        <w:rPr>
          <w:rFonts w:cs="Arial"/>
          <w:sz w:val="16"/>
          <w:szCs w:val="16"/>
        </w:rPr>
        <w:t>:--&gt;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F75A09">
        <w:rPr>
          <w:rFonts w:cs="Arial"/>
          <w:sz w:val="16"/>
          <w:szCs w:val="16"/>
        </w:rPr>
        <w:t xml:space="preserve">            </w:t>
      </w:r>
      <w:r w:rsidRPr="009D6308">
        <w:rPr>
          <w:rFonts w:cs="Arial"/>
          <w:sz w:val="16"/>
          <w:szCs w:val="16"/>
        </w:rPr>
        <w:t>&lt;</w:t>
      </w:r>
      <w:proofErr w:type="spellStart"/>
      <w:proofErr w:type="gramStart"/>
      <w:r w:rsidRPr="009D6308">
        <w:rPr>
          <w:rFonts w:cs="Arial"/>
          <w:sz w:val="16"/>
          <w:szCs w:val="16"/>
        </w:rPr>
        <w:t>nombreFormulario</w:t>
      </w:r>
      <w:proofErr w:type="spellEnd"/>
      <w:r w:rsidR="00386D0E">
        <w:rPr>
          <w:rFonts w:cs="Arial"/>
          <w:sz w:val="16"/>
          <w:szCs w:val="16"/>
        </w:rPr>
        <w:t>&gt;</w:t>
      </w:r>
      <w:proofErr w:type="gramEnd"/>
      <w:r w:rsidR="00386D0E">
        <w:rPr>
          <w:rFonts w:cs="Arial"/>
          <w:sz w:val="16"/>
          <w:szCs w:val="16"/>
        </w:rPr>
        <w:t>Formulario Prueba</w:t>
      </w:r>
      <w:r w:rsidRPr="009D6308">
        <w:rPr>
          <w:rFonts w:cs="Arial"/>
          <w:sz w:val="16"/>
          <w:szCs w:val="16"/>
        </w:rPr>
        <w:t>&lt;/</w:t>
      </w:r>
      <w:proofErr w:type="spellStart"/>
      <w:r w:rsidRPr="009D6308">
        <w:rPr>
          <w:rFonts w:cs="Arial"/>
          <w:sz w:val="16"/>
          <w:szCs w:val="16"/>
        </w:rPr>
        <w:t>nombreFormulario</w:t>
      </w:r>
      <w:proofErr w:type="spellEnd"/>
      <w:r w:rsidRPr="009D6308">
        <w:rPr>
          <w:rFonts w:cs="Arial"/>
          <w:sz w:val="16"/>
          <w:szCs w:val="16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&lt;</w:t>
      </w:r>
      <w:proofErr w:type="gramStart"/>
      <w:r w:rsidRPr="009D6308">
        <w:rPr>
          <w:rFonts w:cs="Arial"/>
          <w:sz w:val="16"/>
          <w:szCs w:val="16"/>
        </w:rPr>
        <w:t>!</w:t>
      </w:r>
      <w:proofErr w:type="gramEnd"/>
      <w:r w:rsidRPr="009D6308">
        <w:rPr>
          <w:rFonts w:cs="Arial"/>
          <w:sz w:val="16"/>
          <w:szCs w:val="16"/>
        </w:rPr>
        <w:t>--</w:t>
      </w:r>
      <w:proofErr w:type="spellStart"/>
      <w:r w:rsidRPr="009D6308">
        <w:rPr>
          <w:rFonts w:cs="Arial"/>
          <w:sz w:val="16"/>
          <w:szCs w:val="16"/>
        </w:rPr>
        <w:t>Optional</w:t>
      </w:r>
      <w:proofErr w:type="spellEnd"/>
      <w:r w:rsidRPr="009D6308">
        <w:rPr>
          <w:rFonts w:cs="Arial"/>
          <w:sz w:val="16"/>
          <w:szCs w:val="16"/>
        </w:rPr>
        <w:t>:--&gt;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&lt;</w:t>
      </w:r>
      <w:proofErr w:type="spellStart"/>
      <w:proofErr w:type="gramStart"/>
      <w:r w:rsidRPr="009D6308">
        <w:rPr>
          <w:rFonts w:cs="Arial"/>
          <w:sz w:val="16"/>
          <w:szCs w:val="16"/>
        </w:rPr>
        <w:t>sistOrigen</w:t>
      </w:r>
      <w:proofErr w:type="spellEnd"/>
      <w:r w:rsidRPr="009D6308">
        <w:rPr>
          <w:rFonts w:cs="Arial"/>
          <w:sz w:val="16"/>
          <w:szCs w:val="16"/>
        </w:rPr>
        <w:t>&gt;</w:t>
      </w:r>
      <w:proofErr w:type="gramEnd"/>
      <w:r w:rsidRPr="009D6308">
        <w:rPr>
          <w:rFonts w:cs="Arial"/>
          <w:sz w:val="16"/>
          <w:szCs w:val="16"/>
        </w:rPr>
        <w:t>GEDO&lt;/</w:t>
      </w:r>
      <w:proofErr w:type="spellStart"/>
      <w:r w:rsidRPr="009D6308">
        <w:rPr>
          <w:rFonts w:cs="Arial"/>
          <w:sz w:val="16"/>
          <w:szCs w:val="16"/>
        </w:rPr>
        <w:t>sistOrigen</w:t>
      </w:r>
      <w:proofErr w:type="spellEnd"/>
      <w:r w:rsidRPr="009D6308">
        <w:rPr>
          <w:rFonts w:cs="Arial"/>
          <w:sz w:val="16"/>
          <w:szCs w:val="16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&lt;</w:t>
      </w:r>
      <w:proofErr w:type="gramStart"/>
      <w:r w:rsidRPr="009D6308">
        <w:rPr>
          <w:rFonts w:cs="Arial"/>
          <w:sz w:val="16"/>
          <w:szCs w:val="16"/>
        </w:rPr>
        <w:t>!</w:t>
      </w:r>
      <w:proofErr w:type="gramEnd"/>
      <w:r w:rsidRPr="009D6308">
        <w:rPr>
          <w:rFonts w:cs="Arial"/>
          <w:sz w:val="16"/>
          <w:szCs w:val="16"/>
        </w:rPr>
        <w:t>--</w:t>
      </w:r>
      <w:proofErr w:type="spellStart"/>
      <w:r w:rsidRPr="009D6308">
        <w:rPr>
          <w:rFonts w:cs="Arial"/>
          <w:sz w:val="16"/>
          <w:szCs w:val="16"/>
        </w:rPr>
        <w:t>Optional</w:t>
      </w:r>
      <w:proofErr w:type="spellEnd"/>
      <w:r w:rsidRPr="009D6308">
        <w:rPr>
          <w:rFonts w:cs="Arial"/>
          <w:sz w:val="16"/>
          <w:szCs w:val="16"/>
        </w:rPr>
        <w:t>:--&gt;</w:t>
      </w:r>
    </w:p>
    <w:p w:rsidR="009D6308" w:rsidRPr="00F75A09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</w:t>
      </w:r>
      <w:r w:rsidRPr="00F75A09">
        <w:rPr>
          <w:rFonts w:cs="Arial"/>
          <w:sz w:val="16"/>
          <w:szCs w:val="16"/>
        </w:rPr>
        <w:t>&lt;</w:t>
      </w:r>
      <w:proofErr w:type="spellStart"/>
      <w:proofErr w:type="gramStart"/>
      <w:r w:rsidRPr="00F75A09">
        <w:rPr>
          <w:rFonts w:cs="Arial"/>
          <w:sz w:val="16"/>
          <w:szCs w:val="16"/>
        </w:rPr>
        <w:t>uuid</w:t>
      </w:r>
      <w:proofErr w:type="spellEnd"/>
      <w:r w:rsidRPr="00F75A09">
        <w:rPr>
          <w:rFonts w:cs="Arial"/>
          <w:sz w:val="16"/>
          <w:szCs w:val="16"/>
        </w:rPr>
        <w:t>&gt;</w:t>
      </w:r>
      <w:proofErr w:type="spellStart"/>
      <w:proofErr w:type="gramEnd"/>
      <w:r w:rsidR="00386D0E" w:rsidRPr="00F75A09">
        <w:rPr>
          <w:rFonts w:cs="Arial"/>
          <w:sz w:val="16"/>
          <w:szCs w:val="16"/>
        </w:rPr>
        <w:t>null</w:t>
      </w:r>
      <w:proofErr w:type="spellEnd"/>
      <w:r w:rsidRPr="00F75A09">
        <w:rPr>
          <w:rFonts w:cs="Arial"/>
          <w:sz w:val="16"/>
          <w:szCs w:val="16"/>
        </w:rPr>
        <w:t>&lt;/</w:t>
      </w:r>
      <w:proofErr w:type="spellStart"/>
      <w:r w:rsidRPr="00F75A09">
        <w:rPr>
          <w:rFonts w:cs="Arial"/>
          <w:sz w:val="16"/>
          <w:szCs w:val="16"/>
        </w:rPr>
        <w:t>uuid</w:t>
      </w:r>
      <w:proofErr w:type="spellEnd"/>
      <w:r w:rsidRPr="00F75A09">
        <w:rPr>
          <w:rFonts w:cs="Arial"/>
          <w:sz w:val="16"/>
          <w:szCs w:val="16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F75A09">
        <w:rPr>
          <w:rFonts w:cs="Arial"/>
          <w:sz w:val="16"/>
          <w:szCs w:val="16"/>
        </w:rPr>
        <w:t xml:space="preserve">            </w:t>
      </w:r>
      <w:r w:rsidRPr="009D6308">
        <w:rPr>
          <w:rFonts w:cs="Arial"/>
          <w:sz w:val="16"/>
          <w:szCs w:val="16"/>
          <w:lang w:val="en-US"/>
        </w:rPr>
        <w:t xml:space="preserve">&lt;!--Zero or more </w:t>
      </w:r>
      <w:proofErr w:type="gramStart"/>
      <w:r w:rsidRPr="009D6308">
        <w:rPr>
          <w:rFonts w:cs="Arial"/>
          <w:sz w:val="16"/>
          <w:szCs w:val="16"/>
          <w:lang w:val="en-US"/>
        </w:rPr>
        <w:t>repetitions: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valorFormComps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</w:t>
      </w:r>
      <w:proofErr w:type="gramStart"/>
      <w:r w:rsidRPr="009D6308">
        <w:rPr>
          <w:rFonts w:cs="Arial"/>
          <w:sz w:val="16"/>
          <w:szCs w:val="16"/>
          <w:lang w:val="en-US"/>
        </w:rPr>
        <w:t>id</w:t>
      </w:r>
      <w:proofErr w:type="gramEnd"/>
      <w:r w:rsidRPr="009D6308">
        <w:rPr>
          <w:rFonts w:cs="Arial"/>
          <w:sz w:val="16"/>
          <w:szCs w:val="16"/>
          <w:lang w:val="en-US"/>
        </w:rPr>
        <w:t>&gt;?&lt;/id&gt;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idFormComp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  <w:proofErr w:type="gramEnd"/>
      <w:r w:rsidRPr="009D6308">
        <w:rPr>
          <w:rFonts w:cs="Arial"/>
          <w:sz w:val="16"/>
          <w:szCs w:val="16"/>
          <w:lang w:val="en-US"/>
        </w:rPr>
        <w:t>1&lt;/</w:t>
      </w:r>
      <w:proofErr w:type="spellStart"/>
      <w:r w:rsidRPr="009D6308">
        <w:rPr>
          <w:rFonts w:cs="Arial"/>
          <w:sz w:val="16"/>
          <w:szCs w:val="16"/>
          <w:lang w:val="en-US"/>
        </w:rPr>
        <w:t>idFormComp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inputName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  <w:proofErr w:type="gramEnd"/>
      <w:r w:rsidRPr="009D6308">
        <w:rPr>
          <w:rFonts w:cs="Arial"/>
          <w:sz w:val="16"/>
          <w:szCs w:val="16"/>
          <w:lang w:val="en-US"/>
        </w:rPr>
        <w:t>txt&lt;/</w:t>
      </w:r>
      <w:proofErr w:type="spellStart"/>
      <w:r w:rsidRPr="009D6308">
        <w:rPr>
          <w:rFonts w:cs="Arial"/>
          <w:sz w:val="16"/>
          <w:szCs w:val="16"/>
          <w:lang w:val="en-US"/>
        </w:rPr>
        <w:t>inputName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F75A09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</w:t>
      </w:r>
      <w:r w:rsidRPr="00F75A09">
        <w:rPr>
          <w:rFonts w:cs="Arial"/>
          <w:sz w:val="16"/>
          <w:szCs w:val="16"/>
          <w:lang w:val="en-US"/>
        </w:rPr>
        <w:t>&lt;!--</w:t>
      </w:r>
      <w:proofErr w:type="gramStart"/>
      <w:r w:rsidRPr="00F75A09">
        <w:rPr>
          <w:rFonts w:cs="Arial"/>
          <w:sz w:val="16"/>
          <w:szCs w:val="16"/>
          <w:lang w:val="en-US"/>
        </w:rPr>
        <w:t>Optional:</w:t>
      </w:r>
      <w:proofErr w:type="gramEnd"/>
      <w:r w:rsidRPr="00F75A09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F75A09">
        <w:rPr>
          <w:rFonts w:cs="Arial"/>
          <w:sz w:val="16"/>
          <w:szCs w:val="16"/>
          <w:lang w:val="en-US"/>
        </w:rPr>
        <w:t xml:space="preserve">               </w:t>
      </w:r>
      <w:r w:rsidRPr="009D6308">
        <w:rPr>
          <w:rFonts w:cs="Arial"/>
          <w:sz w:val="16"/>
          <w:szCs w:val="16"/>
        </w:rPr>
        <w:t>&lt;</w:t>
      </w:r>
      <w:proofErr w:type="spellStart"/>
      <w:proofErr w:type="gramStart"/>
      <w:r w:rsidRPr="009D6308">
        <w:rPr>
          <w:rFonts w:cs="Arial"/>
          <w:sz w:val="16"/>
          <w:szCs w:val="16"/>
        </w:rPr>
        <w:t>valorBoolean</w:t>
      </w:r>
      <w:proofErr w:type="spellEnd"/>
      <w:proofErr w:type="gramEnd"/>
      <w:r w:rsidRPr="009D6308">
        <w:rPr>
          <w:rFonts w:cs="Arial"/>
          <w:sz w:val="16"/>
          <w:szCs w:val="16"/>
        </w:rPr>
        <w:t>&gt;?&lt;/</w:t>
      </w:r>
      <w:proofErr w:type="spellStart"/>
      <w:r w:rsidRPr="009D6308">
        <w:rPr>
          <w:rFonts w:cs="Arial"/>
          <w:sz w:val="16"/>
          <w:szCs w:val="16"/>
        </w:rPr>
        <w:t>valorBoolean</w:t>
      </w:r>
      <w:proofErr w:type="spellEnd"/>
      <w:r w:rsidRPr="009D6308">
        <w:rPr>
          <w:rFonts w:cs="Arial"/>
          <w:sz w:val="16"/>
          <w:szCs w:val="16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   &lt;</w:t>
      </w:r>
      <w:proofErr w:type="gramStart"/>
      <w:r w:rsidRPr="009D6308">
        <w:rPr>
          <w:rFonts w:cs="Arial"/>
          <w:sz w:val="16"/>
          <w:szCs w:val="16"/>
        </w:rPr>
        <w:t>!</w:t>
      </w:r>
      <w:proofErr w:type="gramEnd"/>
      <w:r w:rsidRPr="009D6308">
        <w:rPr>
          <w:rFonts w:cs="Arial"/>
          <w:sz w:val="16"/>
          <w:szCs w:val="16"/>
        </w:rPr>
        <w:t>--</w:t>
      </w:r>
      <w:proofErr w:type="spellStart"/>
      <w:r w:rsidRPr="009D6308">
        <w:rPr>
          <w:rFonts w:cs="Arial"/>
          <w:sz w:val="16"/>
          <w:szCs w:val="16"/>
        </w:rPr>
        <w:t>Optional</w:t>
      </w:r>
      <w:proofErr w:type="spellEnd"/>
      <w:r w:rsidRPr="009D6308">
        <w:rPr>
          <w:rFonts w:cs="Arial"/>
          <w:sz w:val="16"/>
          <w:szCs w:val="16"/>
        </w:rPr>
        <w:t>:--&gt;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</w:rPr>
      </w:pPr>
      <w:r w:rsidRPr="009D6308">
        <w:rPr>
          <w:rFonts w:cs="Arial"/>
          <w:sz w:val="16"/>
          <w:szCs w:val="16"/>
        </w:rPr>
        <w:t xml:space="preserve">               &lt;</w:t>
      </w:r>
      <w:proofErr w:type="spellStart"/>
      <w:proofErr w:type="gramStart"/>
      <w:r w:rsidRPr="009D6308">
        <w:rPr>
          <w:rFonts w:cs="Arial"/>
          <w:sz w:val="16"/>
          <w:szCs w:val="16"/>
        </w:rPr>
        <w:t>valorDate</w:t>
      </w:r>
      <w:proofErr w:type="spellEnd"/>
      <w:proofErr w:type="gramEnd"/>
      <w:r w:rsidRPr="009D6308">
        <w:rPr>
          <w:rFonts w:cs="Arial"/>
          <w:sz w:val="16"/>
          <w:szCs w:val="16"/>
        </w:rPr>
        <w:t>&gt;?&lt;/</w:t>
      </w:r>
      <w:proofErr w:type="spellStart"/>
      <w:r w:rsidRPr="009D6308">
        <w:rPr>
          <w:rFonts w:cs="Arial"/>
          <w:sz w:val="16"/>
          <w:szCs w:val="16"/>
        </w:rPr>
        <w:t>valorDate</w:t>
      </w:r>
      <w:proofErr w:type="spellEnd"/>
      <w:r w:rsidRPr="009D6308">
        <w:rPr>
          <w:rFonts w:cs="Arial"/>
          <w:sz w:val="16"/>
          <w:szCs w:val="16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</w:rPr>
        <w:t xml:space="preserve">               </w:t>
      </w:r>
      <w:r w:rsidRPr="009D6308">
        <w:rPr>
          <w:rFonts w:cs="Arial"/>
          <w:sz w:val="16"/>
          <w:szCs w:val="16"/>
          <w:lang w:val="en-US"/>
        </w:rPr>
        <w:t>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valorDouble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&gt;?&lt;/</w:t>
      </w:r>
      <w:proofErr w:type="spellStart"/>
      <w:r w:rsidRPr="009D6308">
        <w:rPr>
          <w:rFonts w:cs="Arial"/>
          <w:sz w:val="16"/>
          <w:szCs w:val="16"/>
          <w:lang w:val="en-US"/>
        </w:rPr>
        <w:t>valorDouble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 w:rsidRPr="009D6308">
        <w:rPr>
          <w:rFonts w:cs="Arial"/>
          <w:sz w:val="16"/>
          <w:szCs w:val="16"/>
          <w:lang w:val="en-US"/>
        </w:rPr>
        <w:t>valorLong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&gt;?&lt;/</w:t>
      </w:r>
      <w:proofErr w:type="spellStart"/>
      <w:r w:rsidRPr="009D6308">
        <w:rPr>
          <w:rFonts w:cs="Arial"/>
          <w:sz w:val="16"/>
          <w:szCs w:val="16"/>
          <w:lang w:val="en-US"/>
        </w:rPr>
        <w:t>valorLong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   &lt;!--</w:t>
      </w:r>
      <w:proofErr w:type="gramStart"/>
      <w:r w:rsidRPr="009D6308">
        <w:rPr>
          <w:rFonts w:cs="Arial"/>
          <w:sz w:val="16"/>
          <w:szCs w:val="16"/>
          <w:lang w:val="en-US"/>
        </w:rPr>
        <w:t>Optional:</w:t>
      </w:r>
      <w:proofErr w:type="gramEnd"/>
      <w:r w:rsidRPr="009D6308">
        <w:rPr>
          <w:rFonts w:cs="Arial"/>
          <w:sz w:val="16"/>
          <w:szCs w:val="16"/>
          <w:lang w:val="en-US"/>
        </w:rPr>
        <w:t>--&gt;</w:t>
      </w:r>
    </w:p>
    <w:p w:rsidR="009D6308" w:rsidRPr="009D6308" w:rsidRDefault="00386D0E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              &lt;</w:t>
      </w:r>
      <w:proofErr w:type="spellStart"/>
      <w:proofErr w:type="gramStart"/>
      <w:r>
        <w:rPr>
          <w:rFonts w:cs="Arial"/>
          <w:sz w:val="16"/>
          <w:szCs w:val="16"/>
          <w:lang w:val="en-US"/>
        </w:rPr>
        <w:t>valorStr</w:t>
      </w:r>
      <w:proofErr w:type="spellEnd"/>
      <w:r>
        <w:rPr>
          <w:rFonts w:cs="Arial"/>
          <w:sz w:val="16"/>
          <w:szCs w:val="16"/>
          <w:lang w:val="en-US"/>
        </w:rPr>
        <w:t>&gt;</w:t>
      </w:r>
      <w:proofErr w:type="spellStart"/>
      <w:proofErr w:type="gramEnd"/>
      <w:r>
        <w:rPr>
          <w:rFonts w:cs="Arial"/>
          <w:sz w:val="16"/>
          <w:szCs w:val="16"/>
          <w:lang w:val="en-US"/>
        </w:rPr>
        <w:t>Everis</w:t>
      </w:r>
      <w:proofErr w:type="spellEnd"/>
      <w:r w:rsidR="009D6308" w:rsidRPr="009D6308">
        <w:rPr>
          <w:rFonts w:cs="Arial"/>
          <w:sz w:val="16"/>
          <w:szCs w:val="16"/>
          <w:lang w:val="en-US"/>
        </w:rPr>
        <w:t>&lt;/</w:t>
      </w:r>
      <w:proofErr w:type="spellStart"/>
      <w:r w:rsidR="009D6308" w:rsidRPr="009D6308">
        <w:rPr>
          <w:rFonts w:cs="Arial"/>
          <w:sz w:val="16"/>
          <w:szCs w:val="16"/>
          <w:lang w:val="en-US"/>
        </w:rPr>
        <w:t>valorStr</w:t>
      </w:r>
      <w:proofErr w:type="spellEnd"/>
      <w:r w:rsidR="009D6308"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   &lt;/</w:t>
      </w:r>
      <w:proofErr w:type="spellStart"/>
      <w:r w:rsidRPr="009D6308">
        <w:rPr>
          <w:rFonts w:cs="Arial"/>
          <w:sz w:val="16"/>
          <w:szCs w:val="16"/>
          <w:lang w:val="en-US"/>
        </w:rPr>
        <w:t>valorFormComps</w:t>
      </w:r>
      <w:proofErr w:type="spell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   &lt;/arg0&gt;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   &lt;/</w:t>
      </w:r>
      <w:proofErr w:type="spellStart"/>
      <w:r w:rsidRPr="009D6308">
        <w:rPr>
          <w:rFonts w:cs="Arial"/>
          <w:sz w:val="16"/>
          <w:szCs w:val="16"/>
          <w:lang w:val="en-US"/>
        </w:rPr>
        <w:t>ser</w:t>
      </w:r>
      <w:proofErr w:type="gramStart"/>
      <w:r w:rsidRPr="009D6308">
        <w:rPr>
          <w:rFonts w:cs="Arial"/>
          <w:sz w:val="16"/>
          <w:szCs w:val="16"/>
          <w:lang w:val="en-US"/>
        </w:rPr>
        <w:t>:grabarTransaccion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Pr="009D6308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 xml:space="preserve">   &lt;/</w:t>
      </w:r>
      <w:proofErr w:type="spellStart"/>
      <w:r w:rsidRPr="009D6308">
        <w:rPr>
          <w:rFonts w:cs="Arial"/>
          <w:sz w:val="16"/>
          <w:szCs w:val="16"/>
          <w:lang w:val="en-US"/>
        </w:rPr>
        <w:t>soapenv</w:t>
      </w:r>
      <w:proofErr w:type="gramStart"/>
      <w:r w:rsidRPr="009D6308">
        <w:rPr>
          <w:rFonts w:cs="Arial"/>
          <w:sz w:val="16"/>
          <w:szCs w:val="16"/>
          <w:lang w:val="en-US"/>
        </w:rPr>
        <w:t>:Body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</w:t>
      </w:r>
    </w:p>
    <w:p w:rsidR="005613B9" w:rsidRDefault="009D6308" w:rsidP="009D6308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  <w:r w:rsidRPr="009D6308">
        <w:rPr>
          <w:rFonts w:cs="Arial"/>
          <w:sz w:val="16"/>
          <w:szCs w:val="16"/>
          <w:lang w:val="en-US"/>
        </w:rPr>
        <w:t>&lt;/</w:t>
      </w:r>
      <w:proofErr w:type="spellStart"/>
      <w:r w:rsidRPr="009D6308">
        <w:rPr>
          <w:rFonts w:cs="Arial"/>
          <w:sz w:val="16"/>
          <w:szCs w:val="16"/>
          <w:lang w:val="en-US"/>
        </w:rPr>
        <w:t>soapenv</w:t>
      </w:r>
      <w:proofErr w:type="gramStart"/>
      <w:r w:rsidRPr="009D6308">
        <w:rPr>
          <w:rFonts w:cs="Arial"/>
          <w:sz w:val="16"/>
          <w:szCs w:val="16"/>
          <w:lang w:val="en-US"/>
        </w:rPr>
        <w:t>:Envelope</w:t>
      </w:r>
      <w:proofErr w:type="spellEnd"/>
      <w:proofErr w:type="gramEnd"/>
      <w:r w:rsidRPr="009D6308">
        <w:rPr>
          <w:rFonts w:cs="Arial"/>
          <w:sz w:val="16"/>
          <w:szCs w:val="16"/>
          <w:lang w:val="en-US"/>
        </w:rPr>
        <w:t>&gt;</w:t>
      </w:r>
    </w:p>
    <w:p w:rsidR="009D6308" w:rsidRDefault="009D6308" w:rsidP="005613B9">
      <w:pPr>
        <w:spacing w:before="0"/>
        <w:ind w:left="709"/>
        <w:jc w:val="left"/>
        <w:rPr>
          <w:rFonts w:cs="Arial"/>
          <w:sz w:val="16"/>
          <w:szCs w:val="16"/>
          <w:lang w:val="en-US"/>
        </w:rPr>
      </w:pPr>
    </w:p>
    <w:p w:rsidR="00B95D73" w:rsidRPr="003C77D1" w:rsidRDefault="00B95D73" w:rsidP="00B95D73">
      <w:pPr>
        <w:pStyle w:val="Prrafodelista"/>
        <w:numPr>
          <w:ilvl w:val="0"/>
          <w:numId w:val="21"/>
        </w:numPr>
        <w:spacing w:before="0"/>
        <w:jc w:val="left"/>
        <w:rPr>
          <w:rFonts w:cs="Arial"/>
          <w:szCs w:val="20"/>
          <w:lang w:val="es-ES_tradnl"/>
        </w:rPr>
      </w:pPr>
      <w:r w:rsidRPr="003C77D1">
        <w:rPr>
          <w:rFonts w:cs="Arial"/>
          <w:szCs w:val="20"/>
          <w:lang w:val="es-ES_tradnl"/>
        </w:rPr>
        <w:t>Salida:</w:t>
      </w:r>
    </w:p>
    <w:p w:rsidR="00B95D73" w:rsidRDefault="00B95D73" w:rsidP="00B95D73">
      <w:pPr>
        <w:spacing w:before="0"/>
        <w:ind w:left="709"/>
        <w:jc w:val="left"/>
        <w:rPr>
          <w:szCs w:val="20"/>
        </w:rPr>
      </w:pPr>
    </w:p>
    <w:p w:rsidR="00F308F1" w:rsidRPr="00F308F1" w:rsidRDefault="00A32F0E" w:rsidP="00F72AAC">
      <w:pPr>
        <w:spacing w:before="0"/>
        <w:jc w:val="left"/>
        <w:rPr>
          <w:rFonts w:cs="Arial"/>
          <w:sz w:val="16"/>
          <w:szCs w:val="16"/>
          <w:lang w:val="es-ES_tradnl"/>
        </w:rPr>
      </w:pPr>
      <w:r>
        <w:rPr>
          <w:rFonts w:cs="Arial"/>
          <w:sz w:val="16"/>
          <w:szCs w:val="16"/>
          <w:lang w:val="en-US"/>
        </w:rPr>
        <w:t xml:space="preserve">                        </w:t>
      </w:r>
      <w:r w:rsidR="00BA1CB5" w:rsidRPr="00BA1CB5">
        <w:rPr>
          <w:rFonts w:cs="Arial"/>
          <w:sz w:val="16"/>
          <w:szCs w:val="16"/>
        </w:rPr>
        <w:t xml:space="preserve">              </w:t>
      </w:r>
    </w:p>
    <w:p w:rsidR="009D6308" w:rsidRPr="009D6308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9D6308">
        <w:rPr>
          <w:sz w:val="16"/>
          <w:szCs w:val="20"/>
          <w:lang w:val="en-US"/>
        </w:rPr>
        <w:t>&lt;</w:t>
      </w:r>
      <w:proofErr w:type="spellStart"/>
      <w:r w:rsidRPr="009D6308">
        <w:rPr>
          <w:sz w:val="16"/>
          <w:szCs w:val="20"/>
          <w:lang w:val="en-US"/>
        </w:rPr>
        <w:t>S</w:t>
      </w:r>
      <w:proofErr w:type="gramStart"/>
      <w:r w:rsidRPr="009D6308">
        <w:rPr>
          <w:sz w:val="16"/>
          <w:szCs w:val="20"/>
          <w:lang w:val="en-US"/>
        </w:rPr>
        <w:t>:Envelope</w:t>
      </w:r>
      <w:proofErr w:type="spellEnd"/>
      <w:proofErr w:type="gramEnd"/>
      <w:r w:rsidRPr="009D6308">
        <w:rPr>
          <w:sz w:val="16"/>
          <w:szCs w:val="20"/>
          <w:lang w:val="en-US"/>
        </w:rPr>
        <w:t xml:space="preserve"> </w:t>
      </w:r>
      <w:proofErr w:type="spellStart"/>
      <w:r w:rsidRPr="009D6308">
        <w:rPr>
          <w:sz w:val="16"/>
          <w:szCs w:val="20"/>
          <w:lang w:val="en-US"/>
        </w:rPr>
        <w:t>xmlns:S</w:t>
      </w:r>
      <w:proofErr w:type="spellEnd"/>
      <w:r w:rsidRPr="009D6308">
        <w:rPr>
          <w:sz w:val="16"/>
          <w:szCs w:val="20"/>
          <w:lang w:val="en-US"/>
        </w:rPr>
        <w:t>="http://schemas.xmlsoap.org/soap/envelope/"&gt;</w:t>
      </w:r>
    </w:p>
    <w:p w:rsidR="009D6308" w:rsidRPr="009D6308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9D6308">
        <w:rPr>
          <w:sz w:val="16"/>
          <w:szCs w:val="20"/>
          <w:lang w:val="en-US"/>
        </w:rPr>
        <w:t xml:space="preserve">   &lt;</w:t>
      </w:r>
      <w:proofErr w:type="spellStart"/>
      <w:r w:rsidRPr="009D6308">
        <w:rPr>
          <w:sz w:val="16"/>
          <w:szCs w:val="20"/>
          <w:lang w:val="en-US"/>
        </w:rPr>
        <w:t>S</w:t>
      </w:r>
      <w:proofErr w:type="gramStart"/>
      <w:r w:rsidRPr="009D6308">
        <w:rPr>
          <w:sz w:val="16"/>
          <w:szCs w:val="20"/>
          <w:lang w:val="en-US"/>
        </w:rPr>
        <w:t>:Body</w:t>
      </w:r>
      <w:proofErr w:type="spellEnd"/>
      <w:proofErr w:type="gramEnd"/>
      <w:r w:rsidRPr="009D6308">
        <w:rPr>
          <w:sz w:val="16"/>
          <w:szCs w:val="20"/>
          <w:lang w:val="en-US"/>
        </w:rPr>
        <w:t>&gt;</w:t>
      </w:r>
    </w:p>
    <w:p w:rsidR="009D6308" w:rsidRPr="00F75A09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9D6308">
        <w:rPr>
          <w:sz w:val="16"/>
          <w:szCs w:val="20"/>
          <w:lang w:val="en-US"/>
        </w:rPr>
        <w:t xml:space="preserve">      </w:t>
      </w:r>
      <w:r w:rsidRPr="00F75A09">
        <w:rPr>
          <w:sz w:val="16"/>
          <w:szCs w:val="20"/>
          <w:lang w:val="en-US"/>
        </w:rPr>
        <w:t>&lt;ns2</w:t>
      </w:r>
      <w:proofErr w:type="gramStart"/>
      <w:r w:rsidRPr="00F75A09">
        <w:rPr>
          <w:sz w:val="16"/>
          <w:szCs w:val="20"/>
          <w:lang w:val="en-US"/>
        </w:rPr>
        <w:t>:grabarTransaccionResponse</w:t>
      </w:r>
      <w:proofErr w:type="gramEnd"/>
      <w:r w:rsidRPr="00F75A09">
        <w:rPr>
          <w:sz w:val="16"/>
          <w:szCs w:val="20"/>
          <w:lang w:val="en-US"/>
        </w:rPr>
        <w:t xml:space="preserve"> xmlns:ns2="http://service.dynform.tramelec.everis.com/"&gt;</w:t>
      </w:r>
    </w:p>
    <w:p w:rsidR="009D6308" w:rsidRPr="00F75A09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F75A09">
        <w:rPr>
          <w:sz w:val="16"/>
          <w:szCs w:val="20"/>
          <w:lang w:val="en-US"/>
        </w:rPr>
        <w:t xml:space="preserve">         &lt;</w:t>
      </w:r>
      <w:proofErr w:type="gramStart"/>
      <w:r w:rsidRPr="00F75A09">
        <w:rPr>
          <w:sz w:val="16"/>
          <w:szCs w:val="20"/>
          <w:lang w:val="en-US"/>
        </w:rPr>
        <w:t>return&gt;</w:t>
      </w:r>
      <w:proofErr w:type="gramEnd"/>
      <w:r w:rsidRPr="00F75A09">
        <w:rPr>
          <w:sz w:val="16"/>
          <w:szCs w:val="20"/>
          <w:lang w:val="en-US"/>
        </w:rPr>
        <w:t>5164&lt;/return&gt;</w:t>
      </w:r>
    </w:p>
    <w:p w:rsidR="009D6308" w:rsidRPr="00F75A09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F75A09">
        <w:rPr>
          <w:sz w:val="16"/>
          <w:szCs w:val="20"/>
          <w:lang w:val="en-US"/>
        </w:rPr>
        <w:t xml:space="preserve">      &lt;/ns2</w:t>
      </w:r>
      <w:proofErr w:type="gramStart"/>
      <w:r w:rsidRPr="00F75A09">
        <w:rPr>
          <w:sz w:val="16"/>
          <w:szCs w:val="20"/>
          <w:lang w:val="en-US"/>
        </w:rPr>
        <w:t>:grabarTransaccionResponse</w:t>
      </w:r>
      <w:proofErr w:type="gramEnd"/>
      <w:r w:rsidRPr="00F75A09">
        <w:rPr>
          <w:sz w:val="16"/>
          <w:szCs w:val="20"/>
          <w:lang w:val="en-US"/>
        </w:rPr>
        <w:t>&gt;</w:t>
      </w:r>
    </w:p>
    <w:p w:rsidR="009D6308" w:rsidRPr="00F75A09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F75A09">
        <w:rPr>
          <w:sz w:val="16"/>
          <w:szCs w:val="20"/>
          <w:lang w:val="en-US"/>
        </w:rPr>
        <w:t xml:space="preserve">   &lt;/</w:t>
      </w:r>
      <w:proofErr w:type="spellStart"/>
      <w:r w:rsidRPr="00F75A09">
        <w:rPr>
          <w:sz w:val="16"/>
          <w:szCs w:val="20"/>
          <w:lang w:val="en-US"/>
        </w:rPr>
        <w:t>S</w:t>
      </w:r>
      <w:proofErr w:type="gramStart"/>
      <w:r w:rsidRPr="00F75A09">
        <w:rPr>
          <w:sz w:val="16"/>
          <w:szCs w:val="20"/>
          <w:lang w:val="en-US"/>
        </w:rPr>
        <w:t>:Body</w:t>
      </w:r>
      <w:proofErr w:type="spellEnd"/>
      <w:proofErr w:type="gramEnd"/>
      <w:r w:rsidRPr="00F75A09">
        <w:rPr>
          <w:sz w:val="16"/>
          <w:szCs w:val="20"/>
          <w:lang w:val="en-US"/>
        </w:rPr>
        <w:t>&gt;</w:t>
      </w:r>
    </w:p>
    <w:p w:rsidR="0013251A" w:rsidRPr="00F75A09" w:rsidRDefault="009D6308" w:rsidP="009D6308">
      <w:pPr>
        <w:spacing w:before="0"/>
        <w:ind w:left="709"/>
        <w:jc w:val="left"/>
        <w:rPr>
          <w:sz w:val="16"/>
          <w:szCs w:val="20"/>
          <w:lang w:val="en-US"/>
        </w:rPr>
      </w:pPr>
      <w:r w:rsidRPr="00F75A09">
        <w:rPr>
          <w:sz w:val="16"/>
          <w:szCs w:val="20"/>
          <w:lang w:val="en-US"/>
        </w:rPr>
        <w:t>&lt;/</w:t>
      </w:r>
      <w:proofErr w:type="spellStart"/>
      <w:r w:rsidRPr="00F75A09">
        <w:rPr>
          <w:sz w:val="16"/>
          <w:szCs w:val="20"/>
          <w:lang w:val="en-US"/>
        </w:rPr>
        <w:t>S</w:t>
      </w:r>
      <w:proofErr w:type="gramStart"/>
      <w:r w:rsidRPr="00F75A09">
        <w:rPr>
          <w:sz w:val="16"/>
          <w:szCs w:val="20"/>
          <w:lang w:val="en-US"/>
        </w:rPr>
        <w:t>:Envelope</w:t>
      </w:r>
      <w:proofErr w:type="spellEnd"/>
      <w:proofErr w:type="gramEnd"/>
      <w:r w:rsidRPr="00F75A09">
        <w:rPr>
          <w:sz w:val="16"/>
          <w:szCs w:val="20"/>
          <w:lang w:val="en-US"/>
        </w:rPr>
        <w:t>&gt;</w:t>
      </w:r>
    </w:p>
    <w:p w:rsidR="0013251A" w:rsidRPr="00F75A09" w:rsidRDefault="0013251A" w:rsidP="008C3BB1">
      <w:pPr>
        <w:spacing w:before="0"/>
        <w:ind w:left="709"/>
        <w:jc w:val="left"/>
        <w:rPr>
          <w:sz w:val="16"/>
          <w:szCs w:val="20"/>
          <w:lang w:val="en-US"/>
        </w:rPr>
      </w:pPr>
    </w:p>
    <w:p w:rsidR="0013251A" w:rsidRPr="00F75A09" w:rsidRDefault="0013251A" w:rsidP="0013251A">
      <w:pPr>
        <w:spacing w:before="0"/>
        <w:jc w:val="left"/>
        <w:rPr>
          <w:sz w:val="16"/>
          <w:szCs w:val="20"/>
          <w:lang w:val="en-US"/>
        </w:rPr>
      </w:pPr>
    </w:p>
    <w:p w:rsidR="0013251A" w:rsidRPr="00F75A09" w:rsidRDefault="0013251A" w:rsidP="0013251A">
      <w:pPr>
        <w:pStyle w:val="Ttulo4"/>
        <w:numPr>
          <w:ilvl w:val="0"/>
          <w:numId w:val="0"/>
        </w:numPr>
        <w:ind w:left="1728"/>
        <w:rPr>
          <w:lang w:val="en-US"/>
        </w:rPr>
      </w:pPr>
    </w:p>
    <w:p w:rsidR="0013251A" w:rsidRPr="00F75A09" w:rsidRDefault="0013251A" w:rsidP="0013251A">
      <w:pPr>
        <w:pStyle w:val="Ttulo4"/>
        <w:numPr>
          <w:ilvl w:val="0"/>
          <w:numId w:val="0"/>
        </w:numPr>
        <w:ind w:left="1728"/>
        <w:rPr>
          <w:lang w:val="en-US"/>
        </w:rPr>
      </w:pPr>
    </w:p>
    <w:p w:rsidR="0013251A" w:rsidRPr="00F75A09" w:rsidRDefault="0013251A" w:rsidP="0013251A">
      <w:pPr>
        <w:pStyle w:val="Ttulo4"/>
        <w:numPr>
          <w:ilvl w:val="0"/>
          <w:numId w:val="0"/>
        </w:numPr>
        <w:ind w:left="1728"/>
        <w:rPr>
          <w:lang w:val="en-US"/>
        </w:rPr>
      </w:pPr>
    </w:p>
    <w:p w:rsidR="0013251A" w:rsidRPr="00F75A09" w:rsidRDefault="0013251A" w:rsidP="0013251A">
      <w:pPr>
        <w:pStyle w:val="Ttulo4"/>
        <w:numPr>
          <w:ilvl w:val="0"/>
          <w:numId w:val="0"/>
        </w:numPr>
        <w:ind w:left="1728"/>
        <w:rPr>
          <w:lang w:val="en-US"/>
        </w:rPr>
      </w:pPr>
    </w:p>
    <w:p w:rsidR="007B2712" w:rsidRPr="00F75A09" w:rsidRDefault="007B2712" w:rsidP="005C544A">
      <w:pPr>
        <w:pStyle w:val="Ttulo1"/>
        <w:numPr>
          <w:ilvl w:val="0"/>
          <w:numId w:val="0"/>
        </w:numPr>
        <w:ind w:left="360"/>
        <w:jc w:val="left"/>
        <w:rPr>
          <w:rFonts w:cs="Arial"/>
          <w:sz w:val="20"/>
          <w:szCs w:val="20"/>
          <w:lang w:val="en-US"/>
        </w:rPr>
      </w:pPr>
      <w:bookmarkStart w:id="22" w:name="_Toc406153929"/>
      <w:r w:rsidRPr="00F75A09">
        <w:rPr>
          <w:rFonts w:cs="Arial"/>
          <w:sz w:val="20"/>
          <w:szCs w:val="20"/>
          <w:lang w:val="en-US"/>
        </w:rPr>
        <w:lastRenderedPageBreak/>
        <w:t>UBicación de la interface</w:t>
      </w:r>
      <w:bookmarkEnd w:id="22"/>
    </w:p>
    <w:p w:rsidR="007B2712" w:rsidRDefault="007B2712" w:rsidP="007B2712">
      <w:pPr>
        <w:jc w:val="left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La URL para acceder a la interfac</w:t>
      </w:r>
      <w:r w:rsidR="00DD2B26">
        <w:rPr>
          <w:rFonts w:cs="Arial"/>
          <w:szCs w:val="20"/>
          <w:lang w:val="es-ES_tradnl"/>
        </w:rPr>
        <w:t>e de consulta documento</w:t>
      </w:r>
      <w:r>
        <w:rPr>
          <w:rFonts w:cs="Arial"/>
          <w:szCs w:val="20"/>
          <w:lang w:val="es-ES_tradnl"/>
        </w:rPr>
        <w:t xml:space="preserve"> es la siguiente:</w:t>
      </w:r>
    </w:p>
    <w:p w:rsidR="007B2712" w:rsidRDefault="007B2712" w:rsidP="007B2712">
      <w:pPr>
        <w:spacing w:before="0"/>
        <w:jc w:val="left"/>
        <w:rPr>
          <w:rStyle w:val="Hipervnculo"/>
          <w:rFonts w:ascii="Courier New" w:hAnsi="Courier New" w:cs="Courier New"/>
          <w:sz w:val="16"/>
          <w:szCs w:val="16"/>
          <w:lang w:val="es-ES_tradnl"/>
        </w:rPr>
      </w:pPr>
    </w:p>
    <w:p w:rsidR="0040436F" w:rsidRDefault="0040436F" w:rsidP="00B95D73">
      <w:pPr>
        <w:spacing w:before="0"/>
        <w:jc w:val="left"/>
        <w:rPr>
          <w:rStyle w:val="Hipervnculo"/>
          <w:rFonts w:ascii="Courier New" w:hAnsi="Courier New" w:cs="Courier New"/>
          <w:sz w:val="16"/>
          <w:szCs w:val="16"/>
          <w:lang w:val="es-ES_tradnl"/>
        </w:rPr>
      </w:pPr>
    </w:p>
    <w:p w:rsidR="0040436F" w:rsidRPr="00BA107A" w:rsidRDefault="00553B1D" w:rsidP="00B95D73">
      <w:pPr>
        <w:spacing w:before="0"/>
        <w:jc w:val="left"/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</w:pPr>
      <w:hyperlink r:id="rId11" w:history="1">
        <w:r w:rsidR="0040436F" w:rsidRPr="00BA107A">
          <w:rPr>
            <w:rStyle w:val="Hipervnculo"/>
            <w:rFonts w:ascii="Courier New" w:hAnsi="Courier New" w:cs="Courier New"/>
            <w:sz w:val="16"/>
            <w:szCs w:val="16"/>
            <w:lang w:val="en-US"/>
          </w:rPr>
          <w:t>http://[URL</w:t>
        </w:r>
      </w:hyperlink>
      <w:r w:rsidR="0040436F" w:rsidRPr="00BA107A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 xml:space="preserve"> de FFCC]/</w:t>
      </w:r>
      <w:proofErr w:type="spellStart"/>
      <w:r w:rsidR="0040436F" w:rsidRPr="00BA107A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>dynform</w:t>
      </w:r>
      <w:proofErr w:type="spellEnd"/>
      <w:r w:rsidR="0040436F" w:rsidRPr="00BA107A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>-web/</w:t>
      </w:r>
      <w:proofErr w:type="spellStart"/>
      <w:r w:rsidR="00E81263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>transaccion</w:t>
      </w:r>
      <w:r w:rsidR="0040436F" w:rsidRPr="00BA107A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>Service</w:t>
      </w:r>
      <w:proofErr w:type="gramStart"/>
      <w:r w:rsidR="0040436F" w:rsidRPr="00BA107A"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  <w:t>?wsdl</w:t>
      </w:r>
      <w:proofErr w:type="spellEnd"/>
      <w:proofErr w:type="gramEnd"/>
    </w:p>
    <w:p w:rsidR="00BA107A" w:rsidRPr="00BA107A" w:rsidRDefault="00BA107A" w:rsidP="00B95D73">
      <w:pPr>
        <w:spacing w:before="0"/>
        <w:jc w:val="left"/>
        <w:rPr>
          <w:rFonts w:ascii="Courier New" w:hAnsi="Courier New" w:cs="Courier New"/>
          <w:color w:val="0000FF"/>
          <w:sz w:val="16"/>
          <w:szCs w:val="16"/>
          <w:u w:val="single"/>
          <w:lang w:val="en-US"/>
        </w:rPr>
      </w:pPr>
    </w:p>
    <w:sectPr w:rsidR="00BA107A" w:rsidRPr="00BA107A" w:rsidSect="00D223AA">
      <w:headerReference w:type="default" r:id="rId12"/>
      <w:footerReference w:type="default" r:id="rId13"/>
      <w:pgSz w:w="11906" w:h="16838" w:code="9"/>
      <w:pgMar w:top="1418" w:right="1134" w:bottom="1418" w:left="1701" w:header="709" w:footer="227" w:gutter="0"/>
      <w:pgBorders w:offsetFrom="page">
        <w:bottom w:val="single" w:sz="4" w:space="24" w:color="9999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1D" w:rsidRDefault="00553B1D" w:rsidP="009D0C37">
      <w:r>
        <w:separator/>
      </w:r>
    </w:p>
  </w:endnote>
  <w:endnote w:type="continuationSeparator" w:id="0">
    <w:p w:rsidR="00553B1D" w:rsidRDefault="00553B1D" w:rsidP="009D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05"/>
      <w:gridCol w:w="4536"/>
    </w:tblGrid>
    <w:tr w:rsidR="00E203E2" w:rsidRPr="00497D92">
      <w:trPr>
        <w:trHeight w:val="278"/>
      </w:trPr>
      <w:tc>
        <w:tcPr>
          <w:tcW w:w="4605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E203E2" w:rsidRPr="00497D92" w:rsidRDefault="00E203E2" w:rsidP="00222E38">
          <w:pPr>
            <w:rPr>
              <w:i/>
              <w:sz w:val="16"/>
              <w:szCs w:val="16"/>
            </w:rPr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proofErr w:type="spellStart"/>
          <w:r>
            <w:t>everis</w:t>
          </w:r>
          <w:proofErr w:type="spellEnd"/>
          <w:r>
            <w:fldChar w:fldCharType="end"/>
          </w:r>
        </w:p>
      </w:tc>
      <w:tc>
        <w:tcPr>
          <w:tcW w:w="45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E203E2" w:rsidRPr="00497D92" w:rsidRDefault="00E203E2" w:rsidP="00497D92">
          <w:pPr>
            <w:ind w:left="180"/>
            <w:jc w:val="right"/>
            <w:rPr>
              <w:sz w:val="16"/>
              <w:szCs w:val="16"/>
            </w:rPr>
          </w:pPr>
          <w:r w:rsidRPr="00497D92">
            <w:rPr>
              <w:sz w:val="16"/>
              <w:szCs w:val="16"/>
            </w:rPr>
            <w:t xml:space="preserve">Página </w:t>
          </w:r>
          <w:r w:rsidRPr="00497D92">
            <w:rPr>
              <w:sz w:val="16"/>
              <w:szCs w:val="16"/>
            </w:rPr>
            <w:fldChar w:fldCharType="begin"/>
          </w:r>
          <w:r w:rsidRPr="00497D92">
            <w:rPr>
              <w:sz w:val="16"/>
              <w:szCs w:val="16"/>
            </w:rPr>
            <w:instrText xml:space="preserve"> PAGE  \* Arabic </w:instrText>
          </w:r>
          <w:r w:rsidRPr="00497D92">
            <w:rPr>
              <w:sz w:val="16"/>
              <w:szCs w:val="16"/>
            </w:rPr>
            <w:fldChar w:fldCharType="separate"/>
          </w:r>
          <w:r w:rsidR="00F75A09">
            <w:rPr>
              <w:noProof/>
              <w:sz w:val="16"/>
              <w:szCs w:val="16"/>
            </w:rPr>
            <w:t>10</w:t>
          </w:r>
          <w:r w:rsidRPr="00497D92">
            <w:rPr>
              <w:sz w:val="16"/>
              <w:szCs w:val="16"/>
            </w:rPr>
            <w:fldChar w:fldCharType="end"/>
          </w:r>
          <w:r w:rsidRPr="00497D92">
            <w:rPr>
              <w:sz w:val="16"/>
              <w:szCs w:val="16"/>
            </w:rPr>
            <w:t xml:space="preserve"> de </w:t>
          </w:r>
          <w:r w:rsidRPr="00497D92">
            <w:rPr>
              <w:sz w:val="16"/>
              <w:szCs w:val="16"/>
            </w:rPr>
            <w:fldChar w:fldCharType="begin"/>
          </w:r>
          <w:r w:rsidRPr="00497D92">
            <w:rPr>
              <w:sz w:val="16"/>
              <w:szCs w:val="16"/>
            </w:rPr>
            <w:instrText xml:space="preserve"> NUMPAGES </w:instrText>
          </w:r>
          <w:r w:rsidRPr="00497D92">
            <w:rPr>
              <w:sz w:val="16"/>
              <w:szCs w:val="16"/>
            </w:rPr>
            <w:fldChar w:fldCharType="separate"/>
          </w:r>
          <w:r w:rsidR="00F75A09">
            <w:rPr>
              <w:noProof/>
              <w:sz w:val="16"/>
              <w:szCs w:val="16"/>
            </w:rPr>
            <w:t>14</w:t>
          </w:r>
          <w:r w:rsidRPr="00497D92">
            <w:rPr>
              <w:sz w:val="16"/>
              <w:szCs w:val="16"/>
            </w:rPr>
            <w:fldChar w:fldCharType="end"/>
          </w:r>
        </w:p>
      </w:tc>
    </w:tr>
  </w:tbl>
  <w:p w:rsidR="00E203E2" w:rsidRDefault="00E203E2" w:rsidP="00A762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1D" w:rsidRDefault="00553B1D" w:rsidP="009D0C37">
      <w:r>
        <w:separator/>
      </w:r>
    </w:p>
  </w:footnote>
  <w:footnote w:type="continuationSeparator" w:id="0">
    <w:p w:rsidR="00553B1D" w:rsidRDefault="00553B1D" w:rsidP="009D0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5" w:type="dxa"/>
      <w:jc w:val="center"/>
      <w:tblInd w:w="-4476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1592"/>
      <w:gridCol w:w="5811"/>
      <w:gridCol w:w="1732"/>
    </w:tblGrid>
    <w:tr w:rsidR="00E203E2">
      <w:trPr>
        <w:cantSplit/>
        <w:trHeight w:val="708"/>
        <w:jc w:val="center"/>
      </w:trPr>
      <w:tc>
        <w:tcPr>
          <w:tcW w:w="1592" w:type="dxa"/>
          <w:vMerge w:val="restart"/>
        </w:tcPr>
        <w:p w:rsidR="00E203E2" w:rsidRPr="00DC1CF4" w:rsidRDefault="00E203E2" w:rsidP="009D0C37">
          <w:pPr>
            <w:ind w:left="-70"/>
            <w:jc w:val="center"/>
            <w:rPr>
              <w:szCs w:val="20"/>
            </w:rPr>
          </w:pPr>
          <w:r>
            <w:rPr>
              <w:noProof/>
              <w:szCs w:val="20"/>
            </w:rPr>
            <w:drawing>
              <wp:inline distT="0" distB="0" distL="0" distR="0" wp14:anchorId="1398C5E7" wp14:editId="66ECF63F">
                <wp:extent cx="638175" cy="781050"/>
                <wp:effectExtent l="19050" t="0" r="9525" b="0"/>
                <wp:docPr id="1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:rsidR="00E203E2" w:rsidRDefault="00E203E2" w:rsidP="009D0C37">
          <w:pPr>
            <w:pStyle w:val="Encabezado"/>
          </w:pPr>
          <w:r>
            <w:t>Descripción de la interface y ejemplos de uso</w:t>
          </w:r>
        </w:p>
        <w:p w:rsidR="00E203E2" w:rsidRPr="00126E75" w:rsidRDefault="00E203E2" w:rsidP="00E97A26">
          <w:pPr>
            <w:pStyle w:val="Encabezado"/>
          </w:pPr>
          <w:r>
            <w:t xml:space="preserve">Servicio externo de </w:t>
          </w:r>
          <w:r w:rsidR="00E97A26">
            <w:t>transacción</w:t>
          </w:r>
        </w:p>
      </w:tc>
      <w:tc>
        <w:tcPr>
          <w:tcW w:w="1732" w:type="dxa"/>
          <w:vMerge w:val="restart"/>
          <w:vAlign w:val="center"/>
        </w:tcPr>
        <w:p w:rsidR="00E203E2" w:rsidRPr="00126E75" w:rsidRDefault="00E203E2" w:rsidP="009D0C37">
          <w:pPr>
            <w:pStyle w:val="Encabezado"/>
            <w:ind w:left="0" w:firstLine="0"/>
          </w:pPr>
          <w:r>
            <w:rPr>
              <w:noProof/>
              <w:szCs w:val="20"/>
            </w:rPr>
            <w:drawing>
              <wp:anchor distT="0" distB="0" distL="114300" distR="114300" simplePos="0" relativeHeight="251657728" behindDoc="0" locked="0" layoutInCell="1" allowOverlap="1" wp14:anchorId="2BAFCC18" wp14:editId="12357C34">
                <wp:simplePos x="0" y="0"/>
                <wp:positionH relativeFrom="column">
                  <wp:posOffset>8255</wp:posOffset>
                </wp:positionH>
                <wp:positionV relativeFrom="paragraph">
                  <wp:posOffset>177165</wp:posOffset>
                </wp:positionV>
                <wp:extent cx="971550" cy="495300"/>
                <wp:effectExtent l="19050" t="0" r="0" b="0"/>
                <wp:wrapNone/>
                <wp:docPr id="3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203E2">
      <w:trPr>
        <w:cantSplit/>
        <w:trHeight w:val="660"/>
        <w:jc w:val="center"/>
      </w:trPr>
      <w:tc>
        <w:tcPr>
          <w:tcW w:w="1592" w:type="dxa"/>
          <w:vMerge/>
          <w:vAlign w:val="center"/>
        </w:tcPr>
        <w:p w:rsidR="00E203E2" w:rsidRPr="008D6925" w:rsidRDefault="00E203E2" w:rsidP="009D0C37">
          <w:pPr>
            <w:spacing w:before="0"/>
            <w:ind w:left="-68"/>
            <w:jc w:val="center"/>
            <w:rPr>
              <w:sz w:val="10"/>
              <w:szCs w:val="10"/>
            </w:rPr>
          </w:pPr>
        </w:p>
      </w:tc>
      <w:tc>
        <w:tcPr>
          <w:tcW w:w="5811" w:type="dxa"/>
          <w:vAlign w:val="center"/>
        </w:tcPr>
        <w:p w:rsidR="00E203E2" w:rsidRPr="00126E75" w:rsidRDefault="00E203E2" w:rsidP="009D0C37">
          <w:pPr>
            <w:pStyle w:val="Encabezado"/>
          </w:pPr>
          <w:r>
            <w:rPr>
              <w:noProof/>
            </w:rPr>
            <w:drawing>
              <wp:inline distT="0" distB="0" distL="0" distR="0" wp14:anchorId="28EA954F" wp14:editId="4A6EB6F0">
                <wp:extent cx="1724025" cy="323850"/>
                <wp:effectExtent l="19050" t="0" r="9525" b="0"/>
                <wp:docPr id="2" name="Imagen 5" descr="e-GOVe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e-GOVer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2" w:type="dxa"/>
          <w:vMerge/>
          <w:vAlign w:val="center"/>
        </w:tcPr>
        <w:p w:rsidR="00E203E2" w:rsidRPr="00126E75" w:rsidRDefault="00E203E2" w:rsidP="009D0C37">
          <w:pPr>
            <w:pStyle w:val="Encabezado"/>
            <w:ind w:left="0" w:firstLine="0"/>
          </w:pPr>
        </w:p>
      </w:tc>
    </w:tr>
  </w:tbl>
  <w:p w:rsidR="00E203E2" w:rsidRDefault="00E203E2" w:rsidP="002E481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88401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18044D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74448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952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A0EC9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68656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1406D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8819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A0E1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798E3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2072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0C166875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0C194B1D"/>
    <w:multiLevelType w:val="multilevel"/>
    <w:tmpl w:val="8E76B7F6"/>
    <w:styleLink w:val="ListaToposTtulo3"/>
    <w:lvl w:ilvl="0">
      <w:start w:val="1"/>
      <w:numFmt w:val="bullet"/>
      <w:lvlText w:val="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  <w:color w:val="80008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041"/>
        </w:tabs>
        <w:ind w:left="2041" w:hanging="397"/>
      </w:pPr>
      <w:rPr>
        <w:rFonts w:ascii="Wingdings" w:hAnsi="Wingdings" w:hint="default"/>
        <w:color w:val="800080"/>
      </w:rPr>
    </w:lvl>
    <w:lvl w:ilvl="2">
      <w:start w:val="1"/>
      <w:numFmt w:val="bullet"/>
      <w:lvlText w:val=""/>
      <w:lvlJc w:val="left"/>
      <w:pPr>
        <w:tabs>
          <w:tab w:val="num" w:pos="2608"/>
        </w:tabs>
        <w:ind w:left="2608" w:hanging="397"/>
      </w:pPr>
      <w:rPr>
        <w:rFonts w:ascii="Wingdings" w:hAnsi="Wingdings" w:hint="default"/>
        <w:color w:val="800080"/>
      </w:rPr>
    </w:lvl>
    <w:lvl w:ilvl="3">
      <w:start w:val="1"/>
      <w:numFmt w:val="bullet"/>
      <w:lvlText w:val="○"/>
      <w:lvlJc w:val="left"/>
      <w:pPr>
        <w:tabs>
          <w:tab w:val="num" w:pos="3175"/>
        </w:tabs>
        <w:ind w:left="3175" w:hanging="397"/>
      </w:pPr>
      <w:rPr>
        <w:rFonts w:ascii="Arial" w:hAnsi="Arial" w:hint="default"/>
        <w:color w:val="800080"/>
      </w:rPr>
    </w:lvl>
    <w:lvl w:ilvl="4">
      <w:start w:val="1"/>
      <w:numFmt w:val="bullet"/>
      <w:lvlText w:val=""/>
      <w:lvlJc w:val="left"/>
      <w:pPr>
        <w:tabs>
          <w:tab w:val="num" w:pos="3742"/>
        </w:tabs>
        <w:ind w:left="3742" w:hanging="397"/>
      </w:pPr>
      <w:rPr>
        <w:rFonts w:ascii="Wingdings" w:hAnsi="Wingdings" w:hint="default"/>
        <w:color w:val="800080"/>
      </w:rPr>
    </w:lvl>
    <w:lvl w:ilvl="5">
      <w:start w:val="1"/>
      <w:numFmt w:val="bullet"/>
      <w:lvlText w:val=""/>
      <w:lvlJc w:val="left"/>
      <w:pPr>
        <w:tabs>
          <w:tab w:val="num" w:pos="4309"/>
        </w:tabs>
        <w:ind w:left="4309" w:hanging="397"/>
      </w:pPr>
      <w:rPr>
        <w:rFonts w:ascii="Wingdings" w:hAnsi="Wingdings" w:hint="default"/>
        <w:color w:val="80008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color w:val="80008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color w:val="80008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0FF566B3"/>
    <w:multiLevelType w:val="hybridMultilevel"/>
    <w:tmpl w:val="9B1E6EF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BD2459A"/>
    <w:multiLevelType w:val="multilevel"/>
    <w:tmpl w:val="B6825120"/>
    <w:styleLink w:val="ListaToposTtulo1"/>
    <w:lvl w:ilvl="0">
      <w:start w:val="1"/>
      <w:numFmt w:val="bullet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color w:val="80008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247"/>
        </w:tabs>
        <w:ind w:left="1247" w:hanging="396"/>
      </w:pPr>
      <w:rPr>
        <w:rFonts w:ascii="Wingdings" w:hAnsi="Wingdings" w:hint="default"/>
        <w:color w:val="800080"/>
      </w:rPr>
    </w:lvl>
    <w:lvl w:ilvl="2">
      <w:start w:val="1"/>
      <w:numFmt w:val="bullet"/>
      <w:lvlText w:val=""/>
      <w:lvlJc w:val="left"/>
      <w:pPr>
        <w:tabs>
          <w:tab w:val="num" w:pos="1814"/>
        </w:tabs>
        <w:ind w:left="1814" w:hanging="396"/>
      </w:pPr>
      <w:rPr>
        <w:rFonts w:ascii="Wingdings" w:hAnsi="Wingdings" w:hint="default"/>
        <w:color w:val="800080"/>
      </w:rPr>
    </w:lvl>
    <w:lvl w:ilvl="3">
      <w:start w:val="1"/>
      <w:numFmt w:val="bullet"/>
      <w:lvlText w:val="○"/>
      <w:lvlJc w:val="left"/>
      <w:pPr>
        <w:tabs>
          <w:tab w:val="num" w:pos="2381"/>
        </w:tabs>
        <w:ind w:left="2381" w:hanging="396"/>
      </w:pPr>
      <w:rPr>
        <w:rFonts w:ascii="Arial" w:hAnsi="Arial" w:hint="default"/>
        <w:color w:val="800080"/>
      </w:rPr>
    </w:lvl>
    <w:lvl w:ilvl="4">
      <w:start w:val="1"/>
      <w:numFmt w:val="bullet"/>
      <w:lvlText w:val="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color w:val="800080"/>
      </w:rPr>
    </w:lvl>
    <w:lvl w:ilvl="5">
      <w:start w:val="1"/>
      <w:numFmt w:val="bullet"/>
      <w:lvlText w:val=""/>
      <w:lvlJc w:val="left"/>
      <w:pPr>
        <w:tabs>
          <w:tab w:val="num" w:pos="3515"/>
        </w:tabs>
        <w:ind w:left="3515" w:hanging="396"/>
      </w:pPr>
      <w:rPr>
        <w:rFonts w:ascii="Wingdings" w:hAnsi="Wingdings" w:hint="default"/>
        <w:color w:val="80008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color w:val="80008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color w:val="80008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color w:val="800080"/>
      </w:rPr>
    </w:lvl>
  </w:abstractNum>
  <w:abstractNum w:abstractNumId="15">
    <w:nsid w:val="39B04F96"/>
    <w:multiLevelType w:val="hybridMultilevel"/>
    <w:tmpl w:val="54BC4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A3365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F5398"/>
    <w:multiLevelType w:val="multilevel"/>
    <w:tmpl w:val="52DE95AA"/>
    <w:styleLink w:val="ListaToposTtulo5"/>
    <w:lvl w:ilvl="0">
      <w:start w:val="1"/>
      <w:numFmt w:val="bullet"/>
      <w:lvlText w:val=""/>
      <w:lvlJc w:val="left"/>
      <w:pPr>
        <w:tabs>
          <w:tab w:val="num" w:pos="2268"/>
        </w:tabs>
        <w:ind w:left="2268" w:hanging="397"/>
      </w:pPr>
      <w:rPr>
        <w:rFonts w:ascii="Wingdings" w:hAnsi="Wingdings" w:hint="default"/>
        <w:color w:val="80008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835"/>
        </w:tabs>
        <w:ind w:left="2835" w:hanging="397"/>
      </w:pPr>
      <w:rPr>
        <w:rFonts w:ascii="Wingdings" w:hAnsi="Wingdings" w:hint="default"/>
        <w:color w:val="800080"/>
      </w:rPr>
    </w:lvl>
    <w:lvl w:ilvl="2">
      <w:start w:val="1"/>
      <w:numFmt w:val="bullet"/>
      <w:lvlText w:val="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800080"/>
      </w:rPr>
    </w:lvl>
    <w:lvl w:ilvl="3">
      <w:start w:val="1"/>
      <w:numFmt w:val="bullet"/>
      <w:lvlText w:val="○"/>
      <w:lvlJc w:val="left"/>
      <w:pPr>
        <w:tabs>
          <w:tab w:val="num" w:pos="3969"/>
        </w:tabs>
        <w:ind w:left="3969" w:hanging="397"/>
      </w:pPr>
      <w:rPr>
        <w:rFonts w:ascii="Times New Roman" w:hAnsi="Times New Roman" w:cs="Times New Roman" w:hint="default"/>
        <w:color w:val="800080"/>
      </w:rPr>
    </w:lvl>
    <w:lvl w:ilvl="4">
      <w:start w:val="1"/>
      <w:numFmt w:val="bullet"/>
      <w:lvlText w:val=""/>
      <w:lvlJc w:val="left"/>
      <w:pPr>
        <w:tabs>
          <w:tab w:val="num" w:pos="4536"/>
        </w:tabs>
        <w:ind w:left="4536" w:hanging="397"/>
      </w:pPr>
      <w:rPr>
        <w:rFonts w:ascii="Wingdings" w:hAnsi="Wingdings" w:hint="default"/>
        <w:color w:val="800080"/>
      </w:rPr>
    </w:lvl>
    <w:lvl w:ilvl="5">
      <w:start w:val="1"/>
      <w:numFmt w:val="bullet"/>
      <w:lvlText w:val=""/>
      <w:lvlJc w:val="left"/>
      <w:pPr>
        <w:tabs>
          <w:tab w:val="num" w:pos="5103"/>
        </w:tabs>
        <w:ind w:left="5103" w:hanging="397"/>
      </w:pPr>
      <w:rPr>
        <w:rFonts w:ascii="Wingdings" w:hAnsi="Wingdings" w:hint="default"/>
        <w:color w:val="800080"/>
      </w:rPr>
    </w:lvl>
    <w:lvl w:ilvl="6">
      <w:start w:val="1"/>
      <w:numFmt w:val="decimal"/>
      <w:lvlText w:val="%7."/>
      <w:lvlJc w:val="left"/>
      <w:pPr>
        <w:tabs>
          <w:tab w:val="num" w:pos="2542"/>
        </w:tabs>
        <w:ind w:left="2542" w:hanging="360"/>
      </w:pPr>
      <w:rPr>
        <w:rFonts w:hint="default"/>
        <w:color w:val="800080"/>
      </w:rPr>
    </w:lvl>
    <w:lvl w:ilvl="7">
      <w:start w:val="1"/>
      <w:numFmt w:val="lowerLetter"/>
      <w:lvlText w:val="%8."/>
      <w:lvlJc w:val="left"/>
      <w:pPr>
        <w:tabs>
          <w:tab w:val="num" w:pos="2902"/>
        </w:tabs>
        <w:ind w:left="29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2"/>
        </w:tabs>
        <w:ind w:left="3262" w:hanging="360"/>
      </w:pPr>
      <w:rPr>
        <w:rFonts w:hint="default"/>
      </w:rPr>
    </w:lvl>
  </w:abstractNum>
  <w:abstractNum w:abstractNumId="18">
    <w:nsid w:val="546E4D28"/>
    <w:multiLevelType w:val="multilevel"/>
    <w:tmpl w:val="760070F2"/>
    <w:styleLink w:val="ListaToposTtulo2"/>
    <w:lvl w:ilvl="0">
      <w:start w:val="1"/>
      <w:numFmt w:val="bullet"/>
      <w:lvlText w:val=""/>
      <w:lvlJc w:val="left"/>
      <w:pPr>
        <w:tabs>
          <w:tab w:val="num" w:pos="1077"/>
        </w:tabs>
        <w:ind w:left="1077" w:hanging="397"/>
      </w:pPr>
      <w:rPr>
        <w:rFonts w:ascii="Wingdings" w:hAnsi="Wingdings" w:hint="default"/>
        <w:color w:val="80008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44"/>
        </w:tabs>
        <w:ind w:left="1644" w:hanging="397"/>
      </w:pPr>
      <w:rPr>
        <w:rFonts w:ascii="Wingdings" w:hAnsi="Wingdings" w:hint="default"/>
        <w:color w:val="800080"/>
      </w:rPr>
    </w:lvl>
    <w:lvl w:ilvl="2">
      <w:start w:val="1"/>
      <w:numFmt w:val="bullet"/>
      <w:lvlText w:val=""/>
      <w:lvlJc w:val="left"/>
      <w:pPr>
        <w:tabs>
          <w:tab w:val="num" w:pos="2211"/>
        </w:tabs>
        <w:ind w:left="2211" w:hanging="397"/>
      </w:pPr>
      <w:rPr>
        <w:rFonts w:ascii="Wingdings" w:hAnsi="Wingdings" w:hint="default"/>
        <w:color w:val="800080"/>
        <w:sz w:val="28"/>
      </w:rPr>
    </w:lvl>
    <w:lvl w:ilvl="3">
      <w:start w:val="1"/>
      <w:numFmt w:val="bullet"/>
      <w:lvlText w:val="○"/>
      <w:lvlJc w:val="left"/>
      <w:pPr>
        <w:tabs>
          <w:tab w:val="num" w:pos="2778"/>
        </w:tabs>
        <w:ind w:left="2778" w:hanging="397"/>
      </w:pPr>
      <w:rPr>
        <w:rFonts w:ascii="Arial" w:hAnsi="Arial" w:hint="default"/>
        <w:color w:val="800080"/>
      </w:rPr>
    </w:lvl>
    <w:lvl w:ilvl="4">
      <w:start w:val="1"/>
      <w:numFmt w:val="bullet"/>
      <w:lvlText w:val=""/>
      <w:lvlJc w:val="left"/>
      <w:pPr>
        <w:tabs>
          <w:tab w:val="num" w:pos="3345"/>
        </w:tabs>
        <w:ind w:left="3345" w:hanging="397"/>
      </w:pPr>
      <w:rPr>
        <w:rFonts w:ascii="Wingdings" w:hAnsi="Wingdings" w:hint="default"/>
        <w:color w:val="800080"/>
      </w:rPr>
    </w:lvl>
    <w:lvl w:ilvl="5">
      <w:start w:val="1"/>
      <w:numFmt w:val="bullet"/>
      <w:lvlText w:val=""/>
      <w:lvlJc w:val="left"/>
      <w:pPr>
        <w:tabs>
          <w:tab w:val="num" w:pos="3912"/>
        </w:tabs>
        <w:ind w:left="3912" w:hanging="397"/>
      </w:pPr>
      <w:rPr>
        <w:rFonts w:ascii="Wingdings" w:hAnsi="Wingdings" w:hint="default"/>
        <w:color w:val="80008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  <w:color w:val="80008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  <w:color w:val="80008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  <w:color w:val="800080"/>
      </w:rPr>
    </w:lvl>
  </w:abstractNum>
  <w:abstractNum w:abstractNumId="19">
    <w:nsid w:val="5EE950F6"/>
    <w:multiLevelType w:val="hybridMultilevel"/>
    <w:tmpl w:val="B940403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BA6815"/>
    <w:multiLevelType w:val="multilevel"/>
    <w:tmpl w:val="1830712A"/>
    <w:styleLink w:val="ListaToposTtulo4"/>
    <w:lvl w:ilvl="0">
      <w:start w:val="1"/>
      <w:numFmt w:val="bullet"/>
      <w:lvlText w:val=""/>
      <w:lvlJc w:val="left"/>
      <w:pPr>
        <w:tabs>
          <w:tab w:val="num" w:pos="1871"/>
        </w:tabs>
        <w:ind w:left="1871" w:hanging="397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438"/>
        </w:tabs>
        <w:ind w:left="2438" w:hanging="397"/>
      </w:pPr>
      <w:rPr>
        <w:rFonts w:ascii="Wingdings" w:hAnsi="Wingdings" w:hint="default"/>
        <w:color w:val="800000"/>
      </w:rPr>
    </w:lvl>
    <w:lvl w:ilvl="2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 w:hint="default"/>
        <w:color w:val="800000"/>
      </w:rPr>
    </w:lvl>
    <w:lvl w:ilvl="3">
      <w:start w:val="1"/>
      <w:numFmt w:val="bullet"/>
      <w:lvlText w:val="○"/>
      <w:lvlJc w:val="left"/>
      <w:pPr>
        <w:tabs>
          <w:tab w:val="num" w:pos="3572"/>
        </w:tabs>
        <w:ind w:left="3572" w:hanging="397"/>
      </w:pPr>
      <w:rPr>
        <w:rFonts w:ascii="Times New Roman" w:hAnsi="Times New Roman" w:cs="Times New Roman" w:hint="default"/>
        <w:color w:val="800000"/>
      </w:rPr>
    </w:lvl>
    <w:lvl w:ilvl="4">
      <w:start w:val="1"/>
      <w:numFmt w:val="bullet"/>
      <w:lvlText w:val=""/>
      <w:lvlJc w:val="left"/>
      <w:pPr>
        <w:tabs>
          <w:tab w:val="num" w:pos="4139"/>
        </w:tabs>
        <w:ind w:left="4139" w:hanging="397"/>
      </w:pPr>
      <w:rPr>
        <w:rFonts w:ascii="Wingdings" w:hAnsi="Wingdings" w:hint="default"/>
        <w:color w:val="800000"/>
      </w:rPr>
    </w:lvl>
    <w:lvl w:ilvl="5">
      <w:start w:val="1"/>
      <w:numFmt w:val="bullet"/>
      <w:lvlText w:val=""/>
      <w:lvlJc w:val="left"/>
      <w:pPr>
        <w:tabs>
          <w:tab w:val="num" w:pos="4706"/>
        </w:tabs>
        <w:ind w:left="4706" w:hanging="397"/>
      </w:pPr>
      <w:rPr>
        <w:rFonts w:ascii="Wingdings" w:hAnsi="Wingdings" w:hint="default"/>
        <w:color w:val="80000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D8C5015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5D66B89"/>
    <w:multiLevelType w:val="multilevel"/>
    <w:tmpl w:val="3EC695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73B684A"/>
    <w:multiLevelType w:val="multilevel"/>
    <w:tmpl w:val="41C23726"/>
    <w:lvl w:ilvl="0">
      <w:start w:val="1"/>
      <w:numFmt w:val="decimal"/>
      <w:pStyle w:val="Ttulo1"/>
      <w:suff w:val="space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25"/>
        </w:tabs>
        <w:ind w:left="537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789"/>
        </w:tabs>
        <w:ind w:left="1213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>
    <w:nsid w:val="7A694F95"/>
    <w:multiLevelType w:val="hybridMultilevel"/>
    <w:tmpl w:val="85E88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18"/>
  </w:num>
  <w:num w:numId="5">
    <w:abstractNumId w:val="12"/>
  </w:num>
  <w:num w:numId="6">
    <w:abstractNumId w:val="20"/>
  </w:num>
  <w:num w:numId="7">
    <w:abstractNumId w:val="1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  <w:num w:numId="19">
    <w:abstractNumId w:val="21"/>
  </w:num>
  <w:num w:numId="20">
    <w:abstractNumId w:val="11"/>
  </w:num>
  <w:num w:numId="21">
    <w:abstractNumId w:val="13"/>
  </w:num>
  <w:num w:numId="22">
    <w:abstractNumId w:val="16"/>
  </w:num>
  <w:num w:numId="23">
    <w:abstractNumId w:val="24"/>
  </w:num>
  <w:num w:numId="24">
    <w:abstractNumId w:val="15"/>
  </w:num>
  <w:num w:numId="2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f30,#d5df0d,yellow,#f6f628,#f8e108,#f8f208,#fbf505,#dae2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92"/>
    <w:rsid w:val="00000900"/>
    <w:rsid w:val="00000907"/>
    <w:rsid w:val="00002ADE"/>
    <w:rsid w:val="00003009"/>
    <w:rsid w:val="0000353F"/>
    <w:rsid w:val="00003A1C"/>
    <w:rsid w:val="00003D43"/>
    <w:rsid w:val="0000582F"/>
    <w:rsid w:val="00005DEF"/>
    <w:rsid w:val="000068D5"/>
    <w:rsid w:val="00006FB6"/>
    <w:rsid w:val="00007623"/>
    <w:rsid w:val="00010E18"/>
    <w:rsid w:val="00010E74"/>
    <w:rsid w:val="00011075"/>
    <w:rsid w:val="000111D1"/>
    <w:rsid w:val="00011AF9"/>
    <w:rsid w:val="00012170"/>
    <w:rsid w:val="0001252D"/>
    <w:rsid w:val="000135EE"/>
    <w:rsid w:val="00013895"/>
    <w:rsid w:val="000141CA"/>
    <w:rsid w:val="00015DE4"/>
    <w:rsid w:val="00015EC5"/>
    <w:rsid w:val="000179AD"/>
    <w:rsid w:val="00020516"/>
    <w:rsid w:val="00021743"/>
    <w:rsid w:val="00021C73"/>
    <w:rsid w:val="000223AA"/>
    <w:rsid w:val="00022962"/>
    <w:rsid w:val="00022A94"/>
    <w:rsid w:val="00022F87"/>
    <w:rsid w:val="000239B3"/>
    <w:rsid w:val="00023B85"/>
    <w:rsid w:val="00023DC7"/>
    <w:rsid w:val="0002426E"/>
    <w:rsid w:val="00024A67"/>
    <w:rsid w:val="00025DF8"/>
    <w:rsid w:val="00026614"/>
    <w:rsid w:val="000266D1"/>
    <w:rsid w:val="0002717B"/>
    <w:rsid w:val="00030DAB"/>
    <w:rsid w:val="00031B52"/>
    <w:rsid w:val="00031D45"/>
    <w:rsid w:val="00034632"/>
    <w:rsid w:val="00034825"/>
    <w:rsid w:val="0003489C"/>
    <w:rsid w:val="0003519B"/>
    <w:rsid w:val="00035D92"/>
    <w:rsid w:val="000366DA"/>
    <w:rsid w:val="000367D6"/>
    <w:rsid w:val="00036FEF"/>
    <w:rsid w:val="00037E0E"/>
    <w:rsid w:val="000411F7"/>
    <w:rsid w:val="000413AF"/>
    <w:rsid w:val="0004150D"/>
    <w:rsid w:val="00041731"/>
    <w:rsid w:val="0004450A"/>
    <w:rsid w:val="00044ACF"/>
    <w:rsid w:val="00044CF2"/>
    <w:rsid w:val="00045A37"/>
    <w:rsid w:val="00045B09"/>
    <w:rsid w:val="00046335"/>
    <w:rsid w:val="00047620"/>
    <w:rsid w:val="00047A0F"/>
    <w:rsid w:val="00047D83"/>
    <w:rsid w:val="00050056"/>
    <w:rsid w:val="00052D6D"/>
    <w:rsid w:val="00053099"/>
    <w:rsid w:val="00054891"/>
    <w:rsid w:val="00054930"/>
    <w:rsid w:val="0005549D"/>
    <w:rsid w:val="00055745"/>
    <w:rsid w:val="0005580E"/>
    <w:rsid w:val="00056726"/>
    <w:rsid w:val="00056AF3"/>
    <w:rsid w:val="0006092B"/>
    <w:rsid w:val="00061061"/>
    <w:rsid w:val="00061282"/>
    <w:rsid w:val="000615E8"/>
    <w:rsid w:val="00061A99"/>
    <w:rsid w:val="0006373F"/>
    <w:rsid w:val="0006578E"/>
    <w:rsid w:val="00066B37"/>
    <w:rsid w:val="00067117"/>
    <w:rsid w:val="00067A1A"/>
    <w:rsid w:val="00067D46"/>
    <w:rsid w:val="00070C24"/>
    <w:rsid w:val="000712F9"/>
    <w:rsid w:val="00071A60"/>
    <w:rsid w:val="00071B41"/>
    <w:rsid w:val="00071D85"/>
    <w:rsid w:val="00071DC4"/>
    <w:rsid w:val="00071E25"/>
    <w:rsid w:val="00071E46"/>
    <w:rsid w:val="00072359"/>
    <w:rsid w:val="00072897"/>
    <w:rsid w:val="000742B3"/>
    <w:rsid w:val="00074C7F"/>
    <w:rsid w:val="00075406"/>
    <w:rsid w:val="00075ACF"/>
    <w:rsid w:val="00075D42"/>
    <w:rsid w:val="00075EA3"/>
    <w:rsid w:val="00076D3A"/>
    <w:rsid w:val="0007754F"/>
    <w:rsid w:val="000778B1"/>
    <w:rsid w:val="000812AB"/>
    <w:rsid w:val="00081B3A"/>
    <w:rsid w:val="00081C03"/>
    <w:rsid w:val="000823E0"/>
    <w:rsid w:val="000833BE"/>
    <w:rsid w:val="000838C4"/>
    <w:rsid w:val="000849A2"/>
    <w:rsid w:val="00086C4A"/>
    <w:rsid w:val="0008709B"/>
    <w:rsid w:val="0008739A"/>
    <w:rsid w:val="00087458"/>
    <w:rsid w:val="0009037A"/>
    <w:rsid w:val="000918B5"/>
    <w:rsid w:val="00092129"/>
    <w:rsid w:val="00094847"/>
    <w:rsid w:val="0009494C"/>
    <w:rsid w:val="00094A94"/>
    <w:rsid w:val="00095594"/>
    <w:rsid w:val="0009598B"/>
    <w:rsid w:val="00095EFE"/>
    <w:rsid w:val="000976FB"/>
    <w:rsid w:val="0009773A"/>
    <w:rsid w:val="00097E44"/>
    <w:rsid w:val="000A0072"/>
    <w:rsid w:val="000A0680"/>
    <w:rsid w:val="000A28CC"/>
    <w:rsid w:val="000A349C"/>
    <w:rsid w:val="000A3A50"/>
    <w:rsid w:val="000A43BE"/>
    <w:rsid w:val="000A53A6"/>
    <w:rsid w:val="000A5494"/>
    <w:rsid w:val="000A5A3B"/>
    <w:rsid w:val="000A7C4B"/>
    <w:rsid w:val="000A7F58"/>
    <w:rsid w:val="000A7F92"/>
    <w:rsid w:val="000B02FA"/>
    <w:rsid w:val="000B1770"/>
    <w:rsid w:val="000B1A52"/>
    <w:rsid w:val="000B1F20"/>
    <w:rsid w:val="000B206D"/>
    <w:rsid w:val="000B2140"/>
    <w:rsid w:val="000B216E"/>
    <w:rsid w:val="000B4393"/>
    <w:rsid w:val="000B4796"/>
    <w:rsid w:val="000B4B76"/>
    <w:rsid w:val="000B56A5"/>
    <w:rsid w:val="000B5984"/>
    <w:rsid w:val="000B7B19"/>
    <w:rsid w:val="000C1B79"/>
    <w:rsid w:val="000C24BC"/>
    <w:rsid w:val="000C2532"/>
    <w:rsid w:val="000C28E3"/>
    <w:rsid w:val="000C2FC3"/>
    <w:rsid w:val="000C4B8B"/>
    <w:rsid w:val="000C4D9D"/>
    <w:rsid w:val="000C6F64"/>
    <w:rsid w:val="000D0FD9"/>
    <w:rsid w:val="000D10F6"/>
    <w:rsid w:val="000D1399"/>
    <w:rsid w:val="000D1447"/>
    <w:rsid w:val="000D1A45"/>
    <w:rsid w:val="000D3C6E"/>
    <w:rsid w:val="000D41D9"/>
    <w:rsid w:val="000D538A"/>
    <w:rsid w:val="000D53E4"/>
    <w:rsid w:val="000D62D8"/>
    <w:rsid w:val="000D6A84"/>
    <w:rsid w:val="000D6B1E"/>
    <w:rsid w:val="000D6C77"/>
    <w:rsid w:val="000D6F62"/>
    <w:rsid w:val="000D77E9"/>
    <w:rsid w:val="000E0268"/>
    <w:rsid w:val="000E059E"/>
    <w:rsid w:val="000E1CB6"/>
    <w:rsid w:val="000E2893"/>
    <w:rsid w:val="000E3369"/>
    <w:rsid w:val="000E3569"/>
    <w:rsid w:val="000E3902"/>
    <w:rsid w:val="000E3DEF"/>
    <w:rsid w:val="000E4004"/>
    <w:rsid w:val="000E4C71"/>
    <w:rsid w:val="000E4FE2"/>
    <w:rsid w:val="000E5106"/>
    <w:rsid w:val="000E516E"/>
    <w:rsid w:val="000E62F8"/>
    <w:rsid w:val="000E66ED"/>
    <w:rsid w:val="000E762F"/>
    <w:rsid w:val="000E7FA0"/>
    <w:rsid w:val="000F06F6"/>
    <w:rsid w:val="000F0D13"/>
    <w:rsid w:val="000F0E59"/>
    <w:rsid w:val="000F18B6"/>
    <w:rsid w:val="000F1F29"/>
    <w:rsid w:val="000F2779"/>
    <w:rsid w:val="000F397E"/>
    <w:rsid w:val="000F3D49"/>
    <w:rsid w:val="000F4C04"/>
    <w:rsid w:val="000F5F5A"/>
    <w:rsid w:val="000F66EF"/>
    <w:rsid w:val="000F6BA7"/>
    <w:rsid w:val="00100D64"/>
    <w:rsid w:val="00101B0B"/>
    <w:rsid w:val="0010288B"/>
    <w:rsid w:val="00103077"/>
    <w:rsid w:val="00103688"/>
    <w:rsid w:val="00103900"/>
    <w:rsid w:val="00105E39"/>
    <w:rsid w:val="00107DB6"/>
    <w:rsid w:val="0011073E"/>
    <w:rsid w:val="00111200"/>
    <w:rsid w:val="00111529"/>
    <w:rsid w:val="001119F6"/>
    <w:rsid w:val="00111CA8"/>
    <w:rsid w:val="00111F6A"/>
    <w:rsid w:val="001127B3"/>
    <w:rsid w:val="00113C32"/>
    <w:rsid w:val="00114829"/>
    <w:rsid w:val="001150ED"/>
    <w:rsid w:val="0011649F"/>
    <w:rsid w:val="00117548"/>
    <w:rsid w:val="00117C05"/>
    <w:rsid w:val="00120211"/>
    <w:rsid w:val="00121527"/>
    <w:rsid w:val="00121E4A"/>
    <w:rsid w:val="00121EF2"/>
    <w:rsid w:val="00122704"/>
    <w:rsid w:val="0012280A"/>
    <w:rsid w:val="00122D69"/>
    <w:rsid w:val="00123D0E"/>
    <w:rsid w:val="00124541"/>
    <w:rsid w:val="0012539C"/>
    <w:rsid w:val="00125E3D"/>
    <w:rsid w:val="00126228"/>
    <w:rsid w:val="00126E75"/>
    <w:rsid w:val="00127243"/>
    <w:rsid w:val="001275EC"/>
    <w:rsid w:val="00130658"/>
    <w:rsid w:val="00131D10"/>
    <w:rsid w:val="00131D8D"/>
    <w:rsid w:val="00132049"/>
    <w:rsid w:val="001323D9"/>
    <w:rsid w:val="0013251A"/>
    <w:rsid w:val="0013340A"/>
    <w:rsid w:val="00133437"/>
    <w:rsid w:val="001343A4"/>
    <w:rsid w:val="00134BC3"/>
    <w:rsid w:val="00135E4F"/>
    <w:rsid w:val="00135EC3"/>
    <w:rsid w:val="00136694"/>
    <w:rsid w:val="001369A2"/>
    <w:rsid w:val="0013730D"/>
    <w:rsid w:val="00137AED"/>
    <w:rsid w:val="0014017D"/>
    <w:rsid w:val="00140773"/>
    <w:rsid w:val="00140BFA"/>
    <w:rsid w:val="001428CB"/>
    <w:rsid w:val="00143315"/>
    <w:rsid w:val="00143427"/>
    <w:rsid w:val="00143520"/>
    <w:rsid w:val="00143874"/>
    <w:rsid w:val="001443E0"/>
    <w:rsid w:val="001448B6"/>
    <w:rsid w:val="00145F0A"/>
    <w:rsid w:val="0014648D"/>
    <w:rsid w:val="001464AE"/>
    <w:rsid w:val="00146FCD"/>
    <w:rsid w:val="00150EAB"/>
    <w:rsid w:val="00152A9B"/>
    <w:rsid w:val="00152B45"/>
    <w:rsid w:val="00156108"/>
    <w:rsid w:val="0015650A"/>
    <w:rsid w:val="00156AF8"/>
    <w:rsid w:val="00156D4E"/>
    <w:rsid w:val="00157919"/>
    <w:rsid w:val="0016105E"/>
    <w:rsid w:val="001612A5"/>
    <w:rsid w:val="00161C1F"/>
    <w:rsid w:val="00161F29"/>
    <w:rsid w:val="001620B6"/>
    <w:rsid w:val="00165AB2"/>
    <w:rsid w:val="00166029"/>
    <w:rsid w:val="001678AF"/>
    <w:rsid w:val="00170F96"/>
    <w:rsid w:val="001715AC"/>
    <w:rsid w:val="00171A53"/>
    <w:rsid w:val="00172FF6"/>
    <w:rsid w:val="001730BC"/>
    <w:rsid w:val="00173B0E"/>
    <w:rsid w:val="00173F7A"/>
    <w:rsid w:val="00174586"/>
    <w:rsid w:val="001750D1"/>
    <w:rsid w:val="00175732"/>
    <w:rsid w:val="00175F1D"/>
    <w:rsid w:val="00176583"/>
    <w:rsid w:val="001765C0"/>
    <w:rsid w:val="0017732F"/>
    <w:rsid w:val="00177F39"/>
    <w:rsid w:val="0018033A"/>
    <w:rsid w:val="00181046"/>
    <w:rsid w:val="001818FE"/>
    <w:rsid w:val="00182402"/>
    <w:rsid w:val="00183CFF"/>
    <w:rsid w:val="001847CD"/>
    <w:rsid w:val="0018583E"/>
    <w:rsid w:val="00185BDF"/>
    <w:rsid w:val="00185EB2"/>
    <w:rsid w:val="0018671E"/>
    <w:rsid w:val="00186D25"/>
    <w:rsid w:val="00187D2D"/>
    <w:rsid w:val="00191CC4"/>
    <w:rsid w:val="0019210A"/>
    <w:rsid w:val="00192151"/>
    <w:rsid w:val="00192932"/>
    <w:rsid w:val="0019343C"/>
    <w:rsid w:val="0019398D"/>
    <w:rsid w:val="00193F92"/>
    <w:rsid w:val="00195547"/>
    <w:rsid w:val="00195BF9"/>
    <w:rsid w:val="00196BCB"/>
    <w:rsid w:val="001A0AF0"/>
    <w:rsid w:val="001A149B"/>
    <w:rsid w:val="001A2008"/>
    <w:rsid w:val="001A298F"/>
    <w:rsid w:val="001A2A44"/>
    <w:rsid w:val="001A5299"/>
    <w:rsid w:val="001A5AD2"/>
    <w:rsid w:val="001A6028"/>
    <w:rsid w:val="001A641E"/>
    <w:rsid w:val="001A71B4"/>
    <w:rsid w:val="001A785B"/>
    <w:rsid w:val="001B0D1B"/>
    <w:rsid w:val="001B0FF1"/>
    <w:rsid w:val="001B1887"/>
    <w:rsid w:val="001B2C8D"/>
    <w:rsid w:val="001B2F71"/>
    <w:rsid w:val="001B3B69"/>
    <w:rsid w:val="001B567A"/>
    <w:rsid w:val="001B6ABE"/>
    <w:rsid w:val="001B769B"/>
    <w:rsid w:val="001B7F75"/>
    <w:rsid w:val="001C0915"/>
    <w:rsid w:val="001C28A8"/>
    <w:rsid w:val="001C2D51"/>
    <w:rsid w:val="001C32F0"/>
    <w:rsid w:val="001C38C3"/>
    <w:rsid w:val="001C3A3D"/>
    <w:rsid w:val="001C3E74"/>
    <w:rsid w:val="001C3F4E"/>
    <w:rsid w:val="001C51B8"/>
    <w:rsid w:val="001C62AF"/>
    <w:rsid w:val="001C6BCE"/>
    <w:rsid w:val="001C7026"/>
    <w:rsid w:val="001C7DD3"/>
    <w:rsid w:val="001D046F"/>
    <w:rsid w:val="001D12DB"/>
    <w:rsid w:val="001D3158"/>
    <w:rsid w:val="001D3867"/>
    <w:rsid w:val="001D394A"/>
    <w:rsid w:val="001D532A"/>
    <w:rsid w:val="001D5BE9"/>
    <w:rsid w:val="001D6812"/>
    <w:rsid w:val="001E029F"/>
    <w:rsid w:val="001E1764"/>
    <w:rsid w:val="001E1B02"/>
    <w:rsid w:val="001E288F"/>
    <w:rsid w:val="001E2980"/>
    <w:rsid w:val="001E2CC9"/>
    <w:rsid w:val="001E302A"/>
    <w:rsid w:val="001E39B1"/>
    <w:rsid w:val="001E39F9"/>
    <w:rsid w:val="001E4127"/>
    <w:rsid w:val="001E4E17"/>
    <w:rsid w:val="001E558D"/>
    <w:rsid w:val="001E58CB"/>
    <w:rsid w:val="001E58D5"/>
    <w:rsid w:val="001E5AF4"/>
    <w:rsid w:val="001E5E68"/>
    <w:rsid w:val="001E65E6"/>
    <w:rsid w:val="001E6F31"/>
    <w:rsid w:val="001E7389"/>
    <w:rsid w:val="001E7CE8"/>
    <w:rsid w:val="001E7DC2"/>
    <w:rsid w:val="001F0A1E"/>
    <w:rsid w:val="001F0ABD"/>
    <w:rsid w:val="001F0B9E"/>
    <w:rsid w:val="001F105E"/>
    <w:rsid w:val="001F2372"/>
    <w:rsid w:val="001F4BCE"/>
    <w:rsid w:val="001F4DF0"/>
    <w:rsid w:val="001F5123"/>
    <w:rsid w:val="001F5614"/>
    <w:rsid w:val="001F6708"/>
    <w:rsid w:val="001F7104"/>
    <w:rsid w:val="001F7433"/>
    <w:rsid w:val="00203798"/>
    <w:rsid w:val="0020390D"/>
    <w:rsid w:val="00205273"/>
    <w:rsid w:val="002074A8"/>
    <w:rsid w:val="002074AF"/>
    <w:rsid w:val="00207DE1"/>
    <w:rsid w:val="0021020A"/>
    <w:rsid w:val="00212006"/>
    <w:rsid w:val="0021375B"/>
    <w:rsid w:val="002142D9"/>
    <w:rsid w:val="00215C7C"/>
    <w:rsid w:val="00215F69"/>
    <w:rsid w:val="002179F7"/>
    <w:rsid w:val="00217BEE"/>
    <w:rsid w:val="00220173"/>
    <w:rsid w:val="00220D82"/>
    <w:rsid w:val="00221054"/>
    <w:rsid w:val="00222E1A"/>
    <w:rsid w:val="00222E38"/>
    <w:rsid w:val="00223965"/>
    <w:rsid w:val="00223B28"/>
    <w:rsid w:val="00223DF5"/>
    <w:rsid w:val="00224DB2"/>
    <w:rsid w:val="00224DB7"/>
    <w:rsid w:val="0022645C"/>
    <w:rsid w:val="00226474"/>
    <w:rsid w:val="002267FF"/>
    <w:rsid w:val="00227F6B"/>
    <w:rsid w:val="002303FE"/>
    <w:rsid w:val="00231711"/>
    <w:rsid w:val="00232219"/>
    <w:rsid w:val="002332F7"/>
    <w:rsid w:val="00233D49"/>
    <w:rsid w:val="0023474B"/>
    <w:rsid w:val="002348FB"/>
    <w:rsid w:val="002349E8"/>
    <w:rsid w:val="00234D55"/>
    <w:rsid w:val="00235D0A"/>
    <w:rsid w:val="002368F3"/>
    <w:rsid w:val="00236B2E"/>
    <w:rsid w:val="0023717F"/>
    <w:rsid w:val="002373B2"/>
    <w:rsid w:val="00237555"/>
    <w:rsid w:val="00240138"/>
    <w:rsid w:val="00240708"/>
    <w:rsid w:val="00240B77"/>
    <w:rsid w:val="00241676"/>
    <w:rsid w:val="002419AD"/>
    <w:rsid w:val="00242F0C"/>
    <w:rsid w:val="0024462E"/>
    <w:rsid w:val="002456AF"/>
    <w:rsid w:val="0024634B"/>
    <w:rsid w:val="002468FA"/>
    <w:rsid w:val="00246AB9"/>
    <w:rsid w:val="002471CD"/>
    <w:rsid w:val="002471D8"/>
    <w:rsid w:val="002476BC"/>
    <w:rsid w:val="00247894"/>
    <w:rsid w:val="00251197"/>
    <w:rsid w:val="00251D3F"/>
    <w:rsid w:val="00251FC2"/>
    <w:rsid w:val="00252216"/>
    <w:rsid w:val="00253BF5"/>
    <w:rsid w:val="00253D8D"/>
    <w:rsid w:val="002541BA"/>
    <w:rsid w:val="002545F3"/>
    <w:rsid w:val="0025487E"/>
    <w:rsid w:val="00254D04"/>
    <w:rsid w:val="002553CD"/>
    <w:rsid w:val="00255945"/>
    <w:rsid w:val="00256535"/>
    <w:rsid w:val="00257AEA"/>
    <w:rsid w:val="00257D93"/>
    <w:rsid w:val="00260A78"/>
    <w:rsid w:val="00261532"/>
    <w:rsid w:val="00261947"/>
    <w:rsid w:val="00262175"/>
    <w:rsid w:val="002637A1"/>
    <w:rsid w:val="00263919"/>
    <w:rsid w:val="0026473B"/>
    <w:rsid w:val="00264E27"/>
    <w:rsid w:val="00265136"/>
    <w:rsid w:val="0026578C"/>
    <w:rsid w:val="00265BD9"/>
    <w:rsid w:val="002672E3"/>
    <w:rsid w:val="00267517"/>
    <w:rsid w:val="00270E98"/>
    <w:rsid w:val="00271848"/>
    <w:rsid w:val="00271C78"/>
    <w:rsid w:val="00271D5E"/>
    <w:rsid w:val="00273E98"/>
    <w:rsid w:val="002740D4"/>
    <w:rsid w:val="0027429C"/>
    <w:rsid w:val="0027560D"/>
    <w:rsid w:val="0027570C"/>
    <w:rsid w:val="00275B09"/>
    <w:rsid w:val="00275E90"/>
    <w:rsid w:val="00276E43"/>
    <w:rsid w:val="00277A4E"/>
    <w:rsid w:val="00280989"/>
    <w:rsid w:val="002814A1"/>
    <w:rsid w:val="00281E09"/>
    <w:rsid w:val="00281EE9"/>
    <w:rsid w:val="00283669"/>
    <w:rsid w:val="002837F8"/>
    <w:rsid w:val="00283BE8"/>
    <w:rsid w:val="00284060"/>
    <w:rsid w:val="00284FEA"/>
    <w:rsid w:val="002850C0"/>
    <w:rsid w:val="00285BFF"/>
    <w:rsid w:val="00290343"/>
    <w:rsid w:val="00291E9E"/>
    <w:rsid w:val="002923D1"/>
    <w:rsid w:val="0029282C"/>
    <w:rsid w:val="00293FF9"/>
    <w:rsid w:val="00294E1E"/>
    <w:rsid w:val="002951A0"/>
    <w:rsid w:val="0029556E"/>
    <w:rsid w:val="0029606E"/>
    <w:rsid w:val="002963F8"/>
    <w:rsid w:val="00296B40"/>
    <w:rsid w:val="0029787A"/>
    <w:rsid w:val="002A025C"/>
    <w:rsid w:val="002A0421"/>
    <w:rsid w:val="002A0FC8"/>
    <w:rsid w:val="002A1928"/>
    <w:rsid w:val="002A199C"/>
    <w:rsid w:val="002A19EA"/>
    <w:rsid w:val="002A1AE2"/>
    <w:rsid w:val="002A2229"/>
    <w:rsid w:val="002A2538"/>
    <w:rsid w:val="002A28C0"/>
    <w:rsid w:val="002A4AD0"/>
    <w:rsid w:val="002A585F"/>
    <w:rsid w:val="002A61F4"/>
    <w:rsid w:val="002A6CE2"/>
    <w:rsid w:val="002B0476"/>
    <w:rsid w:val="002B324A"/>
    <w:rsid w:val="002B39B9"/>
    <w:rsid w:val="002B3BBF"/>
    <w:rsid w:val="002B3E15"/>
    <w:rsid w:val="002B47F0"/>
    <w:rsid w:val="002B4EE0"/>
    <w:rsid w:val="002B518A"/>
    <w:rsid w:val="002B5BC6"/>
    <w:rsid w:val="002B71C9"/>
    <w:rsid w:val="002B79CE"/>
    <w:rsid w:val="002C0E39"/>
    <w:rsid w:val="002C11A8"/>
    <w:rsid w:val="002C1FBF"/>
    <w:rsid w:val="002C21EB"/>
    <w:rsid w:val="002C442A"/>
    <w:rsid w:val="002C4970"/>
    <w:rsid w:val="002C6A8C"/>
    <w:rsid w:val="002C6B98"/>
    <w:rsid w:val="002C7578"/>
    <w:rsid w:val="002C7FEB"/>
    <w:rsid w:val="002D03BE"/>
    <w:rsid w:val="002D0C21"/>
    <w:rsid w:val="002D10A1"/>
    <w:rsid w:val="002D12AE"/>
    <w:rsid w:val="002D1AF4"/>
    <w:rsid w:val="002D3076"/>
    <w:rsid w:val="002D42F6"/>
    <w:rsid w:val="002D454B"/>
    <w:rsid w:val="002D4592"/>
    <w:rsid w:val="002D6A0D"/>
    <w:rsid w:val="002D6BAB"/>
    <w:rsid w:val="002D76ED"/>
    <w:rsid w:val="002D795B"/>
    <w:rsid w:val="002E0460"/>
    <w:rsid w:val="002E0D6E"/>
    <w:rsid w:val="002E3E82"/>
    <w:rsid w:val="002E481C"/>
    <w:rsid w:val="002E4820"/>
    <w:rsid w:val="002E5CE9"/>
    <w:rsid w:val="002E6D5F"/>
    <w:rsid w:val="002F1B2E"/>
    <w:rsid w:val="002F1B71"/>
    <w:rsid w:val="002F310F"/>
    <w:rsid w:val="002F4BAB"/>
    <w:rsid w:val="002F5719"/>
    <w:rsid w:val="002F58A6"/>
    <w:rsid w:val="002F6F27"/>
    <w:rsid w:val="002F7471"/>
    <w:rsid w:val="002F7B57"/>
    <w:rsid w:val="002F7FD7"/>
    <w:rsid w:val="0030084A"/>
    <w:rsid w:val="00301C12"/>
    <w:rsid w:val="00301D90"/>
    <w:rsid w:val="00302171"/>
    <w:rsid w:val="003023F6"/>
    <w:rsid w:val="00302A78"/>
    <w:rsid w:val="00302F5A"/>
    <w:rsid w:val="00302FBF"/>
    <w:rsid w:val="00303888"/>
    <w:rsid w:val="00304064"/>
    <w:rsid w:val="00304322"/>
    <w:rsid w:val="003045CB"/>
    <w:rsid w:val="003045FF"/>
    <w:rsid w:val="00304921"/>
    <w:rsid w:val="00304955"/>
    <w:rsid w:val="003050BC"/>
    <w:rsid w:val="003050DB"/>
    <w:rsid w:val="00305B93"/>
    <w:rsid w:val="00306816"/>
    <w:rsid w:val="00307053"/>
    <w:rsid w:val="003072DF"/>
    <w:rsid w:val="00307F28"/>
    <w:rsid w:val="003106D1"/>
    <w:rsid w:val="00310DB1"/>
    <w:rsid w:val="00311467"/>
    <w:rsid w:val="003115A7"/>
    <w:rsid w:val="00311D75"/>
    <w:rsid w:val="00312958"/>
    <w:rsid w:val="00313A2A"/>
    <w:rsid w:val="0031447E"/>
    <w:rsid w:val="003144F1"/>
    <w:rsid w:val="00314F31"/>
    <w:rsid w:val="0031512D"/>
    <w:rsid w:val="003158D4"/>
    <w:rsid w:val="0031604B"/>
    <w:rsid w:val="0031639B"/>
    <w:rsid w:val="0031649F"/>
    <w:rsid w:val="00317559"/>
    <w:rsid w:val="0032055F"/>
    <w:rsid w:val="00320563"/>
    <w:rsid w:val="00320687"/>
    <w:rsid w:val="00320798"/>
    <w:rsid w:val="00320B0C"/>
    <w:rsid w:val="00320B62"/>
    <w:rsid w:val="003212D8"/>
    <w:rsid w:val="00323FD9"/>
    <w:rsid w:val="003240F3"/>
    <w:rsid w:val="00324F89"/>
    <w:rsid w:val="00325879"/>
    <w:rsid w:val="003267C2"/>
    <w:rsid w:val="003268F2"/>
    <w:rsid w:val="00326DCB"/>
    <w:rsid w:val="00326FB6"/>
    <w:rsid w:val="00327870"/>
    <w:rsid w:val="003278F3"/>
    <w:rsid w:val="00327B06"/>
    <w:rsid w:val="00327BEE"/>
    <w:rsid w:val="00330F32"/>
    <w:rsid w:val="003312FE"/>
    <w:rsid w:val="00332034"/>
    <w:rsid w:val="003326DA"/>
    <w:rsid w:val="00332991"/>
    <w:rsid w:val="00332A82"/>
    <w:rsid w:val="0033436A"/>
    <w:rsid w:val="00336D45"/>
    <w:rsid w:val="00336E17"/>
    <w:rsid w:val="003379BA"/>
    <w:rsid w:val="00340949"/>
    <w:rsid w:val="00340AC2"/>
    <w:rsid w:val="003413F5"/>
    <w:rsid w:val="003423C8"/>
    <w:rsid w:val="00342FA7"/>
    <w:rsid w:val="00344838"/>
    <w:rsid w:val="003449B1"/>
    <w:rsid w:val="00346EF7"/>
    <w:rsid w:val="0034792E"/>
    <w:rsid w:val="00347E1A"/>
    <w:rsid w:val="00350C22"/>
    <w:rsid w:val="00353080"/>
    <w:rsid w:val="0035345A"/>
    <w:rsid w:val="00353836"/>
    <w:rsid w:val="00354E96"/>
    <w:rsid w:val="00356B40"/>
    <w:rsid w:val="00357B63"/>
    <w:rsid w:val="00361D45"/>
    <w:rsid w:val="003631DA"/>
    <w:rsid w:val="00363AAB"/>
    <w:rsid w:val="00363C58"/>
    <w:rsid w:val="0036407F"/>
    <w:rsid w:val="0036577E"/>
    <w:rsid w:val="00365F7B"/>
    <w:rsid w:val="00366059"/>
    <w:rsid w:val="00366761"/>
    <w:rsid w:val="003678A2"/>
    <w:rsid w:val="00370485"/>
    <w:rsid w:val="00370FFB"/>
    <w:rsid w:val="00371048"/>
    <w:rsid w:val="00371090"/>
    <w:rsid w:val="003710DB"/>
    <w:rsid w:val="003711C8"/>
    <w:rsid w:val="003717E0"/>
    <w:rsid w:val="00371923"/>
    <w:rsid w:val="003719BD"/>
    <w:rsid w:val="00371BBD"/>
    <w:rsid w:val="003728EA"/>
    <w:rsid w:val="003739A6"/>
    <w:rsid w:val="00373C5F"/>
    <w:rsid w:val="003746F8"/>
    <w:rsid w:val="00374B4F"/>
    <w:rsid w:val="0037620F"/>
    <w:rsid w:val="00376B56"/>
    <w:rsid w:val="00376E48"/>
    <w:rsid w:val="00377770"/>
    <w:rsid w:val="00377BEC"/>
    <w:rsid w:val="00381A97"/>
    <w:rsid w:val="00383134"/>
    <w:rsid w:val="0038486D"/>
    <w:rsid w:val="00384DB7"/>
    <w:rsid w:val="00385A81"/>
    <w:rsid w:val="00386639"/>
    <w:rsid w:val="00386A8B"/>
    <w:rsid w:val="00386D0E"/>
    <w:rsid w:val="00387838"/>
    <w:rsid w:val="00390223"/>
    <w:rsid w:val="00391BE7"/>
    <w:rsid w:val="00391C3F"/>
    <w:rsid w:val="00391C64"/>
    <w:rsid w:val="00393B4D"/>
    <w:rsid w:val="00393C28"/>
    <w:rsid w:val="00393C3C"/>
    <w:rsid w:val="003943AA"/>
    <w:rsid w:val="0039535A"/>
    <w:rsid w:val="00395755"/>
    <w:rsid w:val="00395975"/>
    <w:rsid w:val="00397002"/>
    <w:rsid w:val="003A0B6A"/>
    <w:rsid w:val="003A1C1D"/>
    <w:rsid w:val="003A1C9A"/>
    <w:rsid w:val="003A3F4A"/>
    <w:rsid w:val="003A4197"/>
    <w:rsid w:val="003A4254"/>
    <w:rsid w:val="003A466A"/>
    <w:rsid w:val="003A5550"/>
    <w:rsid w:val="003A5F43"/>
    <w:rsid w:val="003A6962"/>
    <w:rsid w:val="003B13D7"/>
    <w:rsid w:val="003B17E4"/>
    <w:rsid w:val="003B4318"/>
    <w:rsid w:val="003B432A"/>
    <w:rsid w:val="003B438F"/>
    <w:rsid w:val="003B4590"/>
    <w:rsid w:val="003B520D"/>
    <w:rsid w:val="003B5C74"/>
    <w:rsid w:val="003B6D57"/>
    <w:rsid w:val="003B7167"/>
    <w:rsid w:val="003B7323"/>
    <w:rsid w:val="003B7912"/>
    <w:rsid w:val="003C06A3"/>
    <w:rsid w:val="003C1711"/>
    <w:rsid w:val="003C1A38"/>
    <w:rsid w:val="003C200A"/>
    <w:rsid w:val="003C20FF"/>
    <w:rsid w:val="003C2340"/>
    <w:rsid w:val="003C246F"/>
    <w:rsid w:val="003C3079"/>
    <w:rsid w:val="003C5598"/>
    <w:rsid w:val="003C596B"/>
    <w:rsid w:val="003C5D65"/>
    <w:rsid w:val="003C5ECC"/>
    <w:rsid w:val="003C60E5"/>
    <w:rsid w:val="003C6106"/>
    <w:rsid w:val="003C77D1"/>
    <w:rsid w:val="003C77FD"/>
    <w:rsid w:val="003C7D13"/>
    <w:rsid w:val="003D03C7"/>
    <w:rsid w:val="003D0493"/>
    <w:rsid w:val="003D0FC4"/>
    <w:rsid w:val="003D12DE"/>
    <w:rsid w:val="003D1C95"/>
    <w:rsid w:val="003D22B2"/>
    <w:rsid w:val="003D2816"/>
    <w:rsid w:val="003D2D33"/>
    <w:rsid w:val="003D3AFB"/>
    <w:rsid w:val="003D436D"/>
    <w:rsid w:val="003D4FA2"/>
    <w:rsid w:val="003D6E11"/>
    <w:rsid w:val="003E0CB3"/>
    <w:rsid w:val="003E142A"/>
    <w:rsid w:val="003E15AF"/>
    <w:rsid w:val="003E1F20"/>
    <w:rsid w:val="003E2189"/>
    <w:rsid w:val="003E3F1E"/>
    <w:rsid w:val="003E6427"/>
    <w:rsid w:val="003E670D"/>
    <w:rsid w:val="003E73EC"/>
    <w:rsid w:val="003F0DB9"/>
    <w:rsid w:val="003F19B4"/>
    <w:rsid w:val="003F1A16"/>
    <w:rsid w:val="003F1D62"/>
    <w:rsid w:val="003F38BE"/>
    <w:rsid w:val="003F4C27"/>
    <w:rsid w:val="003F4D26"/>
    <w:rsid w:val="003F579F"/>
    <w:rsid w:val="003F5BE9"/>
    <w:rsid w:val="003F68CD"/>
    <w:rsid w:val="003F70B3"/>
    <w:rsid w:val="003F76EC"/>
    <w:rsid w:val="0040180F"/>
    <w:rsid w:val="00403DB7"/>
    <w:rsid w:val="0040436F"/>
    <w:rsid w:val="004046F1"/>
    <w:rsid w:val="004066FE"/>
    <w:rsid w:val="00406BDF"/>
    <w:rsid w:val="00406BEA"/>
    <w:rsid w:val="00407A7A"/>
    <w:rsid w:val="00407DC5"/>
    <w:rsid w:val="004112EC"/>
    <w:rsid w:val="0041267B"/>
    <w:rsid w:val="00413184"/>
    <w:rsid w:val="00413C32"/>
    <w:rsid w:val="004147F3"/>
    <w:rsid w:val="00414DB7"/>
    <w:rsid w:val="00415C85"/>
    <w:rsid w:val="0041686B"/>
    <w:rsid w:val="00416D33"/>
    <w:rsid w:val="00417424"/>
    <w:rsid w:val="00417957"/>
    <w:rsid w:val="00420429"/>
    <w:rsid w:val="004207C6"/>
    <w:rsid w:val="00420A4A"/>
    <w:rsid w:val="00420C44"/>
    <w:rsid w:val="00421B1B"/>
    <w:rsid w:val="0042222D"/>
    <w:rsid w:val="0042266F"/>
    <w:rsid w:val="00424E64"/>
    <w:rsid w:val="00425972"/>
    <w:rsid w:val="00426DD5"/>
    <w:rsid w:val="0042778D"/>
    <w:rsid w:val="00427C64"/>
    <w:rsid w:val="00430244"/>
    <w:rsid w:val="0043095A"/>
    <w:rsid w:val="00431568"/>
    <w:rsid w:val="0043194E"/>
    <w:rsid w:val="00431F6B"/>
    <w:rsid w:val="0043245F"/>
    <w:rsid w:val="00432826"/>
    <w:rsid w:val="00432B95"/>
    <w:rsid w:val="00434323"/>
    <w:rsid w:val="004348DC"/>
    <w:rsid w:val="00435496"/>
    <w:rsid w:val="004357E1"/>
    <w:rsid w:val="00435CC9"/>
    <w:rsid w:val="00437368"/>
    <w:rsid w:val="004400D9"/>
    <w:rsid w:val="00441399"/>
    <w:rsid w:val="00445161"/>
    <w:rsid w:val="004457F2"/>
    <w:rsid w:val="00446383"/>
    <w:rsid w:val="00446E5B"/>
    <w:rsid w:val="00447011"/>
    <w:rsid w:val="00447129"/>
    <w:rsid w:val="00447E02"/>
    <w:rsid w:val="00450B32"/>
    <w:rsid w:val="004518C2"/>
    <w:rsid w:val="00452867"/>
    <w:rsid w:val="004536A8"/>
    <w:rsid w:val="00455DCE"/>
    <w:rsid w:val="00455E91"/>
    <w:rsid w:val="004562E7"/>
    <w:rsid w:val="0045703E"/>
    <w:rsid w:val="0045714C"/>
    <w:rsid w:val="00457317"/>
    <w:rsid w:val="00457966"/>
    <w:rsid w:val="004601EC"/>
    <w:rsid w:val="00463901"/>
    <w:rsid w:val="00463A84"/>
    <w:rsid w:val="00464972"/>
    <w:rsid w:val="00466573"/>
    <w:rsid w:val="0046698A"/>
    <w:rsid w:val="0047108C"/>
    <w:rsid w:val="00471859"/>
    <w:rsid w:val="0047194D"/>
    <w:rsid w:val="004728EB"/>
    <w:rsid w:val="004728F5"/>
    <w:rsid w:val="004734F7"/>
    <w:rsid w:val="00473C39"/>
    <w:rsid w:val="004744E6"/>
    <w:rsid w:val="00474FD6"/>
    <w:rsid w:val="00476095"/>
    <w:rsid w:val="00476585"/>
    <w:rsid w:val="0047739B"/>
    <w:rsid w:val="00477424"/>
    <w:rsid w:val="00477F08"/>
    <w:rsid w:val="00480A7B"/>
    <w:rsid w:val="00480F79"/>
    <w:rsid w:val="00481480"/>
    <w:rsid w:val="00481F6D"/>
    <w:rsid w:val="00483022"/>
    <w:rsid w:val="00483860"/>
    <w:rsid w:val="00483A38"/>
    <w:rsid w:val="00484497"/>
    <w:rsid w:val="00485ACF"/>
    <w:rsid w:val="00485EE5"/>
    <w:rsid w:val="004864CD"/>
    <w:rsid w:val="00486935"/>
    <w:rsid w:val="004869A3"/>
    <w:rsid w:val="004874FA"/>
    <w:rsid w:val="0048760B"/>
    <w:rsid w:val="004906C5"/>
    <w:rsid w:val="004906D9"/>
    <w:rsid w:val="004915BE"/>
    <w:rsid w:val="00492EA0"/>
    <w:rsid w:val="0049372D"/>
    <w:rsid w:val="00493B69"/>
    <w:rsid w:val="0049554D"/>
    <w:rsid w:val="0049575D"/>
    <w:rsid w:val="0049581C"/>
    <w:rsid w:val="00495E81"/>
    <w:rsid w:val="0049700F"/>
    <w:rsid w:val="00497A4E"/>
    <w:rsid w:val="00497D7C"/>
    <w:rsid w:val="00497D92"/>
    <w:rsid w:val="004A0B66"/>
    <w:rsid w:val="004A18B9"/>
    <w:rsid w:val="004A1A74"/>
    <w:rsid w:val="004A1FBC"/>
    <w:rsid w:val="004A2639"/>
    <w:rsid w:val="004A270B"/>
    <w:rsid w:val="004A2B17"/>
    <w:rsid w:val="004A4DAA"/>
    <w:rsid w:val="004A7258"/>
    <w:rsid w:val="004A75BB"/>
    <w:rsid w:val="004B1473"/>
    <w:rsid w:val="004B1869"/>
    <w:rsid w:val="004B1E9B"/>
    <w:rsid w:val="004B22DD"/>
    <w:rsid w:val="004B25C8"/>
    <w:rsid w:val="004B4252"/>
    <w:rsid w:val="004B4B16"/>
    <w:rsid w:val="004B4FE9"/>
    <w:rsid w:val="004B5419"/>
    <w:rsid w:val="004B5C5E"/>
    <w:rsid w:val="004B5C97"/>
    <w:rsid w:val="004B5F5E"/>
    <w:rsid w:val="004B6190"/>
    <w:rsid w:val="004B73FF"/>
    <w:rsid w:val="004C067E"/>
    <w:rsid w:val="004C1923"/>
    <w:rsid w:val="004C19B9"/>
    <w:rsid w:val="004C1ADF"/>
    <w:rsid w:val="004C271A"/>
    <w:rsid w:val="004C29F5"/>
    <w:rsid w:val="004C35DA"/>
    <w:rsid w:val="004C39FE"/>
    <w:rsid w:val="004C4864"/>
    <w:rsid w:val="004C5218"/>
    <w:rsid w:val="004C554B"/>
    <w:rsid w:val="004C576F"/>
    <w:rsid w:val="004C5A81"/>
    <w:rsid w:val="004C6116"/>
    <w:rsid w:val="004C6498"/>
    <w:rsid w:val="004C7841"/>
    <w:rsid w:val="004C78F2"/>
    <w:rsid w:val="004D111E"/>
    <w:rsid w:val="004D134B"/>
    <w:rsid w:val="004D1712"/>
    <w:rsid w:val="004D29C3"/>
    <w:rsid w:val="004D2C03"/>
    <w:rsid w:val="004D3B1E"/>
    <w:rsid w:val="004D3DB5"/>
    <w:rsid w:val="004D45A7"/>
    <w:rsid w:val="004D55E1"/>
    <w:rsid w:val="004D59D7"/>
    <w:rsid w:val="004D66D9"/>
    <w:rsid w:val="004D7264"/>
    <w:rsid w:val="004E0AB8"/>
    <w:rsid w:val="004E0BAC"/>
    <w:rsid w:val="004E0BBE"/>
    <w:rsid w:val="004E25AF"/>
    <w:rsid w:val="004E2859"/>
    <w:rsid w:val="004E2906"/>
    <w:rsid w:val="004E3768"/>
    <w:rsid w:val="004E697B"/>
    <w:rsid w:val="004E69D8"/>
    <w:rsid w:val="004F1151"/>
    <w:rsid w:val="004F2428"/>
    <w:rsid w:val="004F25BB"/>
    <w:rsid w:val="004F3196"/>
    <w:rsid w:val="004F35BF"/>
    <w:rsid w:val="004F35DB"/>
    <w:rsid w:val="004F529A"/>
    <w:rsid w:val="004F5B35"/>
    <w:rsid w:val="004F5CFB"/>
    <w:rsid w:val="004F7469"/>
    <w:rsid w:val="004F76D6"/>
    <w:rsid w:val="004F7923"/>
    <w:rsid w:val="005005DA"/>
    <w:rsid w:val="0050077F"/>
    <w:rsid w:val="00500C4D"/>
    <w:rsid w:val="00500E90"/>
    <w:rsid w:val="00500EBB"/>
    <w:rsid w:val="0050245C"/>
    <w:rsid w:val="00503D60"/>
    <w:rsid w:val="005048B4"/>
    <w:rsid w:val="00504DD5"/>
    <w:rsid w:val="00505E23"/>
    <w:rsid w:val="0050619A"/>
    <w:rsid w:val="005061C0"/>
    <w:rsid w:val="005102E6"/>
    <w:rsid w:val="00510F60"/>
    <w:rsid w:val="005136F1"/>
    <w:rsid w:val="00513803"/>
    <w:rsid w:val="00513CCB"/>
    <w:rsid w:val="00515092"/>
    <w:rsid w:val="005154F5"/>
    <w:rsid w:val="00516FD4"/>
    <w:rsid w:val="005204DF"/>
    <w:rsid w:val="00520B49"/>
    <w:rsid w:val="00520F23"/>
    <w:rsid w:val="00521315"/>
    <w:rsid w:val="00521A83"/>
    <w:rsid w:val="00521D59"/>
    <w:rsid w:val="00521EAC"/>
    <w:rsid w:val="00523D69"/>
    <w:rsid w:val="0052424F"/>
    <w:rsid w:val="005246B2"/>
    <w:rsid w:val="005262C2"/>
    <w:rsid w:val="00526C3F"/>
    <w:rsid w:val="00527036"/>
    <w:rsid w:val="00527B4F"/>
    <w:rsid w:val="00530537"/>
    <w:rsid w:val="00531E1E"/>
    <w:rsid w:val="00531EBE"/>
    <w:rsid w:val="00532BE3"/>
    <w:rsid w:val="0053315E"/>
    <w:rsid w:val="00533871"/>
    <w:rsid w:val="00533D76"/>
    <w:rsid w:val="005356C5"/>
    <w:rsid w:val="00536111"/>
    <w:rsid w:val="00536619"/>
    <w:rsid w:val="00536850"/>
    <w:rsid w:val="00536F85"/>
    <w:rsid w:val="005401B7"/>
    <w:rsid w:val="00541331"/>
    <w:rsid w:val="005414F3"/>
    <w:rsid w:val="00541610"/>
    <w:rsid w:val="00542065"/>
    <w:rsid w:val="0054419B"/>
    <w:rsid w:val="00545C3F"/>
    <w:rsid w:val="00545D45"/>
    <w:rsid w:val="005463DE"/>
    <w:rsid w:val="005463F5"/>
    <w:rsid w:val="005465D4"/>
    <w:rsid w:val="00547CA9"/>
    <w:rsid w:val="00550D35"/>
    <w:rsid w:val="00552429"/>
    <w:rsid w:val="005527A7"/>
    <w:rsid w:val="005529BE"/>
    <w:rsid w:val="00553A14"/>
    <w:rsid w:val="00553B1D"/>
    <w:rsid w:val="00553E54"/>
    <w:rsid w:val="005543C2"/>
    <w:rsid w:val="00555738"/>
    <w:rsid w:val="005565A4"/>
    <w:rsid w:val="00557CE1"/>
    <w:rsid w:val="00560027"/>
    <w:rsid w:val="0056017D"/>
    <w:rsid w:val="00561304"/>
    <w:rsid w:val="005613B9"/>
    <w:rsid w:val="00561860"/>
    <w:rsid w:val="0056222E"/>
    <w:rsid w:val="005633DA"/>
    <w:rsid w:val="005641B2"/>
    <w:rsid w:val="00564233"/>
    <w:rsid w:val="00564A44"/>
    <w:rsid w:val="00565846"/>
    <w:rsid w:val="00565F7D"/>
    <w:rsid w:val="00566902"/>
    <w:rsid w:val="00566BC4"/>
    <w:rsid w:val="00566D30"/>
    <w:rsid w:val="00567168"/>
    <w:rsid w:val="00567CBC"/>
    <w:rsid w:val="00567FB4"/>
    <w:rsid w:val="0057047C"/>
    <w:rsid w:val="00571913"/>
    <w:rsid w:val="00571C93"/>
    <w:rsid w:val="00573362"/>
    <w:rsid w:val="005743ED"/>
    <w:rsid w:val="00575535"/>
    <w:rsid w:val="0057694A"/>
    <w:rsid w:val="00577231"/>
    <w:rsid w:val="00577882"/>
    <w:rsid w:val="00577DC2"/>
    <w:rsid w:val="0058006D"/>
    <w:rsid w:val="005800EC"/>
    <w:rsid w:val="005812EB"/>
    <w:rsid w:val="0058146B"/>
    <w:rsid w:val="00581D41"/>
    <w:rsid w:val="005834EB"/>
    <w:rsid w:val="00584397"/>
    <w:rsid w:val="00584715"/>
    <w:rsid w:val="00584E3B"/>
    <w:rsid w:val="005853E5"/>
    <w:rsid w:val="00586421"/>
    <w:rsid w:val="0058784B"/>
    <w:rsid w:val="00587C76"/>
    <w:rsid w:val="00590423"/>
    <w:rsid w:val="005905EE"/>
    <w:rsid w:val="005906C5"/>
    <w:rsid w:val="00590AF0"/>
    <w:rsid w:val="0059277B"/>
    <w:rsid w:val="00593B7E"/>
    <w:rsid w:val="00594B19"/>
    <w:rsid w:val="0059531E"/>
    <w:rsid w:val="00596122"/>
    <w:rsid w:val="00596B58"/>
    <w:rsid w:val="0059712D"/>
    <w:rsid w:val="005974DE"/>
    <w:rsid w:val="005976A2"/>
    <w:rsid w:val="005A0A94"/>
    <w:rsid w:val="005A2617"/>
    <w:rsid w:val="005A2D34"/>
    <w:rsid w:val="005A3998"/>
    <w:rsid w:val="005A3AAD"/>
    <w:rsid w:val="005A40D2"/>
    <w:rsid w:val="005A4560"/>
    <w:rsid w:val="005A48E7"/>
    <w:rsid w:val="005A531F"/>
    <w:rsid w:val="005A56F9"/>
    <w:rsid w:val="005A67AE"/>
    <w:rsid w:val="005A714A"/>
    <w:rsid w:val="005A733F"/>
    <w:rsid w:val="005A7556"/>
    <w:rsid w:val="005B229C"/>
    <w:rsid w:val="005B26BB"/>
    <w:rsid w:val="005B2C6B"/>
    <w:rsid w:val="005B2F72"/>
    <w:rsid w:val="005B3281"/>
    <w:rsid w:val="005B3CF3"/>
    <w:rsid w:val="005B44A0"/>
    <w:rsid w:val="005B5079"/>
    <w:rsid w:val="005B56C7"/>
    <w:rsid w:val="005B5EA7"/>
    <w:rsid w:val="005B658D"/>
    <w:rsid w:val="005B680D"/>
    <w:rsid w:val="005B6BA4"/>
    <w:rsid w:val="005B72C8"/>
    <w:rsid w:val="005C078A"/>
    <w:rsid w:val="005C0BB0"/>
    <w:rsid w:val="005C17C2"/>
    <w:rsid w:val="005C1FCA"/>
    <w:rsid w:val="005C244C"/>
    <w:rsid w:val="005C293F"/>
    <w:rsid w:val="005C3222"/>
    <w:rsid w:val="005C377E"/>
    <w:rsid w:val="005C46C4"/>
    <w:rsid w:val="005C544A"/>
    <w:rsid w:val="005C5CCA"/>
    <w:rsid w:val="005C5E9B"/>
    <w:rsid w:val="005C6B70"/>
    <w:rsid w:val="005C73C8"/>
    <w:rsid w:val="005C7D24"/>
    <w:rsid w:val="005D0C6F"/>
    <w:rsid w:val="005D3079"/>
    <w:rsid w:val="005D4D41"/>
    <w:rsid w:val="005D551D"/>
    <w:rsid w:val="005D5915"/>
    <w:rsid w:val="005E028A"/>
    <w:rsid w:val="005E0772"/>
    <w:rsid w:val="005E09DE"/>
    <w:rsid w:val="005E0D0E"/>
    <w:rsid w:val="005E1665"/>
    <w:rsid w:val="005E22E9"/>
    <w:rsid w:val="005E2EB6"/>
    <w:rsid w:val="005E3CE6"/>
    <w:rsid w:val="005E3D02"/>
    <w:rsid w:val="005E437C"/>
    <w:rsid w:val="005E460F"/>
    <w:rsid w:val="005E500C"/>
    <w:rsid w:val="005E53CD"/>
    <w:rsid w:val="005E56E6"/>
    <w:rsid w:val="005E6407"/>
    <w:rsid w:val="005E783E"/>
    <w:rsid w:val="005E7D79"/>
    <w:rsid w:val="005F0B58"/>
    <w:rsid w:val="005F0DC7"/>
    <w:rsid w:val="005F29BF"/>
    <w:rsid w:val="005F3AC4"/>
    <w:rsid w:val="005F4ADC"/>
    <w:rsid w:val="005F4BD4"/>
    <w:rsid w:val="005F5090"/>
    <w:rsid w:val="005F5103"/>
    <w:rsid w:val="005F512F"/>
    <w:rsid w:val="005F60CE"/>
    <w:rsid w:val="005F7AEE"/>
    <w:rsid w:val="005F7EB1"/>
    <w:rsid w:val="0060023E"/>
    <w:rsid w:val="006006BD"/>
    <w:rsid w:val="006009EF"/>
    <w:rsid w:val="006011AF"/>
    <w:rsid w:val="00602880"/>
    <w:rsid w:val="00602BFD"/>
    <w:rsid w:val="00602DFD"/>
    <w:rsid w:val="00603E8C"/>
    <w:rsid w:val="006051A0"/>
    <w:rsid w:val="00606DD3"/>
    <w:rsid w:val="0060749D"/>
    <w:rsid w:val="006109AD"/>
    <w:rsid w:val="00611410"/>
    <w:rsid w:val="0061227B"/>
    <w:rsid w:val="0061256D"/>
    <w:rsid w:val="00612AA0"/>
    <w:rsid w:val="00613B7B"/>
    <w:rsid w:val="00613BF0"/>
    <w:rsid w:val="00613D0B"/>
    <w:rsid w:val="00614459"/>
    <w:rsid w:val="00614FAB"/>
    <w:rsid w:val="00615797"/>
    <w:rsid w:val="00616278"/>
    <w:rsid w:val="00617662"/>
    <w:rsid w:val="0061784A"/>
    <w:rsid w:val="006207C8"/>
    <w:rsid w:val="00620AD8"/>
    <w:rsid w:val="00621E44"/>
    <w:rsid w:val="006232B6"/>
    <w:rsid w:val="006258B6"/>
    <w:rsid w:val="00626047"/>
    <w:rsid w:val="00630D56"/>
    <w:rsid w:val="00631052"/>
    <w:rsid w:val="00631C52"/>
    <w:rsid w:val="00632538"/>
    <w:rsid w:val="006333AE"/>
    <w:rsid w:val="006333E9"/>
    <w:rsid w:val="006336DE"/>
    <w:rsid w:val="006348CF"/>
    <w:rsid w:val="00635FAB"/>
    <w:rsid w:val="00636168"/>
    <w:rsid w:val="006372E5"/>
    <w:rsid w:val="006375AA"/>
    <w:rsid w:val="006376C1"/>
    <w:rsid w:val="006378B3"/>
    <w:rsid w:val="00640928"/>
    <w:rsid w:val="00640B30"/>
    <w:rsid w:val="006414D7"/>
    <w:rsid w:val="006415B1"/>
    <w:rsid w:val="00643060"/>
    <w:rsid w:val="00643351"/>
    <w:rsid w:val="00643BA2"/>
    <w:rsid w:val="00645074"/>
    <w:rsid w:val="006454DE"/>
    <w:rsid w:val="0064656D"/>
    <w:rsid w:val="00646CE1"/>
    <w:rsid w:val="00650541"/>
    <w:rsid w:val="006525AB"/>
    <w:rsid w:val="0065339E"/>
    <w:rsid w:val="0065356E"/>
    <w:rsid w:val="00654A3E"/>
    <w:rsid w:val="006564E8"/>
    <w:rsid w:val="006577B7"/>
    <w:rsid w:val="00660996"/>
    <w:rsid w:val="00660DEF"/>
    <w:rsid w:val="00662761"/>
    <w:rsid w:val="006633D6"/>
    <w:rsid w:val="006636B3"/>
    <w:rsid w:val="00663A95"/>
    <w:rsid w:val="00664658"/>
    <w:rsid w:val="00664DC3"/>
    <w:rsid w:val="00665475"/>
    <w:rsid w:val="006661B9"/>
    <w:rsid w:val="00667700"/>
    <w:rsid w:val="00671515"/>
    <w:rsid w:val="00673567"/>
    <w:rsid w:val="00674376"/>
    <w:rsid w:val="00674411"/>
    <w:rsid w:val="006748E4"/>
    <w:rsid w:val="00675F57"/>
    <w:rsid w:val="006767B5"/>
    <w:rsid w:val="00676F56"/>
    <w:rsid w:val="00676FF8"/>
    <w:rsid w:val="00680680"/>
    <w:rsid w:val="006806E9"/>
    <w:rsid w:val="00681C0B"/>
    <w:rsid w:val="00682F03"/>
    <w:rsid w:val="006842DD"/>
    <w:rsid w:val="00684F34"/>
    <w:rsid w:val="00685864"/>
    <w:rsid w:val="00685EAE"/>
    <w:rsid w:val="00685FE5"/>
    <w:rsid w:val="006863C8"/>
    <w:rsid w:val="00687412"/>
    <w:rsid w:val="006900E2"/>
    <w:rsid w:val="00690A5B"/>
    <w:rsid w:val="00690C96"/>
    <w:rsid w:val="00691E57"/>
    <w:rsid w:val="00692198"/>
    <w:rsid w:val="00692C73"/>
    <w:rsid w:val="00694D31"/>
    <w:rsid w:val="00695503"/>
    <w:rsid w:val="0069585D"/>
    <w:rsid w:val="00695E0F"/>
    <w:rsid w:val="00696120"/>
    <w:rsid w:val="00696997"/>
    <w:rsid w:val="0069699D"/>
    <w:rsid w:val="00697A79"/>
    <w:rsid w:val="00697AD0"/>
    <w:rsid w:val="006A02C1"/>
    <w:rsid w:val="006A1076"/>
    <w:rsid w:val="006A11DE"/>
    <w:rsid w:val="006A1A42"/>
    <w:rsid w:val="006A1A52"/>
    <w:rsid w:val="006A1EB4"/>
    <w:rsid w:val="006A23EC"/>
    <w:rsid w:val="006A4DB6"/>
    <w:rsid w:val="006A5D4B"/>
    <w:rsid w:val="006A6523"/>
    <w:rsid w:val="006A6C0D"/>
    <w:rsid w:val="006A6C2C"/>
    <w:rsid w:val="006A771A"/>
    <w:rsid w:val="006B0258"/>
    <w:rsid w:val="006B14C8"/>
    <w:rsid w:val="006B1861"/>
    <w:rsid w:val="006B26FD"/>
    <w:rsid w:val="006B405E"/>
    <w:rsid w:val="006B4AA6"/>
    <w:rsid w:val="006B4CB7"/>
    <w:rsid w:val="006B6BAA"/>
    <w:rsid w:val="006C1033"/>
    <w:rsid w:val="006C31D3"/>
    <w:rsid w:val="006C399F"/>
    <w:rsid w:val="006C3F44"/>
    <w:rsid w:val="006C524F"/>
    <w:rsid w:val="006C60BD"/>
    <w:rsid w:val="006C673D"/>
    <w:rsid w:val="006C6BC3"/>
    <w:rsid w:val="006C7CE6"/>
    <w:rsid w:val="006D066E"/>
    <w:rsid w:val="006D0E70"/>
    <w:rsid w:val="006D1397"/>
    <w:rsid w:val="006D1691"/>
    <w:rsid w:val="006D16DD"/>
    <w:rsid w:val="006D1B34"/>
    <w:rsid w:val="006D2F08"/>
    <w:rsid w:val="006D3208"/>
    <w:rsid w:val="006D3580"/>
    <w:rsid w:val="006D35EE"/>
    <w:rsid w:val="006D3A0B"/>
    <w:rsid w:val="006D4EA9"/>
    <w:rsid w:val="006D5354"/>
    <w:rsid w:val="006D60CF"/>
    <w:rsid w:val="006D65A9"/>
    <w:rsid w:val="006D79D8"/>
    <w:rsid w:val="006E046F"/>
    <w:rsid w:val="006E0D32"/>
    <w:rsid w:val="006E13EC"/>
    <w:rsid w:val="006E17EF"/>
    <w:rsid w:val="006E35B4"/>
    <w:rsid w:val="006E5D21"/>
    <w:rsid w:val="006E7180"/>
    <w:rsid w:val="006F1034"/>
    <w:rsid w:val="006F2269"/>
    <w:rsid w:val="006F2FB5"/>
    <w:rsid w:val="006F380C"/>
    <w:rsid w:val="006F41D5"/>
    <w:rsid w:val="006F5EEA"/>
    <w:rsid w:val="006F65E9"/>
    <w:rsid w:val="006F6774"/>
    <w:rsid w:val="006F6E7C"/>
    <w:rsid w:val="006F746B"/>
    <w:rsid w:val="007002BF"/>
    <w:rsid w:val="00700D3B"/>
    <w:rsid w:val="00701F84"/>
    <w:rsid w:val="00702428"/>
    <w:rsid w:val="00703741"/>
    <w:rsid w:val="007038DE"/>
    <w:rsid w:val="00703BB0"/>
    <w:rsid w:val="007041D2"/>
    <w:rsid w:val="0070445C"/>
    <w:rsid w:val="007054AB"/>
    <w:rsid w:val="0070553A"/>
    <w:rsid w:val="00705C3A"/>
    <w:rsid w:val="00705C94"/>
    <w:rsid w:val="00705FC8"/>
    <w:rsid w:val="007067C6"/>
    <w:rsid w:val="00707239"/>
    <w:rsid w:val="00707C6B"/>
    <w:rsid w:val="00710604"/>
    <w:rsid w:val="00710FEE"/>
    <w:rsid w:val="00711806"/>
    <w:rsid w:val="007126FE"/>
    <w:rsid w:val="00712AD9"/>
    <w:rsid w:val="00713EE8"/>
    <w:rsid w:val="00714CCC"/>
    <w:rsid w:val="00714FEA"/>
    <w:rsid w:val="007151BF"/>
    <w:rsid w:val="007159C2"/>
    <w:rsid w:val="00715A54"/>
    <w:rsid w:val="007161B7"/>
    <w:rsid w:val="00716FF5"/>
    <w:rsid w:val="0071715F"/>
    <w:rsid w:val="0072050E"/>
    <w:rsid w:val="007220F4"/>
    <w:rsid w:val="00722366"/>
    <w:rsid w:val="00723DA6"/>
    <w:rsid w:val="00724024"/>
    <w:rsid w:val="00725495"/>
    <w:rsid w:val="00725CDE"/>
    <w:rsid w:val="007267D7"/>
    <w:rsid w:val="00727E54"/>
    <w:rsid w:val="007308C4"/>
    <w:rsid w:val="0073103D"/>
    <w:rsid w:val="00731E1E"/>
    <w:rsid w:val="0073229B"/>
    <w:rsid w:val="00732D41"/>
    <w:rsid w:val="00732E33"/>
    <w:rsid w:val="00733471"/>
    <w:rsid w:val="00733F85"/>
    <w:rsid w:val="00734673"/>
    <w:rsid w:val="00735D98"/>
    <w:rsid w:val="0073630E"/>
    <w:rsid w:val="00736F77"/>
    <w:rsid w:val="00737D19"/>
    <w:rsid w:val="00740DBF"/>
    <w:rsid w:val="00740F87"/>
    <w:rsid w:val="007436C1"/>
    <w:rsid w:val="00743C2A"/>
    <w:rsid w:val="007445F6"/>
    <w:rsid w:val="007457EB"/>
    <w:rsid w:val="007460EB"/>
    <w:rsid w:val="007461B7"/>
    <w:rsid w:val="00747B83"/>
    <w:rsid w:val="00747C2F"/>
    <w:rsid w:val="0075041B"/>
    <w:rsid w:val="0075088E"/>
    <w:rsid w:val="00751223"/>
    <w:rsid w:val="007524D4"/>
    <w:rsid w:val="00753DAB"/>
    <w:rsid w:val="00756415"/>
    <w:rsid w:val="00756BDD"/>
    <w:rsid w:val="00756CD1"/>
    <w:rsid w:val="007618F1"/>
    <w:rsid w:val="00761B09"/>
    <w:rsid w:val="00761D94"/>
    <w:rsid w:val="007621B7"/>
    <w:rsid w:val="00762331"/>
    <w:rsid w:val="007626F5"/>
    <w:rsid w:val="00762BD0"/>
    <w:rsid w:val="00762BDD"/>
    <w:rsid w:val="0076324D"/>
    <w:rsid w:val="007653EE"/>
    <w:rsid w:val="00766455"/>
    <w:rsid w:val="0076667A"/>
    <w:rsid w:val="007667F4"/>
    <w:rsid w:val="0076681E"/>
    <w:rsid w:val="00766A19"/>
    <w:rsid w:val="00766B05"/>
    <w:rsid w:val="00766F8E"/>
    <w:rsid w:val="007678FA"/>
    <w:rsid w:val="00767D1D"/>
    <w:rsid w:val="00771825"/>
    <w:rsid w:val="00771A22"/>
    <w:rsid w:val="0077221F"/>
    <w:rsid w:val="00772C3F"/>
    <w:rsid w:val="00773715"/>
    <w:rsid w:val="00773B47"/>
    <w:rsid w:val="00774464"/>
    <w:rsid w:val="00774EE1"/>
    <w:rsid w:val="0077646B"/>
    <w:rsid w:val="00776F56"/>
    <w:rsid w:val="00780D6D"/>
    <w:rsid w:val="00781C48"/>
    <w:rsid w:val="00783C3F"/>
    <w:rsid w:val="00784BDC"/>
    <w:rsid w:val="007863BA"/>
    <w:rsid w:val="007868BC"/>
    <w:rsid w:val="00787D09"/>
    <w:rsid w:val="00791743"/>
    <w:rsid w:val="007924DA"/>
    <w:rsid w:val="007929BC"/>
    <w:rsid w:val="00792A23"/>
    <w:rsid w:val="007941A3"/>
    <w:rsid w:val="00794575"/>
    <w:rsid w:val="0079585F"/>
    <w:rsid w:val="007968E2"/>
    <w:rsid w:val="00796A56"/>
    <w:rsid w:val="0079756A"/>
    <w:rsid w:val="00797B3F"/>
    <w:rsid w:val="007A1926"/>
    <w:rsid w:val="007A1D7F"/>
    <w:rsid w:val="007A232F"/>
    <w:rsid w:val="007A28F0"/>
    <w:rsid w:val="007A31D4"/>
    <w:rsid w:val="007A4A2F"/>
    <w:rsid w:val="007A50CF"/>
    <w:rsid w:val="007A6094"/>
    <w:rsid w:val="007B049A"/>
    <w:rsid w:val="007B0E88"/>
    <w:rsid w:val="007B196C"/>
    <w:rsid w:val="007B19F9"/>
    <w:rsid w:val="007B1E02"/>
    <w:rsid w:val="007B2712"/>
    <w:rsid w:val="007B315C"/>
    <w:rsid w:val="007B3919"/>
    <w:rsid w:val="007B4F18"/>
    <w:rsid w:val="007B6901"/>
    <w:rsid w:val="007B757A"/>
    <w:rsid w:val="007B7FF0"/>
    <w:rsid w:val="007C0BD5"/>
    <w:rsid w:val="007C0CB5"/>
    <w:rsid w:val="007C129E"/>
    <w:rsid w:val="007C1492"/>
    <w:rsid w:val="007C15DF"/>
    <w:rsid w:val="007C16BA"/>
    <w:rsid w:val="007C192A"/>
    <w:rsid w:val="007C1B02"/>
    <w:rsid w:val="007C3A8C"/>
    <w:rsid w:val="007C445A"/>
    <w:rsid w:val="007C5084"/>
    <w:rsid w:val="007C7E0F"/>
    <w:rsid w:val="007D2183"/>
    <w:rsid w:val="007D26A2"/>
    <w:rsid w:val="007D2BEB"/>
    <w:rsid w:val="007D2C39"/>
    <w:rsid w:val="007D2F10"/>
    <w:rsid w:val="007D336E"/>
    <w:rsid w:val="007D38A6"/>
    <w:rsid w:val="007D467B"/>
    <w:rsid w:val="007D7EC9"/>
    <w:rsid w:val="007E089A"/>
    <w:rsid w:val="007E0FED"/>
    <w:rsid w:val="007E142E"/>
    <w:rsid w:val="007E24CD"/>
    <w:rsid w:val="007E2BA7"/>
    <w:rsid w:val="007E4948"/>
    <w:rsid w:val="007E5A6A"/>
    <w:rsid w:val="007E5E62"/>
    <w:rsid w:val="007E6BD3"/>
    <w:rsid w:val="007E7BB0"/>
    <w:rsid w:val="007E7BCC"/>
    <w:rsid w:val="007F03A3"/>
    <w:rsid w:val="007F0CC6"/>
    <w:rsid w:val="007F0CDA"/>
    <w:rsid w:val="007F1F27"/>
    <w:rsid w:val="007F2FA4"/>
    <w:rsid w:val="007F3870"/>
    <w:rsid w:val="007F4455"/>
    <w:rsid w:val="007F5DB3"/>
    <w:rsid w:val="007F5F63"/>
    <w:rsid w:val="007F6150"/>
    <w:rsid w:val="007F6575"/>
    <w:rsid w:val="007F731D"/>
    <w:rsid w:val="008000ED"/>
    <w:rsid w:val="008003A9"/>
    <w:rsid w:val="00800ACE"/>
    <w:rsid w:val="00801009"/>
    <w:rsid w:val="008014F4"/>
    <w:rsid w:val="00801CF7"/>
    <w:rsid w:val="00801EC4"/>
    <w:rsid w:val="008024D1"/>
    <w:rsid w:val="008025C0"/>
    <w:rsid w:val="008027AF"/>
    <w:rsid w:val="00802D71"/>
    <w:rsid w:val="0080673C"/>
    <w:rsid w:val="008074FC"/>
    <w:rsid w:val="008101B5"/>
    <w:rsid w:val="00810B5C"/>
    <w:rsid w:val="00813DD9"/>
    <w:rsid w:val="00814487"/>
    <w:rsid w:val="008157D2"/>
    <w:rsid w:val="00816ACB"/>
    <w:rsid w:val="00817FDC"/>
    <w:rsid w:val="008212B5"/>
    <w:rsid w:val="00821666"/>
    <w:rsid w:val="00822E40"/>
    <w:rsid w:val="00822E8E"/>
    <w:rsid w:val="008241A8"/>
    <w:rsid w:val="00824A72"/>
    <w:rsid w:val="0082574E"/>
    <w:rsid w:val="00827FC9"/>
    <w:rsid w:val="00831358"/>
    <w:rsid w:val="00833E76"/>
    <w:rsid w:val="00834E0D"/>
    <w:rsid w:val="008368F3"/>
    <w:rsid w:val="008374BF"/>
    <w:rsid w:val="00837D00"/>
    <w:rsid w:val="008407D5"/>
    <w:rsid w:val="00841257"/>
    <w:rsid w:val="00842176"/>
    <w:rsid w:val="00843FF2"/>
    <w:rsid w:val="008441FA"/>
    <w:rsid w:val="00844BB7"/>
    <w:rsid w:val="00845996"/>
    <w:rsid w:val="00846CEB"/>
    <w:rsid w:val="00851E60"/>
    <w:rsid w:val="00852BFB"/>
    <w:rsid w:val="00853A8C"/>
    <w:rsid w:val="00853B4F"/>
    <w:rsid w:val="008540A1"/>
    <w:rsid w:val="008545D3"/>
    <w:rsid w:val="00854881"/>
    <w:rsid w:val="00855152"/>
    <w:rsid w:val="00855172"/>
    <w:rsid w:val="008557C5"/>
    <w:rsid w:val="00856437"/>
    <w:rsid w:val="008568A1"/>
    <w:rsid w:val="00857B06"/>
    <w:rsid w:val="00860019"/>
    <w:rsid w:val="00860E29"/>
    <w:rsid w:val="00861D1E"/>
    <w:rsid w:val="00862C62"/>
    <w:rsid w:val="00863184"/>
    <w:rsid w:val="00863BEE"/>
    <w:rsid w:val="00863D58"/>
    <w:rsid w:val="00865B4F"/>
    <w:rsid w:val="008710B5"/>
    <w:rsid w:val="008713F5"/>
    <w:rsid w:val="008718C4"/>
    <w:rsid w:val="00871DF5"/>
    <w:rsid w:val="008720D6"/>
    <w:rsid w:val="0087215B"/>
    <w:rsid w:val="00872FC8"/>
    <w:rsid w:val="0087316D"/>
    <w:rsid w:val="00873979"/>
    <w:rsid w:val="00873C95"/>
    <w:rsid w:val="00873D89"/>
    <w:rsid w:val="00875103"/>
    <w:rsid w:val="0087526C"/>
    <w:rsid w:val="00875487"/>
    <w:rsid w:val="008760AC"/>
    <w:rsid w:val="00876345"/>
    <w:rsid w:val="00877107"/>
    <w:rsid w:val="00880278"/>
    <w:rsid w:val="0088162C"/>
    <w:rsid w:val="0088326C"/>
    <w:rsid w:val="00883EE9"/>
    <w:rsid w:val="008854DD"/>
    <w:rsid w:val="008855C2"/>
    <w:rsid w:val="00885F9C"/>
    <w:rsid w:val="0088668A"/>
    <w:rsid w:val="00886694"/>
    <w:rsid w:val="00886882"/>
    <w:rsid w:val="00886AD7"/>
    <w:rsid w:val="00886C98"/>
    <w:rsid w:val="0088731B"/>
    <w:rsid w:val="008876AD"/>
    <w:rsid w:val="00887A88"/>
    <w:rsid w:val="00887B6D"/>
    <w:rsid w:val="00887B82"/>
    <w:rsid w:val="0089014F"/>
    <w:rsid w:val="008915A4"/>
    <w:rsid w:val="008919E1"/>
    <w:rsid w:val="008920E8"/>
    <w:rsid w:val="00893A1F"/>
    <w:rsid w:val="00894D83"/>
    <w:rsid w:val="00894FCB"/>
    <w:rsid w:val="008964DD"/>
    <w:rsid w:val="008966B9"/>
    <w:rsid w:val="008968C8"/>
    <w:rsid w:val="008975AB"/>
    <w:rsid w:val="008A066D"/>
    <w:rsid w:val="008A0A61"/>
    <w:rsid w:val="008A0CFA"/>
    <w:rsid w:val="008A1111"/>
    <w:rsid w:val="008A1CB9"/>
    <w:rsid w:val="008A4133"/>
    <w:rsid w:val="008A485F"/>
    <w:rsid w:val="008A5030"/>
    <w:rsid w:val="008A529B"/>
    <w:rsid w:val="008A5364"/>
    <w:rsid w:val="008A594A"/>
    <w:rsid w:val="008A60EA"/>
    <w:rsid w:val="008A6167"/>
    <w:rsid w:val="008A6367"/>
    <w:rsid w:val="008A790E"/>
    <w:rsid w:val="008A7911"/>
    <w:rsid w:val="008B0A73"/>
    <w:rsid w:val="008B0CD9"/>
    <w:rsid w:val="008B0F5F"/>
    <w:rsid w:val="008B1208"/>
    <w:rsid w:val="008B2877"/>
    <w:rsid w:val="008B2C1F"/>
    <w:rsid w:val="008B3428"/>
    <w:rsid w:val="008B37F0"/>
    <w:rsid w:val="008B38C2"/>
    <w:rsid w:val="008B4BD3"/>
    <w:rsid w:val="008B537E"/>
    <w:rsid w:val="008B53D0"/>
    <w:rsid w:val="008B568F"/>
    <w:rsid w:val="008B626F"/>
    <w:rsid w:val="008B68E2"/>
    <w:rsid w:val="008B6B79"/>
    <w:rsid w:val="008B70D6"/>
    <w:rsid w:val="008C1E36"/>
    <w:rsid w:val="008C33DB"/>
    <w:rsid w:val="008C3BB1"/>
    <w:rsid w:val="008C4E19"/>
    <w:rsid w:val="008C534C"/>
    <w:rsid w:val="008C57A2"/>
    <w:rsid w:val="008C6D54"/>
    <w:rsid w:val="008D079C"/>
    <w:rsid w:val="008D0B8C"/>
    <w:rsid w:val="008D2612"/>
    <w:rsid w:val="008D2897"/>
    <w:rsid w:val="008D4B59"/>
    <w:rsid w:val="008D4E92"/>
    <w:rsid w:val="008D5503"/>
    <w:rsid w:val="008D78F9"/>
    <w:rsid w:val="008E27D0"/>
    <w:rsid w:val="008E2E68"/>
    <w:rsid w:val="008E35A4"/>
    <w:rsid w:val="008E3C43"/>
    <w:rsid w:val="008E5317"/>
    <w:rsid w:val="008E5319"/>
    <w:rsid w:val="008E575D"/>
    <w:rsid w:val="008E5839"/>
    <w:rsid w:val="008E5BC9"/>
    <w:rsid w:val="008E7F29"/>
    <w:rsid w:val="008F0FFE"/>
    <w:rsid w:val="008F1802"/>
    <w:rsid w:val="008F22D8"/>
    <w:rsid w:val="008F2D76"/>
    <w:rsid w:val="008F3FA5"/>
    <w:rsid w:val="008F4E36"/>
    <w:rsid w:val="008F5934"/>
    <w:rsid w:val="008F6D5D"/>
    <w:rsid w:val="008F78BC"/>
    <w:rsid w:val="008F7F27"/>
    <w:rsid w:val="00901A7A"/>
    <w:rsid w:val="00902195"/>
    <w:rsid w:val="00903582"/>
    <w:rsid w:val="0090364B"/>
    <w:rsid w:val="00903889"/>
    <w:rsid w:val="00904297"/>
    <w:rsid w:val="00905814"/>
    <w:rsid w:val="00905FF5"/>
    <w:rsid w:val="009074D2"/>
    <w:rsid w:val="00907AD4"/>
    <w:rsid w:val="00907B39"/>
    <w:rsid w:val="00910E3D"/>
    <w:rsid w:val="0091249F"/>
    <w:rsid w:val="00912735"/>
    <w:rsid w:val="00912B59"/>
    <w:rsid w:val="009139E3"/>
    <w:rsid w:val="00913E1B"/>
    <w:rsid w:val="00913F99"/>
    <w:rsid w:val="00914521"/>
    <w:rsid w:val="00914637"/>
    <w:rsid w:val="00914DB5"/>
    <w:rsid w:val="0091560C"/>
    <w:rsid w:val="0091577C"/>
    <w:rsid w:val="00915F77"/>
    <w:rsid w:val="00916B3E"/>
    <w:rsid w:val="00917128"/>
    <w:rsid w:val="00917E37"/>
    <w:rsid w:val="00920147"/>
    <w:rsid w:val="00920873"/>
    <w:rsid w:val="009212F8"/>
    <w:rsid w:val="0092154C"/>
    <w:rsid w:val="00921789"/>
    <w:rsid w:val="009231BA"/>
    <w:rsid w:val="00923758"/>
    <w:rsid w:val="00923DA9"/>
    <w:rsid w:val="00924747"/>
    <w:rsid w:val="0092505A"/>
    <w:rsid w:val="00926114"/>
    <w:rsid w:val="00927880"/>
    <w:rsid w:val="0092793F"/>
    <w:rsid w:val="00931352"/>
    <w:rsid w:val="009319CA"/>
    <w:rsid w:val="009320AE"/>
    <w:rsid w:val="009322C1"/>
    <w:rsid w:val="009336B5"/>
    <w:rsid w:val="00933770"/>
    <w:rsid w:val="00934F3A"/>
    <w:rsid w:val="009350AA"/>
    <w:rsid w:val="00935354"/>
    <w:rsid w:val="00935DD7"/>
    <w:rsid w:val="00935F51"/>
    <w:rsid w:val="00936D11"/>
    <w:rsid w:val="00937038"/>
    <w:rsid w:val="00940246"/>
    <w:rsid w:val="009408AC"/>
    <w:rsid w:val="00940C94"/>
    <w:rsid w:val="009420AF"/>
    <w:rsid w:val="00943467"/>
    <w:rsid w:val="0094397E"/>
    <w:rsid w:val="00943AC4"/>
    <w:rsid w:val="00944C97"/>
    <w:rsid w:val="00945C32"/>
    <w:rsid w:val="009479B9"/>
    <w:rsid w:val="00950127"/>
    <w:rsid w:val="00950AE5"/>
    <w:rsid w:val="009511C9"/>
    <w:rsid w:val="009515AA"/>
    <w:rsid w:val="00951954"/>
    <w:rsid w:val="00953D54"/>
    <w:rsid w:val="009540E4"/>
    <w:rsid w:val="009546E6"/>
    <w:rsid w:val="0095742B"/>
    <w:rsid w:val="00957ED8"/>
    <w:rsid w:val="0096134E"/>
    <w:rsid w:val="00962049"/>
    <w:rsid w:val="00963958"/>
    <w:rsid w:val="00965336"/>
    <w:rsid w:val="00965776"/>
    <w:rsid w:val="009679F8"/>
    <w:rsid w:val="0097033A"/>
    <w:rsid w:val="00970681"/>
    <w:rsid w:val="00970ACB"/>
    <w:rsid w:val="00970BF6"/>
    <w:rsid w:val="00970F93"/>
    <w:rsid w:val="00972249"/>
    <w:rsid w:val="00972663"/>
    <w:rsid w:val="00972AF6"/>
    <w:rsid w:val="0097380C"/>
    <w:rsid w:val="00973C13"/>
    <w:rsid w:val="009744FB"/>
    <w:rsid w:val="00977106"/>
    <w:rsid w:val="009778AD"/>
    <w:rsid w:val="009811DC"/>
    <w:rsid w:val="00981E58"/>
    <w:rsid w:val="00982095"/>
    <w:rsid w:val="0098211C"/>
    <w:rsid w:val="009835CA"/>
    <w:rsid w:val="00983B4A"/>
    <w:rsid w:val="00985380"/>
    <w:rsid w:val="00985A0A"/>
    <w:rsid w:val="00985E6C"/>
    <w:rsid w:val="00986BC4"/>
    <w:rsid w:val="00986C3D"/>
    <w:rsid w:val="009873A8"/>
    <w:rsid w:val="009875BB"/>
    <w:rsid w:val="00990B82"/>
    <w:rsid w:val="009916C9"/>
    <w:rsid w:val="00993614"/>
    <w:rsid w:val="009937BE"/>
    <w:rsid w:val="00993856"/>
    <w:rsid w:val="00993A0A"/>
    <w:rsid w:val="00994801"/>
    <w:rsid w:val="0099522F"/>
    <w:rsid w:val="009957CE"/>
    <w:rsid w:val="009962F9"/>
    <w:rsid w:val="0099666D"/>
    <w:rsid w:val="0099683C"/>
    <w:rsid w:val="00996F72"/>
    <w:rsid w:val="009A00E7"/>
    <w:rsid w:val="009A1350"/>
    <w:rsid w:val="009A2E89"/>
    <w:rsid w:val="009A3181"/>
    <w:rsid w:val="009A3F4D"/>
    <w:rsid w:val="009A41AB"/>
    <w:rsid w:val="009A4285"/>
    <w:rsid w:val="009A479E"/>
    <w:rsid w:val="009A5840"/>
    <w:rsid w:val="009A64A0"/>
    <w:rsid w:val="009A7041"/>
    <w:rsid w:val="009A7A45"/>
    <w:rsid w:val="009B04CE"/>
    <w:rsid w:val="009B1656"/>
    <w:rsid w:val="009B2A87"/>
    <w:rsid w:val="009B2B24"/>
    <w:rsid w:val="009B2E10"/>
    <w:rsid w:val="009B31C2"/>
    <w:rsid w:val="009B39C2"/>
    <w:rsid w:val="009B430B"/>
    <w:rsid w:val="009B4736"/>
    <w:rsid w:val="009B4D16"/>
    <w:rsid w:val="009B654F"/>
    <w:rsid w:val="009B6955"/>
    <w:rsid w:val="009B733E"/>
    <w:rsid w:val="009C091F"/>
    <w:rsid w:val="009C0B82"/>
    <w:rsid w:val="009C151E"/>
    <w:rsid w:val="009C2FCE"/>
    <w:rsid w:val="009C3EB2"/>
    <w:rsid w:val="009C4A34"/>
    <w:rsid w:val="009C5E9C"/>
    <w:rsid w:val="009C64D8"/>
    <w:rsid w:val="009C6F06"/>
    <w:rsid w:val="009C757C"/>
    <w:rsid w:val="009C7BD0"/>
    <w:rsid w:val="009D0C37"/>
    <w:rsid w:val="009D1EB5"/>
    <w:rsid w:val="009D2A8E"/>
    <w:rsid w:val="009D2B42"/>
    <w:rsid w:val="009D3038"/>
    <w:rsid w:val="009D3196"/>
    <w:rsid w:val="009D4436"/>
    <w:rsid w:val="009D4B3E"/>
    <w:rsid w:val="009D5747"/>
    <w:rsid w:val="009D6308"/>
    <w:rsid w:val="009D6428"/>
    <w:rsid w:val="009D7B4C"/>
    <w:rsid w:val="009E04AE"/>
    <w:rsid w:val="009E2001"/>
    <w:rsid w:val="009E25AB"/>
    <w:rsid w:val="009E26E9"/>
    <w:rsid w:val="009E2A90"/>
    <w:rsid w:val="009E3122"/>
    <w:rsid w:val="009E5314"/>
    <w:rsid w:val="009E5AD3"/>
    <w:rsid w:val="009F1001"/>
    <w:rsid w:val="009F1485"/>
    <w:rsid w:val="009F1500"/>
    <w:rsid w:val="009F227E"/>
    <w:rsid w:val="009F2968"/>
    <w:rsid w:val="009F3025"/>
    <w:rsid w:val="009F3BF9"/>
    <w:rsid w:val="009F49E6"/>
    <w:rsid w:val="009F62C9"/>
    <w:rsid w:val="009F6F87"/>
    <w:rsid w:val="009F7683"/>
    <w:rsid w:val="009F7D26"/>
    <w:rsid w:val="009F7D7B"/>
    <w:rsid w:val="009F7F3D"/>
    <w:rsid w:val="00A016AE"/>
    <w:rsid w:val="00A0277C"/>
    <w:rsid w:val="00A02980"/>
    <w:rsid w:val="00A02C5A"/>
    <w:rsid w:val="00A04349"/>
    <w:rsid w:val="00A0441F"/>
    <w:rsid w:val="00A04FF2"/>
    <w:rsid w:val="00A05A4B"/>
    <w:rsid w:val="00A05EC9"/>
    <w:rsid w:val="00A1082C"/>
    <w:rsid w:val="00A11D3C"/>
    <w:rsid w:val="00A11E04"/>
    <w:rsid w:val="00A12373"/>
    <w:rsid w:val="00A1282D"/>
    <w:rsid w:val="00A12F01"/>
    <w:rsid w:val="00A13615"/>
    <w:rsid w:val="00A141F8"/>
    <w:rsid w:val="00A14BB5"/>
    <w:rsid w:val="00A1580C"/>
    <w:rsid w:val="00A16C1E"/>
    <w:rsid w:val="00A203A6"/>
    <w:rsid w:val="00A2256E"/>
    <w:rsid w:val="00A23EDE"/>
    <w:rsid w:val="00A269BB"/>
    <w:rsid w:val="00A26DDF"/>
    <w:rsid w:val="00A30D35"/>
    <w:rsid w:val="00A31F2C"/>
    <w:rsid w:val="00A325B1"/>
    <w:rsid w:val="00A32F0E"/>
    <w:rsid w:val="00A331BF"/>
    <w:rsid w:val="00A33EE1"/>
    <w:rsid w:val="00A34164"/>
    <w:rsid w:val="00A341D0"/>
    <w:rsid w:val="00A34272"/>
    <w:rsid w:val="00A342E2"/>
    <w:rsid w:val="00A35D14"/>
    <w:rsid w:val="00A366A8"/>
    <w:rsid w:val="00A36AFB"/>
    <w:rsid w:val="00A37693"/>
    <w:rsid w:val="00A37B8A"/>
    <w:rsid w:val="00A37F48"/>
    <w:rsid w:val="00A415A3"/>
    <w:rsid w:val="00A4299B"/>
    <w:rsid w:val="00A43CFB"/>
    <w:rsid w:val="00A4730A"/>
    <w:rsid w:val="00A50187"/>
    <w:rsid w:val="00A50439"/>
    <w:rsid w:val="00A516B5"/>
    <w:rsid w:val="00A51A9C"/>
    <w:rsid w:val="00A52804"/>
    <w:rsid w:val="00A52F44"/>
    <w:rsid w:val="00A53499"/>
    <w:rsid w:val="00A53FFD"/>
    <w:rsid w:val="00A55DF9"/>
    <w:rsid w:val="00A5601C"/>
    <w:rsid w:val="00A568B5"/>
    <w:rsid w:val="00A57F81"/>
    <w:rsid w:val="00A62697"/>
    <w:rsid w:val="00A62B16"/>
    <w:rsid w:val="00A62C25"/>
    <w:rsid w:val="00A62EF2"/>
    <w:rsid w:val="00A646C1"/>
    <w:rsid w:val="00A65113"/>
    <w:rsid w:val="00A65B30"/>
    <w:rsid w:val="00A66631"/>
    <w:rsid w:val="00A67DFF"/>
    <w:rsid w:val="00A71995"/>
    <w:rsid w:val="00A71DF7"/>
    <w:rsid w:val="00A71E17"/>
    <w:rsid w:val="00A73054"/>
    <w:rsid w:val="00A731CE"/>
    <w:rsid w:val="00A737EC"/>
    <w:rsid w:val="00A73918"/>
    <w:rsid w:val="00A745B6"/>
    <w:rsid w:val="00A7477E"/>
    <w:rsid w:val="00A76233"/>
    <w:rsid w:val="00A76B25"/>
    <w:rsid w:val="00A76CDD"/>
    <w:rsid w:val="00A77D70"/>
    <w:rsid w:val="00A82B83"/>
    <w:rsid w:val="00A84183"/>
    <w:rsid w:val="00A842FF"/>
    <w:rsid w:val="00A84654"/>
    <w:rsid w:val="00A84992"/>
    <w:rsid w:val="00A84DB0"/>
    <w:rsid w:val="00A84FA6"/>
    <w:rsid w:val="00A85372"/>
    <w:rsid w:val="00A856E2"/>
    <w:rsid w:val="00A85D7E"/>
    <w:rsid w:val="00A85E74"/>
    <w:rsid w:val="00A863C2"/>
    <w:rsid w:val="00A864CC"/>
    <w:rsid w:val="00A868C2"/>
    <w:rsid w:val="00A917EE"/>
    <w:rsid w:val="00A92291"/>
    <w:rsid w:val="00A92A88"/>
    <w:rsid w:val="00A94B15"/>
    <w:rsid w:val="00A95B1A"/>
    <w:rsid w:val="00A95F0E"/>
    <w:rsid w:val="00A96B04"/>
    <w:rsid w:val="00A96CDF"/>
    <w:rsid w:val="00A97E12"/>
    <w:rsid w:val="00A97F62"/>
    <w:rsid w:val="00AA18D9"/>
    <w:rsid w:val="00AA18E2"/>
    <w:rsid w:val="00AA1E7B"/>
    <w:rsid w:val="00AA30F5"/>
    <w:rsid w:val="00AA31D5"/>
    <w:rsid w:val="00AA5432"/>
    <w:rsid w:val="00AA616B"/>
    <w:rsid w:val="00AA6517"/>
    <w:rsid w:val="00AA6DAB"/>
    <w:rsid w:val="00AA7332"/>
    <w:rsid w:val="00AB0F27"/>
    <w:rsid w:val="00AB1A69"/>
    <w:rsid w:val="00AB1AB2"/>
    <w:rsid w:val="00AB2E3D"/>
    <w:rsid w:val="00AB3B95"/>
    <w:rsid w:val="00AB4900"/>
    <w:rsid w:val="00AB4D4D"/>
    <w:rsid w:val="00AB4DD6"/>
    <w:rsid w:val="00AB4F50"/>
    <w:rsid w:val="00AB516B"/>
    <w:rsid w:val="00AB66D5"/>
    <w:rsid w:val="00AB723E"/>
    <w:rsid w:val="00AB7DDB"/>
    <w:rsid w:val="00AB7E41"/>
    <w:rsid w:val="00AC09AB"/>
    <w:rsid w:val="00AC10B7"/>
    <w:rsid w:val="00AC2496"/>
    <w:rsid w:val="00AC3E93"/>
    <w:rsid w:val="00AC4136"/>
    <w:rsid w:val="00AC4301"/>
    <w:rsid w:val="00AC47FB"/>
    <w:rsid w:val="00AC54CC"/>
    <w:rsid w:val="00AC55A6"/>
    <w:rsid w:val="00AC587D"/>
    <w:rsid w:val="00AC5E74"/>
    <w:rsid w:val="00AC72D2"/>
    <w:rsid w:val="00AC750C"/>
    <w:rsid w:val="00AD031D"/>
    <w:rsid w:val="00AD157D"/>
    <w:rsid w:val="00AD1669"/>
    <w:rsid w:val="00AD18D0"/>
    <w:rsid w:val="00AD1A5A"/>
    <w:rsid w:val="00AD2F2F"/>
    <w:rsid w:val="00AD3FF3"/>
    <w:rsid w:val="00AD4713"/>
    <w:rsid w:val="00AD596E"/>
    <w:rsid w:val="00AD5EA4"/>
    <w:rsid w:val="00AD6573"/>
    <w:rsid w:val="00AD69C4"/>
    <w:rsid w:val="00AD777E"/>
    <w:rsid w:val="00AE1E94"/>
    <w:rsid w:val="00AE2ED6"/>
    <w:rsid w:val="00AE3275"/>
    <w:rsid w:val="00AE5DBB"/>
    <w:rsid w:val="00AE6414"/>
    <w:rsid w:val="00AE6A27"/>
    <w:rsid w:val="00AE6E04"/>
    <w:rsid w:val="00AE780C"/>
    <w:rsid w:val="00AF2264"/>
    <w:rsid w:val="00AF2B57"/>
    <w:rsid w:val="00AF3756"/>
    <w:rsid w:val="00AF3903"/>
    <w:rsid w:val="00AF3F42"/>
    <w:rsid w:val="00AF4B5E"/>
    <w:rsid w:val="00AF4F32"/>
    <w:rsid w:val="00AF5BF7"/>
    <w:rsid w:val="00AF5D59"/>
    <w:rsid w:val="00AF62B9"/>
    <w:rsid w:val="00B040FB"/>
    <w:rsid w:val="00B0516A"/>
    <w:rsid w:val="00B06204"/>
    <w:rsid w:val="00B06B2A"/>
    <w:rsid w:val="00B06BF1"/>
    <w:rsid w:val="00B07417"/>
    <w:rsid w:val="00B07DDF"/>
    <w:rsid w:val="00B10B28"/>
    <w:rsid w:val="00B127CC"/>
    <w:rsid w:val="00B13A54"/>
    <w:rsid w:val="00B14352"/>
    <w:rsid w:val="00B14C8D"/>
    <w:rsid w:val="00B16426"/>
    <w:rsid w:val="00B16CC5"/>
    <w:rsid w:val="00B17043"/>
    <w:rsid w:val="00B2120C"/>
    <w:rsid w:val="00B22628"/>
    <w:rsid w:val="00B237C6"/>
    <w:rsid w:val="00B24056"/>
    <w:rsid w:val="00B2479F"/>
    <w:rsid w:val="00B24E82"/>
    <w:rsid w:val="00B25BCE"/>
    <w:rsid w:val="00B263DA"/>
    <w:rsid w:val="00B3042C"/>
    <w:rsid w:val="00B30513"/>
    <w:rsid w:val="00B3272B"/>
    <w:rsid w:val="00B335BF"/>
    <w:rsid w:val="00B33ECA"/>
    <w:rsid w:val="00B379F5"/>
    <w:rsid w:val="00B40BBC"/>
    <w:rsid w:val="00B41420"/>
    <w:rsid w:val="00B41620"/>
    <w:rsid w:val="00B418D4"/>
    <w:rsid w:val="00B41B74"/>
    <w:rsid w:val="00B42455"/>
    <w:rsid w:val="00B44749"/>
    <w:rsid w:val="00B44821"/>
    <w:rsid w:val="00B448F8"/>
    <w:rsid w:val="00B4511A"/>
    <w:rsid w:val="00B453C7"/>
    <w:rsid w:val="00B45AC4"/>
    <w:rsid w:val="00B45DFE"/>
    <w:rsid w:val="00B46467"/>
    <w:rsid w:val="00B46EB0"/>
    <w:rsid w:val="00B5055C"/>
    <w:rsid w:val="00B50670"/>
    <w:rsid w:val="00B50685"/>
    <w:rsid w:val="00B50780"/>
    <w:rsid w:val="00B508A1"/>
    <w:rsid w:val="00B50FAE"/>
    <w:rsid w:val="00B51F08"/>
    <w:rsid w:val="00B522B8"/>
    <w:rsid w:val="00B52787"/>
    <w:rsid w:val="00B52957"/>
    <w:rsid w:val="00B52A27"/>
    <w:rsid w:val="00B52AD8"/>
    <w:rsid w:val="00B52E77"/>
    <w:rsid w:val="00B53B7B"/>
    <w:rsid w:val="00B54CBD"/>
    <w:rsid w:val="00B558F1"/>
    <w:rsid w:val="00B569DC"/>
    <w:rsid w:val="00B5773F"/>
    <w:rsid w:val="00B57DC7"/>
    <w:rsid w:val="00B6034A"/>
    <w:rsid w:val="00B6065C"/>
    <w:rsid w:val="00B63C32"/>
    <w:rsid w:val="00B6534E"/>
    <w:rsid w:val="00B65C72"/>
    <w:rsid w:val="00B662EB"/>
    <w:rsid w:val="00B66A6B"/>
    <w:rsid w:val="00B672D5"/>
    <w:rsid w:val="00B7026F"/>
    <w:rsid w:val="00B70E29"/>
    <w:rsid w:val="00B72436"/>
    <w:rsid w:val="00B728BB"/>
    <w:rsid w:val="00B74394"/>
    <w:rsid w:val="00B748F6"/>
    <w:rsid w:val="00B74F8B"/>
    <w:rsid w:val="00B7574E"/>
    <w:rsid w:val="00B75D6B"/>
    <w:rsid w:val="00B76A5A"/>
    <w:rsid w:val="00B7745B"/>
    <w:rsid w:val="00B77BDB"/>
    <w:rsid w:val="00B807D6"/>
    <w:rsid w:val="00B80988"/>
    <w:rsid w:val="00B82796"/>
    <w:rsid w:val="00B84269"/>
    <w:rsid w:val="00B84DD3"/>
    <w:rsid w:val="00B866BA"/>
    <w:rsid w:val="00B87422"/>
    <w:rsid w:val="00B90402"/>
    <w:rsid w:val="00B909A1"/>
    <w:rsid w:val="00B932C9"/>
    <w:rsid w:val="00B93C05"/>
    <w:rsid w:val="00B94416"/>
    <w:rsid w:val="00B94C6E"/>
    <w:rsid w:val="00B9535F"/>
    <w:rsid w:val="00B95D73"/>
    <w:rsid w:val="00B96D86"/>
    <w:rsid w:val="00B971E3"/>
    <w:rsid w:val="00B97E91"/>
    <w:rsid w:val="00BA06C3"/>
    <w:rsid w:val="00BA0971"/>
    <w:rsid w:val="00BA0FC6"/>
    <w:rsid w:val="00BA107A"/>
    <w:rsid w:val="00BA1CB5"/>
    <w:rsid w:val="00BA2DCD"/>
    <w:rsid w:val="00BA30BA"/>
    <w:rsid w:val="00BA324C"/>
    <w:rsid w:val="00BA5741"/>
    <w:rsid w:val="00BA577E"/>
    <w:rsid w:val="00BA6006"/>
    <w:rsid w:val="00BA68ED"/>
    <w:rsid w:val="00BA6955"/>
    <w:rsid w:val="00BA7306"/>
    <w:rsid w:val="00BA7670"/>
    <w:rsid w:val="00BB10DC"/>
    <w:rsid w:val="00BB129C"/>
    <w:rsid w:val="00BB2A86"/>
    <w:rsid w:val="00BB3238"/>
    <w:rsid w:val="00BB3AEF"/>
    <w:rsid w:val="00BB3D5D"/>
    <w:rsid w:val="00BB45EF"/>
    <w:rsid w:val="00BB47E7"/>
    <w:rsid w:val="00BB4FFA"/>
    <w:rsid w:val="00BB5B33"/>
    <w:rsid w:val="00BB70CC"/>
    <w:rsid w:val="00BB72F1"/>
    <w:rsid w:val="00BC01C6"/>
    <w:rsid w:val="00BC03DE"/>
    <w:rsid w:val="00BC098A"/>
    <w:rsid w:val="00BC0DFA"/>
    <w:rsid w:val="00BC144A"/>
    <w:rsid w:val="00BC1517"/>
    <w:rsid w:val="00BC2A26"/>
    <w:rsid w:val="00BC2FEA"/>
    <w:rsid w:val="00BC52AC"/>
    <w:rsid w:val="00BC5BDF"/>
    <w:rsid w:val="00BC61D7"/>
    <w:rsid w:val="00BC76D5"/>
    <w:rsid w:val="00BC7777"/>
    <w:rsid w:val="00BD033B"/>
    <w:rsid w:val="00BD221A"/>
    <w:rsid w:val="00BD2EFC"/>
    <w:rsid w:val="00BD3444"/>
    <w:rsid w:val="00BD39F6"/>
    <w:rsid w:val="00BD3FA0"/>
    <w:rsid w:val="00BD5544"/>
    <w:rsid w:val="00BD5964"/>
    <w:rsid w:val="00BD5B25"/>
    <w:rsid w:val="00BD65EB"/>
    <w:rsid w:val="00BD7244"/>
    <w:rsid w:val="00BD73A5"/>
    <w:rsid w:val="00BD7D06"/>
    <w:rsid w:val="00BE0E76"/>
    <w:rsid w:val="00BE0F97"/>
    <w:rsid w:val="00BE1678"/>
    <w:rsid w:val="00BE1ACA"/>
    <w:rsid w:val="00BE2B1C"/>
    <w:rsid w:val="00BE2D1E"/>
    <w:rsid w:val="00BE4589"/>
    <w:rsid w:val="00BE499C"/>
    <w:rsid w:val="00BE60C3"/>
    <w:rsid w:val="00BE6218"/>
    <w:rsid w:val="00BE6BD9"/>
    <w:rsid w:val="00BE7993"/>
    <w:rsid w:val="00BF00D5"/>
    <w:rsid w:val="00BF05A3"/>
    <w:rsid w:val="00BF097C"/>
    <w:rsid w:val="00BF0E00"/>
    <w:rsid w:val="00BF372F"/>
    <w:rsid w:val="00BF45B0"/>
    <w:rsid w:val="00BF483A"/>
    <w:rsid w:val="00BF4966"/>
    <w:rsid w:val="00BF60CD"/>
    <w:rsid w:val="00BF6611"/>
    <w:rsid w:val="00C012E9"/>
    <w:rsid w:val="00C019FD"/>
    <w:rsid w:val="00C03195"/>
    <w:rsid w:val="00C03B61"/>
    <w:rsid w:val="00C04171"/>
    <w:rsid w:val="00C041D9"/>
    <w:rsid w:val="00C10641"/>
    <w:rsid w:val="00C1068A"/>
    <w:rsid w:val="00C106FF"/>
    <w:rsid w:val="00C10767"/>
    <w:rsid w:val="00C12AF3"/>
    <w:rsid w:val="00C13F14"/>
    <w:rsid w:val="00C13F2C"/>
    <w:rsid w:val="00C142D5"/>
    <w:rsid w:val="00C14610"/>
    <w:rsid w:val="00C14D37"/>
    <w:rsid w:val="00C15A81"/>
    <w:rsid w:val="00C161AD"/>
    <w:rsid w:val="00C16CE8"/>
    <w:rsid w:val="00C17619"/>
    <w:rsid w:val="00C22222"/>
    <w:rsid w:val="00C223EE"/>
    <w:rsid w:val="00C22660"/>
    <w:rsid w:val="00C2294C"/>
    <w:rsid w:val="00C22F5F"/>
    <w:rsid w:val="00C2344D"/>
    <w:rsid w:val="00C23A7F"/>
    <w:rsid w:val="00C2421A"/>
    <w:rsid w:val="00C2484D"/>
    <w:rsid w:val="00C25ECC"/>
    <w:rsid w:val="00C27F99"/>
    <w:rsid w:val="00C301BB"/>
    <w:rsid w:val="00C3045C"/>
    <w:rsid w:val="00C30560"/>
    <w:rsid w:val="00C31C4D"/>
    <w:rsid w:val="00C31D65"/>
    <w:rsid w:val="00C31F2A"/>
    <w:rsid w:val="00C31FD6"/>
    <w:rsid w:val="00C3229A"/>
    <w:rsid w:val="00C328CF"/>
    <w:rsid w:val="00C341EB"/>
    <w:rsid w:val="00C34D22"/>
    <w:rsid w:val="00C35979"/>
    <w:rsid w:val="00C35E4C"/>
    <w:rsid w:val="00C373ED"/>
    <w:rsid w:val="00C3788E"/>
    <w:rsid w:val="00C40809"/>
    <w:rsid w:val="00C422FF"/>
    <w:rsid w:val="00C445FB"/>
    <w:rsid w:val="00C44638"/>
    <w:rsid w:val="00C454E8"/>
    <w:rsid w:val="00C45F7C"/>
    <w:rsid w:val="00C466E0"/>
    <w:rsid w:val="00C470D0"/>
    <w:rsid w:val="00C47E45"/>
    <w:rsid w:val="00C50ECE"/>
    <w:rsid w:val="00C5104A"/>
    <w:rsid w:val="00C510A2"/>
    <w:rsid w:val="00C513F9"/>
    <w:rsid w:val="00C5156C"/>
    <w:rsid w:val="00C51663"/>
    <w:rsid w:val="00C5316D"/>
    <w:rsid w:val="00C5316E"/>
    <w:rsid w:val="00C534A6"/>
    <w:rsid w:val="00C55210"/>
    <w:rsid w:val="00C5591D"/>
    <w:rsid w:val="00C55B93"/>
    <w:rsid w:val="00C56B05"/>
    <w:rsid w:val="00C5769A"/>
    <w:rsid w:val="00C57C4A"/>
    <w:rsid w:val="00C57DBA"/>
    <w:rsid w:val="00C57E24"/>
    <w:rsid w:val="00C605A0"/>
    <w:rsid w:val="00C60978"/>
    <w:rsid w:val="00C632CF"/>
    <w:rsid w:val="00C635D9"/>
    <w:rsid w:val="00C63C96"/>
    <w:rsid w:val="00C64DB0"/>
    <w:rsid w:val="00C64DCC"/>
    <w:rsid w:val="00C6507E"/>
    <w:rsid w:val="00C6517A"/>
    <w:rsid w:val="00C65501"/>
    <w:rsid w:val="00C67503"/>
    <w:rsid w:val="00C67A6E"/>
    <w:rsid w:val="00C67B88"/>
    <w:rsid w:val="00C703EE"/>
    <w:rsid w:val="00C72946"/>
    <w:rsid w:val="00C72DDD"/>
    <w:rsid w:val="00C73132"/>
    <w:rsid w:val="00C73A71"/>
    <w:rsid w:val="00C747A5"/>
    <w:rsid w:val="00C7491F"/>
    <w:rsid w:val="00C74B10"/>
    <w:rsid w:val="00C74EE7"/>
    <w:rsid w:val="00C7545C"/>
    <w:rsid w:val="00C75723"/>
    <w:rsid w:val="00C75D4D"/>
    <w:rsid w:val="00C76181"/>
    <w:rsid w:val="00C765C1"/>
    <w:rsid w:val="00C771B4"/>
    <w:rsid w:val="00C7730E"/>
    <w:rsid w:val="00C77747"/>
    <w:rsid w:val="00C8049A"/>
    <w:rsid w:val="00C80B43"/>
    <w:rsid w:val="00C81576"/>
    <w:rsid w:val="00C81E64"/>
    <w:rsid w:val="00C831A8"/>
    <w:rsid w:val="00C85A7B"/>
    <w:rsid w:val="00C87356"/>
    <w:rsid w:val="00C8743C"/>
    <w:rsid w:val="00C87476"/>
    <w:rsid w:val="00C87F3D"/>
    <w:rsid w:val="00C90AA4"/>
    <w:rsid w:val="00C910B5"/>
    <w:rsid w:val="00C91DAD"/>
    <w:rsid w:val="00C92D68"/>
    <w:rsid w:val="00C92EB0"/>
    <w:rsid w:val="00C937C9"/>
    <w:rsid w:val="00C94207"/>
    <w:rsid w:val="00C94368"/>
    <w:rsid w:val="00C95DA1"/>
    <w:rsid w:val="00C9644A"/>
    <w:rsid w:val="00CA0C6C"/>
    <w:rsid w:val="00CA1B14"/>
    <w:rsid w:val="00CA305B"/>
    <w:rsid w:val="00CA3C82"/>
    <w:rsid w:val="00CA55D6"/>
    <w:rsid w:val="00CA60C4"/>
    <w:rsid w:val="00CA63DC"/>
    <w:rsid w:val="00CA7AB1"/>
    <w:rsid w:val="00CA7D83"/>
    <w:rsid w:val="00CB0329"/>
    <w:rsid w:val="00CB1AFD"/>
    <w:rsid w:val="00CB1B00"/>
    <w:rsid w:val="00CB21BC"/>
    <w:rsid w:val="00CB2327"/>
    <w:rsid w:val="00CB294F"/>
    <w:rsid w:val="00CB2B02"/>
    <w:rsid w:val="00CB2C31"/>
    <w:rsid w:val="00CB2DE1"/>
    <w:rsid w:val="00CB3C29"/>
    <w:rsid w:val="00CB4213"/>
    <w:rsid w:val="00CB4CCF"/>
    <w:rsid w:val="00CB5231"/>
    <w:rsid w:val="00CB5262"/>
    <w:rsid w:val="00CB5A86"/>
    <w:rsid w:val="00CB6FA8"/>
    <w:rsid w:val="00CC07C5"/>
    <w:rsid w:val="00CC0826"/>
    <w:rsid w:val="00CC13B6"/>
    <w:rsid w:val="00CC143B"/>
    <w:rsid w:val="00CC19A1"/>
    <w:rsid w:val="00CC2D61"/>
    <w:rsid w:val="00CC3686"/>
    <w:rsid w:val="00CC3FB9"/>
    <w:rsid w:val="00CC4428"/>
    <w:rsid w:val="00CC492C"/>
    <w:rsid w:val="00CC4D22"/>
    <w:rsid w:val="00CC5707"/>
    <w:rsid w:val="00CC58A3"/>
    <w:rsid w:val="00CC74EA"/>
    <w:rsid w:val="00CC7AB1"/>
    <w:rsid w:val="00CC7CEF"/>
    <w:rsid w:val="00CD00EC"/>
    <w:rsid w:val="00CD09F7"/>
    <w:rsid w:val="00CD0D6B"/>
    <w:rsid w:val="00CD0E92"/>
    <w:rsid w:val="00CD0FCA"/>
    <w:rsid w:val="00CD1ECB"/>
    <w:rsid w:val="00CD2201"/>
    <w:rsid w:val="00CD4505"/>
    <w:rsid w:val="00CD7EE0"/>
    <w:rsid w:val="00CE008E"/>
    <w:rsid w:val="00CE0770"/>
    <w:rsid w:val="00CE0AFB"/>
    <w:rsid w:val="00CE3190"/>
    <w:rsid w:val="00CE36BE"/>
    <w:rsid w:val="00CE47F3"/>
    <w:rsid w:val="00CE4C03"/>
    <w:rsid w:val="00CE6641"/>
    <w:rsid w:val="00CE67EE"/>
    <w:rsid w:val="00CE703A"/>
    <w:rsid w:val="00CE7B95"/>
    <w:rsid w:val="00CF014F"/>
    <w:rsid w:val="00CF07F9"/>
    <w:rsid w:val="00CF0D58"/>
    <w:rsid w:val="00CF153A"/>
    <w:rsid w:val="00CF3465"/>
    <w:rsid w:val="00CF3C65"/>
    <w:rsid w:val="00CF4149"/>
    <w:rsid w:val="00CF5E1D"/>
    <w:rsid w:val="00CF729C"/>
    <w:rsid w:val="00CF762D"/>
    <w:rsid w:val="00D00407"/>
    <w:rsid w:val="00D00BA7"/>
    <w:rsid w:val="00D01903"/>
    <w:rsid w:val="00D01C4B"/>
    <w:rsid w:val="00D01DC8"/>
    <w:rsid w:val="00D027CA"/>
    <w:rsid w:val="00D02912"/>
    <w:rsid w:val="00D0329E"/>
    <w:rsid w:val="00D03DDF"/>
    <w:rsid w:val="00D03EF5"/>
    <w:rsid w:val="00D04EFD"/>
    <w:rsid w:val="00D0513F"/>
    <w:rsid w:val="00D05677"/>
    <w:rsid w:val="00D05EC6"/>
    <w:rsid w:val="00D06376"/>
    <w:rsid w:val="00D06666"/>
    <w:rsid w:val="00D06E77"/>
    <w:rsid w:val="00D077E1"/>
    <w:rsid w:val="00D10F83"/>
    <w:rsid w:val="00D11CEC"/>
    <w:rsid w:val="00D1353E"/>
    <w:rsid w:val="00D135B5"/>
    <w:rsid w:val="00D14757"/>
    <w:rsid w:val="00D14E1F"/>
    <w:rsid w:val="00D14F86"/>
    <w:rsid w:val="00D15267"/>
    <w:rsid w:val="00D17447"/>
    <w:rsid w:val="00D1761D"/>
    <w:rsid w:val="00D177DF"/>
    <w:rsid w:val="00D177F1"/>
    <w:rsid w:val="00D1785C"/>
    <w:rsid w:val="00D17C71"/>
    <w:rsid w:val="00D2207E"/>
    <w:rsid w:val="00D2221D"/>
    <w:rsid w:val="00D223AA"/>
    <w:rsid w:val="00D22B1B"/>
    <w:rsid w:val="00D23754"/>
    <w:rsid w:val="00D237AD"/>
    <w:rsid w:val="00D25C28"/>
    <w:rsid w:val="00D25D23"/>
    <w:rsid w:val="00D26122"/>
    <w:rsid w:val="00D2676A"/>
    <w:rsid w:val="00D30072"/>
    <w:rsid w:val="00D30622"/>
    <w:rsid w:val="00D307E0"/>
    <w:rsid w:val="00D31C3C"/>
    <w:rsid w:val="00D3233E"/>
    <w:rsid w:val="00D3387A"/>
    <w:rsid w:val="00D34071"/>
    <w:rsid w:val="00D358A0"/>
    <w:rsid w:val="00D359CB"/>
    <w:rsid w:val="00D3638B"/>
    <w:rsid w:val="00D36777"/>
    <w:rsid w:val="00D401CB"/>
    <w:rsid w:val="00D40262"/>
    <w:rsid w:val="00D40920"/>
    <w:rsid w:val="00D4238F"/>
    <w:rsid w:val="00D427CD"/>
    <w:rsid w:val="00D43651"/>
    <w:rsid w:val="00D46454"/>
    <w:rsid w:val="00D50F64"/>
    <w:rsid w:val="00D52380"/>
    <w:rsid w:val="00D526C5"/>
    <w:rsid w:val="00D532A8"/>
    <w:rsid w:val="00D53DDC"/>
    <w:rsid w:val="00D5401B"/>
    <w:rsid w:val="00D542A9"/>
    <w:rsid w:val="00D557CC"/>
    <w:rsid w:val="00D55DFF"/>
    <w:rsid w:val="00D56AFC"/>
    <w:rsid w:val="00D57CF5"/>
    <w:rsid w:val="00D60A83"/>
    <w:rsid w:val="00D61643"/>
    <w:rsid w:val="00D62101"/>
    <w:rsid w:val="00D62322"/>
    <w:rsid w:val="00D6293A"/>
    <w:rsid w:val="00D62AEE"/>
    <w:rsid w:val="00D634C3"/>
    <w:rsid w:val="00D64879"/>
    <w:rsid w:val="00D64B68"/>
    <w:rsid w:val="00D65D0F"/>
    <w:rsid w:val="00D66BD8"/>
    <w:rsid w:val="00D70AEA"/>
    <w:rsid w:val="00D70C6B"/>
    <w:rsid w:val="00D712BB"/>
    <w:rsid w:val="00D71794"/>
    <w:rsid w:val="00D71A8C"/>
    <w:rsid w:val="00D72F62"/>
    <w:rsid w:val="00D73041"/>
    <w:rsid w:val="00D73456"/>
    <w:rsid w:val="00D73890"/>
    <w:rsid w:val="00D73DA9"/>
    <w:rsid w:val="00D73F9D"/>
    <w:rsid w:val="00D7474D"/>
    <w:rsid w:val="00D74765"/>
    <w:rsid w:val="00D7487A"/>
    <w:rsid w:val="00D74A66"/>
    <w:rsid w:val="00D74D15"/>
    <w:rsid w:val="00D74F12"/>
    <w:rsid w:val="00D750CC"/>
    <w:rsid w:val="00D75DB0"/>
    <w:rsid w:val="00D80953"/>
    <w:rsid w:val="00D809ED"/>
    <w:rsid w:val="00D8281C"/>
    <w:rsid w:val="00D82D45"/>
    <w:rsid w:val="00D83377"/>
    <w:rsid w:val="00D84226"/>
    <w:rsid w:val="00D843D4"/>
    <w:rsid w:val="00D8535C"/>
    <w:rsid w:val="00D85CE1"/>
    <w:rsid w:val="00D861F4"/>
    <w:rsid w:val="00D8683C"/>
    <w:rsid w:val="00D87396"/>
    <w:rsid w:val="00D874AE"/>
    <w:rsid w:val="00D9012C"/>
    <w:rsid w:val="00D901EF"/>
    <w:rsid w:val="00D903D6"/>
    <w:rsid w:val="00D90DE5"/>
    <w:rsid w:val="00D90E37"/>
    <w:rsid w:val="00D91CC3"/>
    <w:rsid w:val="00D91DD1"/>
    <w:rsid w:val="00D920B6"/>
    <w:rsid w:val="00D92BAC"/>
    <w:rsid w:val="00D93F4B"/>
    <w:rsid w:val="00D943DE"/>
    <w:rsid w:val="00D9514E"/>
    <w:rsid w:val="00D95CFF"/>
    <w:rsid w:val="00D963ED"/>
    <w:rsid w:val="00D96567"/>
    <w:rsid w:val="00D965E3"/>
    <w:rsid w:val="00D97679"/>
    <w:rsid w:val="00D97933"/>
    <w:rsid w:val="00DA1FF3"/>
    <w:rsid w:val="00DA20A2"/>
    <w:rsid w:val="00DA30D3"/>
    <w:rsid w:val="00DA3901"/>
    <w:rsid w:val="00DA3BE7"/>
    <w:rsid w:val="00DA788C"/>
    <w:rsid w:val="00DA7D65"/>
    <w:rsid w:val="00DA7E97"/>
    <w:rsid w:val="00DB035B"/>
    <w:rsid w:val="00DB043F"/>
    <w:rsid w:val="00DB076F"/>
    <w:rsid w:val="00DB1321"/>
    <w:rsid w:val="00DB1EFC"/>
    <w:rsid w:val="00DB280A"/>
    <w:rsid w:val="00DB3403"/>
    <w:rsid w:val="00DB3831"/>
    <w:rsid w:val="00DB4ACD"/>
    <w:rsid w:val="00DB4DEF"/>
    <w:rsid w:val="00DB4EE7"/>
    <w:rsid w:val="00DB599D"/>
    <w:rsid w:val="00DB681E"/>
    <w:rsid w:val="00DB6B27"/>
    <w:rsid w:val="00DC0633"/>
    <w:rsid w:val="00DC0F6C"/>
    <w:rsid w:val="00DC148B"/>
    <w:rsid w:val="00DC2AD2"/>
    <w:rsid w:val="00DC30CF"/>
    <w:rsid w:val="00DC42CA"/>
    <w:rsid w:val="00DC5017"/>
    <w:rsid w:val="00DC52BB"/>
    <w:rsid w:val="00DC615D"/>
    <w:rsid w:val="00DC6733"/>
    <w:rsid w:val="00DC6F15"/>
    <w:rsid w:val="00DD0AE8"/>
    <w:rsid w:val="00DD12E7"/>
    <w:rsid w:val="00DD236D"/>
    <w:rsid w:val="00DD2B26"/>
    <w:rsid w:val="00DD4C3E"/>
    <w:rsid w:val="00DD5B92"/>
    <w:rsid w:val="00DD77DB"/>
    <w:rsid w:val="00DD78CF"/>
    <w:rsid w:val="00DD7D15"/>
    <w:rsid w:val="00DE11FD"/>
    <w:rsid w:val="00DE25D6"/>
    <w:rsid w:val="00DE2B10"/>
    <w:rsid w:val="00DE3395"/>
    <w:rsid w:val="00DE55CE"/>
    <w:rsid w:val="00DE78A9"/>
    <w:rsid w:val="00DF01EC"/>
    <w:rsid w:val="00DF0A07"/>
    <w:rsid w:val="00DF19D5"/>
    <w:rsid w:val="00DF31C3"/>
    <w:rsid w:val="00DF31E1"/>
    <w:rsid w:val="00DF3365"/>
    <w:rsid w:val="00DF4DD2"/>
    <w:rsid w:val="00DF4DEB"/>
    <w:rsid w:val="00DF4F14"/>
    <w:rsid w:val="00DF539F"/>
    <w:rsid w:val="00DF5A97"/>
    <w:rsid w:val="00DF5F02"/>
    <w:rsid w:val="00DF7AB8"/>
    <w:rsid w:val="00E0084A"/>
    <w:rsid w:val="00E0175F"/>
    <w:rsid w:val="00E025EF"/>
    <w:rsid w:val="00E0424C"/>
    <w:rsid w:val="00E04C63"/>
    <w:rsid w:val="00E073E6"/>
    <w:rsid w:val="00E073EB"/>
    <w:rsid w:val="00E1028E"/>
    <w:rsid w:val="00E1496D"/>
    <w:rsid w:val="00E14C1F"/>
    <w:rsid w:val="00E14E15"/>
    <w:rsid w:val="00E15046"/>
    <w:rsid w:val="00E154A2"/>
    <w:rsid w:val="00E1768F"/>
    <w:rsid w:val="00E177F1"/>
    <w:rsid w:val="00E17CDF"/>
    <w:rsid w:val="00E17FAD"/>
    <w:rsid w:val="00E203E2"/>
    <w:rsid w:val="00E2051D"/>
    <w:rsid w:val="00E226FB"/>
    <w:rsid w:val="00E233CB"/>
    <w:rsid w:val="00E24172"/>
    <w:rsid w:val="00E249DA"/>
    <w:rsid w:val="00E2554F"/>
    <w:rsid w:val="00E25D08"/>
    <w:rsid w:val="00E2601E"/>
    <w:rsid w:val="00E27202"/>
    <w:rsid w:val="00E276CC"/>
    <w:rsid w:val="00E309A7"/>
    <w:rsid w:val="00E31639"/>
    <w:rsid w:val="00E31D58"/>
    <w:rsid w:val="00E326B5"/>
    <w:rsid w:val="00E33540"/>
    <w:rsid w:val="00E33576"/>
    <w:rsid w:val="00E3359F"/>
    <w:rsid w:val="00E33E0A"/>
    <w:rsid w:val="00E36FE3"/>
    <w:rsid w:val="00E372A2"/>
    <w:rsid w:val="00E374F8"/>
    <w:rsid w:val="00E377DE"/>
    <w:rsid w:val="00E37A6F"/>
    <w:rsid w:val="00E37EEC"/>
    <w:rsid w:val="00E37FE5"/>
    <w:rsid w:val="00E40846"/>
    <w:rsid w:val="00E41563"/>
    <w:rsid w:val="00E41D9B"/>
    <w:rsid w:val="00E420EE"/>
    <w:rsid w:val="00E42264"/>
    <w:rsid w:val="00E44823"/>
    <w:rsid w:val="00E44CAF"/>
    <w:rsid w:val="00E44FAF"/>
    <w:rsid w:val="00E456A8"/>
    <w:rsid w:val="00E456D8"/>
    <w:rsid w:val="00E466E5"/>
    <w:rsid w:val="00E46716"/>
    <w:rsid w:val="00E46A4F"/>
    <w:rsid w:val="00E46CCC"/>
    <w:rsid w:val="00E471B9"/>
    <w:rsid w:val="00E476BA"/>
    <w:rsid w:val="00E502B7"/>
    <w:rsid w:val="00E50A58"/>
    <w:rsid w:val="00E5145D"/>
    <w:rsid w:val="00E5166A"/>
    <w:rsid w:val="00E51DF0"/>
    <w:rsid w:val="00E53719"/>
    <w:rsid w:val="00E53E52"/>
    <w:rsid w:val="00E548A2"/>
    <w:rsid w:val="00E55337"/>
    <w:rsid w:val="00E55787"/>
    <w:rsid w:val="00E5614E"/>
    <w:rsid w:val="00E574AA"/>
    <w:rsid w:val="00E57642"/>
    <w:rsid w:val="00E610D9"/>
    <w:rsid w:val="00E61135"/>
    <w:rsid w:val="00E6149E"/>
    <w:rsid w:val="00E62015"/>
    <w:rsid w:val="00E62A94"/>
    <w:rsid w:val="00E63367"/>
    <w:rsid w:val="00E63831"/>
    <w:rsid w:val="00E64812"/>
    <w:rsid w:val="00E6505E"/>
    <w:rsid w:val="00E65252"/>
    <w:rsid w:val="00E652BB"/>
    <w:rsid w:val="00E65C77"/>
    <w:rsid w:val="00E66393"/>
    <w:rsid w:val="00E66C46"/>
    <w:rsid w:val="00E674EA"/>
    <w:rsid w:val="00E6761F"/>
    <w:rsid w:val="00E67D24"/>
    <w:rsid w:val="00E70E4B"/>
    <w:rsid w:val="00E725A5"/>
    <w:rsid w:val="00E72785"/>
    <w:rsid w:val="00E731C8"/>
    <w:rsid w:val="00E733BC"/>
    <w:rsid w:val="00E73B0E"/>
    <w:rsid w:val="00E7438A"/>
    <w:rsid w:val="00E74ADF"/>
    <w:rsid w:val="00E75713"/>
    <w:rsid w:val="00E75DCA"/>
    <w:rsid w:val="00E7694D"/>
    <w:rsid w:val="00E8020B"/>
    <w:rsid w:val="00E806AB"/>
    <w:rsid w:val="00E80BAA"/>
    <w:rsid w:val="00E81199"/>
    <w:rsid w:val="00E81263"/>
    <w:rsid w:val="00E8148F"/>
    <w:rsid w:val="00E81550"/>
    <w:rsid w:val="00E81726"/>
    <w:rsid w:val="00E81755"/>
    <w:rsid w:val="00E81C06"/>
    <w:rsid w:val="00E84507"/>
    <w:rsid w:val="00E846B6"/>
    <w:rsid w:val="00E84D04"/>
    <w:rsid w:val="00E8598B"/>
    <w:rsid w:val="00E87634"/>
    <w:rsid w:val="00E87735"/>
    <w:rsid w:val="00E90190"/>
    <w:rsid w:val="00E90512"/>
    <w:rsid w:val="00E90E2A"/>
    <w:rsid w:val="00E9165A"/>
    <w:rsid w:val="00E92172"/>
    <w:rsid w:val="00E926DC"/>
    <w:rsid w:val="00E93FDA"/>
    <w:rsid w:val="00E94015"/>
    <w:rsid w:val="00E943D9"/>
    <w:rsid w:val="00E94440"/>
    <w:rsid w:val="00E94A77"/>
    <w:rsid w:val="00E94DA8"/>
    <w:rsid w:val="00E94EF7"/>
    <w:rsid w:val="00E97127"/>
    <w:rsid w:val="00E9717C"/>
    <w:rsid w:val="00E97A26"/>
    <w:rsid w:val="00EA0DAC"/>
    <w:rsid w:val="00EA3327"/>
    <w:rsid w:val="00EA3609"/>
    <w:rsid w:val="00EA636B"/>
    <w:rsid w:val="00EA71F7"/>
    <w:rsid w:val="00EA798B"/>
    <w:rsid w:val="00EB0581"/>
    <w:rsid w:val="00EB075F"/>
    <w:rsid w:val="00EB0EFB"/>
    <w:rsid w:val="00EB1EF4"/>
    <w:rsid w:val="00EB28EE"/>
    <w:rsid w:val="00EB3748"/>
    <w:rsid w:val="00EB3B13"/>
    <w:rsid w:val="00EB5665"/>
    <w:rsid w:val="00EB7C52"/>
    <w:rsid w:val="00EC078C"/>
    <w:rsid w:val="00EC1176"/>
    <w:rsid w:val="00EC1704"/>
    <w:rsid w:val="00EC1C98"/>
    <w:rsid w:val="00EC21CA"/>
    <w:rsid w:val="00EC23DE"/>
    <w:rsid w:val="00EC2642"/>
    <w:rsid w:val="00EC271F"/>
    <w:rsid w:val="00EC2C1D"/>
    <w:rsid w:val="00EC2F8C"/>
    <w:rsid w:val="00EC344B"/>
    <w:rsid w:val="00EC38E6"/>
    <w:rsid w:val="00EC3922"/>
    <w:rsid w:val="00EC54D7"/>
    <w:rsid w:val="00EC5768"/>
    <w:rsid w:val="00EC5AA6"/>
    <w:rsid w:val="00EC5CA6"/>
    <w:rsid w:val="00EC69FE"/>
    <w:rsid w:val="00EC72C8"/>
    <w:rsid w:val="00EC72D8"/>
    <w:rsid w:val="00EC7F4D"/>
    <w:rsid w:val="00ED0ED2"/>
    <w:rsid w:val="00ED1B2E"/>
    <w:rsid w:val="00ED32B3"/>
    <w:rsid w:val="00ED4345"/>
    <w:rsid w:val="00ED4C42"/>
    <w:rsid w:val="00ED4C74"/>
    <w:rsid w:val="00ED4CFB"/>
    <w:rsid w:val="00ED5D75"/>
    <w:rsid w:val="00ED5E20"/>
    <w:rsid w:val="00ED66F0"/>
    <w:rsid w:val="00ED6FC3"/>
    <w:rsid w:val="00ED7068"/>
    <w:rsid w:val="00ED70D5"/>
    <w:rsid w:val="00ED75E2"/>
    <w:rsid w:val="00EE1014"/>
    <w:rsid w:val="00EE1EA6"/>
    <w:rsid w:val="00EE3088"/>
    <w:rsid w:val="00EE33C7"/>
    <w:rsid w:val="00EE3A80"/>
    <w:rsid w:val="00EE40C1"/>
    <w:rsid w:val="00EE4227"/>
    <w:rsid w:val="00EE485E"/>
    <w:rsid w:val="00EE5EC8"/>
    <w:rsid w:val="00EF0CB7"/>
    <w:rsid w:val="00EF2BAD"/>
    <w:rsid w:val="00EF2FAE"/>
    <w:rsid w:val="00EF3394"/>
    <w:rsid w:val="00EF36E4"/>
    <w:rsid w:val="00EF3B37"/>
    <w:rsid w:val="00EF3D46"/>
    <w:rsid w:val="00EF41E2"/>
    <w:rsid w:val="00EF660C"/>
    <w:rsid w:val="00EF6CF2"/>
    <w:rsid w:val="00EF7C97"/>
    <w:rsid w:val="00F00273"/>
    <w:rsid w:val="00F003CC"/>
    <w:rsid w:val="00F011A5"/>
    <w:rsid w:val="00F01914"/>
    <w:rsid w:val="00F033FA"/>
    <w:rsid w:val="00F03C17"/>
    <w:rsid w:val="00F03E95"/>
    <w:rsid w:val="00F041FD"/>
    <w:rsid w:val="00F04ACA"/>
    <w:rsid w:val="00F053C9"/>
    <w:rsid w:val="00F0603D"/>
    <w:rsid w:val="00F07E37"/>
    <w:rsid w:val="00F07F0B"/>
    <w:rsid w:val="00F1039A"/>
    <w:rsid w:val="00F10876"/>
    <w:rsid w:val="00F1092B"/>
    <w:rsid w:val="00F10F74"/>
    <w:rsid w:val="00F1179F"/>
    <w:rsid w:val="00F11A97"/>
    <w:rsid w:val="00F1222F"/>
    <w:rsid w:val="00F12A9D"/>
    <w:rsid w:val="00F12BBE"/>
    <w:rsid w:val="00F1438F"/>
    <w:rsid w:val="00F15856"/>
    <w:rsid w:val="00F16001"/>
    <w:rsid w:val="00F1777C"/>
    <w:rsid w:val="00F17D3D"/>
    <w:rsid w:val="00F20A61"/>
    <w:rsid w:val="00F2132B"/>
    <w:rsid w:val="00F21FCD"/>
    <w:rsid w:val="00F22BFA"/>
    <w:rsid w:val="00F231A8"/>
    <w:rsid w:val="00F23628"/>
    <w:rsid w:val="00F238DC"/>
    <w:rsid w:val="00F23CB8"/>
    <w:rsid w:val="00F244B0"/>
    <w:rsid w:val="00F25858"/>
    <w:rsid w:val="00F25AA1"/>
    <w:rsid w:val="00F25B45"/>
    <w:rsid w:val="00F27963"/>
    <w:rsid w:val="00F27C9B"/>
    <w:rsid w:val="00F27FC0"/>
    <w:rsid w:val="00F305A4"/>
    <w:rsid w:val="00F308F1"/>
    <w:rsid w:val="00F315E8"/>
    <w:rsid w:val="00F31EFB"/>
    <w:rsid w:val="00F323BC"/>
    <w:rsid w:val="00F32B5E"/>
    <w:rsid w:val="00F3322B"/>
    <w:rsid w:val="00F33957"/>
    <w:rsid w:val="00F35484"/>
    <w:rsid w:val="00F35F76"/>
    <w:rsid w:val="00F37C96"/>
    <w:rsid w:val="00F405E8"/>
    <w:rsid w:val="00F420E8"/>
    <w:rsid w:val="00F4340B"/>
    <w:rsid w:val="00F43BA5"/>
    <w:rsid w:val="00F45BFB"/>
    <w:rsid w:val="00F45C70"/>
    <w:rsid w:val="00F4674F"/>
    <w:rsid w:val="00F47AFB"/>
    <w:rsid w:val="00F50178"/>
    <w:rsid w:val="00F51408"/>
    <w:rsid w:val="00F51D0E"/>
    <w:rsid w:val="00F525BE"/>
    <w:rsid w:val="00F5310B"/>
    <w:rsid w:val="00F53AF4"/>
    <w:rsid w:val="00F54A32"/>
    <w:rsid w:val="00F578AB"/>
    <w:rsid w:val="00F5790B"/>
    <w:rsid w:val="00F6033C"/>
    <w:rsid w:val="00F614E5"/>
    <w:rsid w:val="00F62AED"/>
    <w:rsid w:val="00F633CC"/>
    <w:rsid w:val="00F63C7C"/>
    <w:rsid w:val="00F64C9A"/>
    <w:rsid w:val="00F65594"/>
    <w:rsid w:val="00F66F27"/>
    <w:rsid w:val="00F675C2"/>
    <w:rsid w:val="00F67C85"/>
    <w:rsid w:val="00F70888"/>
    <w:rsid w:val="00F71FA3"/>
    <w:rsid w:val="00F7247D"/>
    <w:rsid w:val="00F72485"/>
    <w:rsid w:val="00F7279A"/>
    <w:rsid w:val="00F727F3"/>
    <w:rsid w:val="00F72AAC"/>
    <w:rsid w:val="00F72E6F"/>
    <w:rsid w:val="00F73E3D"/>
    <w:rsid w:val="00F74A67"/>
    <w:rsid w:val="00F75923"/>
    <w:rsid w:val="00F75A09"/>
    <w:rsid w:val="00F75BCB"/>
    <w:rsid w:val="00F75DDA"/>
    <w:rsid w:val="00F8015F"/>
    <w:rsid w:val="00F80705"/>
    <w:rsid w:val="00F80E96"/>
    <w:rsid w:val="00F81860"/>
    <w:rsid w:val="00F82F64"/>
    <w:rsid w:val="00F83359"/>
    <w:rsid w:val="00F8347C"/>
    <w:rsid w:val="00F8388E"/>
    <w:rsid w:val="00F843D4"/>
    <w:rsid w:val="00F847F9"/>
    <w:rsid w:val="00F84F4A"/>
    <w:rsid w:val="00F85B76"/>
    <w:rsid w:val="00F8648A"/>
    <w:rsid w:val="00F865AD"/>
    <w:rsid w:val="00F86896"/>
    <w:rsid w:val="00F87901"/>
    <w:rsid w:val="00F87CE6"/>
    <w:rsid w:val="00F90F94"/>
    <w:rsid w:val="00F920CE"/>
    <w:rsid w:val="00F92EA9"/>
    <w:rsid w:val="00F93710"/>
    <w:rsid w:val="00F93E60"/>
    <w:rsid w:val="00F951CB"/>
    <w:rsid w:val="00F967CE"/>
    <w:rsid w:val="00F96DB4"/>
    <w:rsid w:val="00F97D99"/>
    <w:rsid w:val="00FA02E4"/>
    <w:rsid w:val="00FA093A"/>
    <w:rsid w:val="00FA09A2"/>
    <w:rsid w:val="00FA125C"/>
    <w:rsid w:val="00FA22DF"/>
    <w:rsid w:val="00FA3D76"/>
    <w:rsid w:val="00FA4AD3"/>
    <w:rsid w:val="00FA680C"/>
    <w:rsid w:val="00FA6CD8"/>
    <w:rsid w:val="00FA7652"/>
    <w:rsid w:val="00FB0085"/>
    <w:rsid w:val="00FB25D1"/>
    <w:rsid w:val="00FB2923"/>
    <w:rsid w:val="00FB2C96"/>
    <w:rsid w:val="00FB35E4"/>
    <w:rsid w:val="00FB37D2"/>
    <w:rsid w:val="00FB6C99"/>
    <w:rsid w:val="00FB7B65"/>
    <w:rsid w:val="00FC04BD"/>
    <w:rsid w:val="00FC0CCC"/>
    <w:rsid w:val="00FC12DE"/>
    <w:rsid w:val="00FC15FC"/>
    <w:rsid w:val="00FC2464"/>
    <w:rsid w:val="00FC2636"/>
    <w:rsid w:val="00FC3C0B"/>
    <w:rsid w:val="00FC3C4B"/>
    <w:rsid w:val="00FC411B"/>
    <w:rsid w:val="00FC4EB4"/>
    <w:rsid w:val="00FC655E"/>
    <w:rsid w:val="00FC6862"/>
    <w:rsid w:val="00FC767C"/>
    <w:rsid w:val="00FD0131"/>
    <w:rsid w:val="00FD1C5C"/>
    <w:rsid w:val="00FD2874"/>
    <w:rsid w:val="00FD307A"/>
    <w:rsid w:val="00FD3F2B"/>
    <w:rsid w:val="00FD463E"/>
    <w:rsid w:val="00FD5D46"/>
    <w:rsid w:val="00FD6864"/>
    <w:rsid w:val="00FD72B3"/>
    <w:rsid w:val="00FE0919"/>
    <w:rsid w:val="00FE2DDA"/>
    <w:rsid w:val="00FE3305"/>
    <w:rsid w:val="00FE3AB3"/>
    <w:rsid w:val="00FE4848"/>
    <w:rsid w:val="00FE51DC"/>
    <w:rsid w:val="00FE66ED"/>
    <w:rsid w:val="00FE6D9E"/>
    <w:rsid w:val="00FE70D5"/>
    <w:rsid w:val="00FE7307"/>
    <w:rsid w:val="00FF08B3"/>
    <w:rsid w:val="00FF0DCE"/>
    <w:rsid w:val="00FF1010"/>
    <w:rsid w:val="00FF1D72"/>
    <w:rsid w:val="00FF38D3"/>
    <w:rsid w:val="00FF4434"/>
    <w:rsid w:val="00FF4683"/>
    <w:rsid w:val="00FF5E0D"/>
    <w:rsid w:val="00FF5EDE"/>
    <w:rsid w:val="00FF6A11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0,#d5df0d,yellow,#f6f628,#f8e108,#f8f208,#fbf505,#dae230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6E75"/>
    <w:pPr>
      <w:spacing w:before="120"/>
      <w:jc w:val="both"/>
    </w:pPr>
    <w:rPr>
      <w:rFonts w:ascii="Arial" w:eastAsia="Times New Roman" w:hAnsi="Arial"/>
      <w:color w:val="003366"/>
      <w:szCs w:val="24"/>
    </w:rPr>
  </w:style>
  <w:style w:type="paragraph" w:styleId="Ttulo1">
    <w:name w:val="heading 1"/>
    <w:basedOn w:val="Normal"/>
    <w:next w:val="EstiloIzquierda00cm"/>
    <w:qFormat/>
    <w:rsid w:val="00DA30D3"/>
    <w:pPr>
      <w:pageBreakBefore/>
      <w:numPr>
        <w:numId w:val="1"/>
      </w:numPr>
      <w:shd w:val="clear" w:color="auto" w:fill="808080"/>
      <w:spacing w:after="360"/>
      <w:outlineLvl w:val="0"/>
    </w:pPr>
    <w:rPr>
      <w:b/>
      <w:caps/>
      <w:color w:val="FFFFFF"/>
      <w:sz w:val="36"/>
      <w:szCs w:val="36"/>
      <w:lang w:val="es-ES_tradnl"/>
    </w:rPr>
  </w:style>
  <w:style w:type="paragraph" w:styleId="Ttulo2">
    <w:name w:val="heading 2"/>
    <w:basedOn w:val="Normal"/>
    <w:next w:val="EstiloIzquierda07cm"/>
    <w:link w:val="Ttulo2Car"/>
    <w:qFormat/>
    <w:rsid w:val="00E33576"/>
    <w:pPr>
      <w:numPr>
        <w:ilvl w:val="1"/>
        <w:numId w:val="1"/>
      </w:numPr>
      <w:pBdr>
        <w:bottom w:val="single" w:sz="12" w:space="1" w:color="808080"/>
      </w:pBdr>
      <w:tabs>
        <w:tab w:val="clear" w:pos="825"/>
        <w:tab w:val="num" w:pos="1080"/>
      </w:tabs>
      <w:spacing w:before="360" w:after="180"/>
      <w:ind w:left="792"/>
      <w:outlineLvl w:val="1"/>
    </w:pPr>
    <w:rPr>
      <w:b/>
      <w:color w:val="808080"/>
      <w:sz w:val="22"/>
      <w:szCs w:val="32"/>
      <w:lang w:val="es-ES_tradnl"/>
    </w:rPr>
  </w:style>
  <w:style w:type="paragraph" w:styleId="Ttulo3">
    <w:name w:val="heading 3"/>
    <w:basedOn w:val="Normal"/>
    <w:next w:val="EstiloIzquierda14cm"/>
    <w:link w:val="Ttulo3Car"/>
    <w:qFormat/>
    <w:rsid w:val="00DA30D3"/>
    <w:pPr>
      <w:numPr>
        <w:ilvl w:val="2"/>
        <w:numId w:val="1"/>
      </w:numPr>
      <w:spacing w:before="240" w:after="120"/>
      <w:outlineLvl w:val="2"/>
    </w:pPr>
    <w:rPr>
      <w:rFonts w:cs="Arial"/>
      <w:b/>
      <w:bCs/>
      <w:caps/>
      <w:color w:val="808080"/>
      <w:sz w:val="28"/>
      <w:szCs w:val="28"/>
    </w:rPr>
  </w:style>
  <w:style w:type="paragraph" w:styleId="Ttulo4">
    <w:name w:val="heading 4"/>
    <w:basedOn w:val="Ttulo3"/>
    <w:next w:val="EstiloIzquierda21cm"/>
    <w:qFormat/>
    <w:rsid w:val="00A76233"/>
    <w:pPr>
      <w:numPr>
        <w:ilvl w:val="3"/>
      </w:numPr>
      <w:outlineLvl w:val="3"/>
    </w:pPr>
    <w:rPr>
      <w:rFonts w:ascii="Arial (W1)" w:hAnsi="Arial (W1)" w:cs="Times New Roman"/>
      <w:bCs w:val="0"/>
      <w:caps w:val="0"/>
      <w:sz w:val="24"/>
      <w:szCs w:val="24"/>
    </w:rPr>
  </w:style>
  <w:style w:type="paragraph" w:styleId="Ttulo5">
    <w:name w:val="heading 5"/>
    <w:basedOn w:val="Normal"/>
    <w:next w:val="EstiloIzquierda28cm"/>
    <w:qFormat/>
    <w:rsid w:val="00DA30D3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808080"/>
    </w:rPr>
  </w:style>
  <w:style w:type="paragraph" w:styleId="Ttulo6">
    <w:name w:val="heading 6"/>
    <w:basedOn w:val="Normal"/>
    <w:next w:val="Normal"/>
    <w:qFormat/>
    <w:rsid w:val="002368F3"/>
    <w:pPr>
      <w:numPr>
        <w:ilvl w:val="5"/>
        <w:numId w:val="2"/>
      </w:numPr>
      <w:tabs>
        <w:tab w:val="clear" w:pos="1152"/>
      </w:tabs>
      <w:spacing w:before="240" w:after="60"/>
      <w:ind w:left="1800" w:hanging="360"/>
      <w:outlineLvl w:val="5"/>
    </w:pPr>
    <w:rPr>
      <w:b/>
      <w:bCs/>
      <w:i/>
      <w:sz w:val="22"/>
      <w:szCs w:val="22"/>
    </w:rPr>
  </w:style>
  <w:style w:type="paragraph" w:styleId="Ttulo7">
    <w:name w:val="heading 7"/>
    <w:basedOn w:val="Normal"/>
    <w:next w:val="Normal"/>
    <w:qFormat/>
    <w:rsid w:val="002368F3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1800" w:hanging="3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qFormat/>
    <w:rsid w:val="002368F3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1800" w:hanging="360"/>
      <w:outlineLvl w:val="7"/>
    </w:pPr>
    <w:rPr>
      <w:i/>
      <w:iCs/>
      <w:szCs w:val="20"/>
    </w:rPr>
  </w:style>
  <w:style w:type="paragraph" w:styleId="Ttulo9">
    <w:name w:val="heading 9"/>
    <w:basedOn w:val="Normal"/>
    <w:next w:val="Normal"/>
    <w:qFormat/>
    <w:rsid w:val="002368F3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1800" w:hanging="360"/>
      <w:outlineLvl w:val="8"/>
    </w:pPr>
    <w:rPr>
      <w:rFonts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233D49"/>
    <w:pPr>
      <w:numPr>
        <w:numId w:val="18"/>
      </w:numPr>
    </w:pPr>
  </w:style>
  <w:style w:type="paragraph" w:styleId="Piedepgina">
    <w:name w:val="footer"/>
    <w:basedOn w:val="Normal"/>
    <w:semiHidden/>
    <w:rsid w:val="002B3BBF"/>
    <w:pPr>
      <w:tabs>
        <w:tab w:val="center" w:pos="4252"/>
        <w:tab w:val="right" w:pos="8504"/>
      </w:tabs>
    </w:pPr>
  </w:style>
  <w:style w:type="paragraph" w:customStyle="1" w:styleId="HojadeControlTtulo1">
    <w:name w:val="Hoja de Control: Título 1"/>
    <w:basedOn w:val="Normal"/>
    <w:next w:val="Normal"/>
    <w:semiHidden/>
    <w:rsid w:val="007460EB"/>
    <w:pPr>
      <w:spacing w:after="360"/>
      <w:jc w:val="center"/>
    </w:pPr>
    <w:rPr>
      <w:b/>
      <w:bCs/>
      <w:sz w:val="32"/>
      <w:szCs w:val="20"/>
    </w:rPr>
  </w:style>
  <w:style w:type="paragraph" w:customStyle="1" w:styleId="Portada18ptDerecha">
    <w:name w:val="Portada 18 pt Derecha"/>
    <w:basedOn w:val="Normal"/>
    <w:semiHidden/>
    <w:rsid w:val="007460EB"/>
    <w:pPr>
      <w:jc w:val="right"/>
    </w:pPr>
    <w:rPr>
      <w:sz w:val="36"/>
      <w:szCs w:val="20"/>
    </w:rPr>
  </w:style>
  <w:style w:type="paragraph" w:customStyle="1" w:styleId="Portada24ptDerecha">
    <w:name w:val="Portada 24 pt Derecha"/>
    <w:basedOn w:val="Normal"/>
    <w:semiHidden/>
    <w:rsid w:val="007460EB"/>
    <w:pPr>
      <w:jc w:val="right"/>
    </w:pPr>
    <w:rPr>
      <w:sz w:val="48"/>
      <w:szCs w:val="20"/>
    </w:rPr>
  </w:style>
  <w:style w:type="paragraph" w:styleId="TDC1">
    <w:name w:val="toc 1"/>
    <w:basedOn w:val="Normal"/>
    <w:next w:val="Normal"/>
    <w:uiPriority w:val="39"/>
    <w:rsid w:val="00DA30D3"/>
    <w:pPr>
      <w:spacing w:before="360"/>
      <w:jc w:val="left"/>
    </w:pPr>
    <w:rPr>
      <w:rFonts w:cs="Arial"/>
      <w:b/>
      <w:bCs/>
      <w:caps/>
      <w:color w:val="808080"/>
      <w:sz w:val="28"/>
      <w:szCs w:val="28"/>
    </w:rPr>
  </w:style>
  <w:style w:type="paragraph" w:customStyle="1" w:styleId="Portada20ptCentrado">
    <w:name w:val="Portada 20 pt Centrado"/>
    <w:basedOn w:val="Normal"/>
    <w:semiHidden/>
    <w:rsid w:val="007460EB"/>
    <w:pPr>
      <w:jc w:val="center"/>
    </w:pPr>
    <w:rPr>
      <w:sz w:val="40"/>
      <w:szCs w:val="20"/>
    </w:rPr>
  </w:style>
  <w:style w:type="paragraph" w:customStyle="1" w:styleId="Portada16ptCursivaCentrado">
    <w:name w:val="Portada 16 pt Cursiva Centrado"/>
    <w:basedOn w:val="Normal"/>
    <w:semiHidden/>
    <w:rsid w:val="007460EB"/>
    <w:pPr>
      <w:jc w:val="center"/>
    </w:pPr>
    <w:rPr>
      <w:i/>
      <w:iCs/>
      <w:sz w:val="32"/>
      <w:szCs w:val="20"/>
    </w:rPr>
  </w:style>
  <w:style w:type="character" w:customStyle="1" w:styleId="HojadeControlNormal">
    <w:name w:val="Hoja de Control: Normal"/>
    <w:basedOn w:val="Fuentedeprrafopredeter"/>
    <w:semiHidden/>
    <w:rsid w:val="000266D1"/>
    <w:rPr>
      <w:color w:val="003366"/>
      <w:sz w:val="20"/>
      <w:szCs w:val="20"/>
    </w:rPr>
  </w:style>
  <w:style w:type="character" w:customStyle="1" w:styleId="HojadeControlTtulo3">
    <w:name w:val="Hoja de Control: Título 3"/>
    <w:basedOn w:val="Fuentedeprrafopredeter"/>
    <w:semiHidden/>
    <w:rsid w:val="00126E75"/>
    <w:rPr>
      <w:b/>
      <w:bCs/>
      <w:i/>
      <w:iCs/>
      <w:color w:val="003366"/>
      <w:sz w:val="24"/>
    </w:rPr>
  </w:style>
  <w:style w:type="character" w:customStyle="1" w:styleId="HojadeControlTtulo2">
    <w:name w:val="Hoja de Control: Título 2"/>
    <w:basedOn w:val="Fuentedeprrafopredeter"/>
    <w:semiHidden/>
    <w:rsid w:val="00126E75"/>
    <w:rPr>
      <w:b/>
      <w:bCs/>
      <w:color w:val="003366"/>
      <w:sz w:val="24"/>
    </w:rPr>
  </w:style>
  <w:style w:type="numbering" w:styleId="1ai">
    <w:name w:val="Outline List 1"/>
    <w:basedOn w:val="Sinlista"/>
    <w:semiHidden/>
    <w:rsid w:val="00233D49"/>
    <w:pPr>
      <w:numPr>
        <w:numId w:val="19"/>
      </w:numPr>
    </w:pPr>
  </w:style>
  <w:style w:type="character" w:styleId="AcrnimoHTML">
    <w:name w:val="HTML Acronym"/>
    <w:basedOn w:val="Fuentedeprrafopredeter"/>
    <w:semiHidden/>
    <w:rsid w:val="00233D49"/>
  </w:style>
  <w:style w:type="paragraph" w:styleId="TDC3">
    <w:name w:val="toc 3"/>
    <w:basedOn w:val="Normal"/>
    <w:next w:val="Normal"/>
    <w:uiPriority w:val="39"/>
    <w:rsid w:val="00DA30D3"/>
    <w:pPr>
      <w:tabs>
        <w:tab w:val="right" w:leader="dot" w:pos="9061"/>
      </w:tabs>
      <w:ind w:left="1800" w:hanging="720"/>
    </w:pPr>
    <w:rPr>
      <w:i/>
      <w:noProof/>
      <w:color w:val="808080"/>
      <w:szCs w:val="20"/>
    </w:rPr>
  </w:style>
  <w:style w:type="paragraph" w:styleId="TDC2">
    <w:name w:val="toc 2"/>
    <w:basedOn w:val="Normal"/>
    <w:next w:val="Normal"/>
    <w:uiPriority w:val="39"/>
    <w:rsid w:val="00DA30D3"/>
    <w:pPr>
      <w:tabs>
        <w:tab w:val="right" w:leader="dot" w:pos="9061"/>
      </w:tabs>
      <w:ind w:left="540"/>
    </w:pPr>
    <w:rPr>
      <w:noProof/>
      <w:color w:val="808080"/>
      <w:sz w:val="24"/>
    </w:rPr>
  </w:style>
  <w:style w:type="paragraph" w:customStyle="1" w:styleId="EstiloIzquierda07cm">
    <w:name w:val="Estilo Izquierda: 07 cm"/>
    <w:basedOn w:val="Normal"/>
    <w:rsid w:val="00E94DA8"/>
    <w:pPr>
      <w:ind w:left="397"/>
    </w:pPr>
    <w:rPr>
      <w:szCs w:val="20"/>
    </w:rPr>
  </w:style>
  <w:style w:type="numbering" w:styleId="ArtculoSeccin">
    <w:name w:val="Outline List 3"/>
    <w:basedOn w:val="Sinlista"/>
    <w:semiHidden/>
    <w:rsid w:val="00233D49"/>
    <w:pPr>
      <w:numPr>
        <w:numId w:val="20"/>
      </w:numPr>
    </w:pPr>
  </w:style>
  <w:style w:type="paragraph" w:styleId="Cierre">
    <w:name w:val="Closing"/>
    <w:basedOn w:val="Normal"/>
    <w:semiHidden/>
    <w:rsid w:val="00233D49"/>
    <w:pPr>
      <w:ind w:left="4252"/>
    </w:pPr>
  </w:style>
  <w:style w:type="paragraph" w:styleId="TDC4">
    <w:name w:val="toc 4"/>
    <w:basedOn w:val="Normal"/>
    <w:next w:val="Normal"/>
    <w:autoRedefine/>
    <w:semiHidden/>
    <w:rsid w:val="00DF539F"/>
    <w:pPr>
      <w:ind w:left="720"/>
    </w:pPr>
  </w:style>
  <w:style w:type="paragraph" w:styleId="TDC5">
    <w:name w:val="toc 5"/>
    <w:basedOn w:val="Normal"/>
    <w:next w:val="Normal"/>
    <w:autoRedefine/>
    <w:semiHidden/>
    <w:rsid w:val="00DF539F"/>
    <w:pPr>
      <w:ind w:left="960"/>
    </w:pPr>
  </w:style>
  <w:style w:type="character" w:styleId="CitaHTML">
    <w:name w:val="HTML Cite"/>
    <w:basedOn w:val="Fuentedeprrafopredeter"/>
    <w:semiHidden/>
    <w:rsid w:val="00233D49"/>
    <w:rPr>
      <w:i/>
      <w:iCs/>
    </w:rPr>
  </w:style>
  <w:style w:type="character" w:styleId="CdigoHTML">
    <w:name w:val="HTML Code"/>
    <w:basedOn w:val="Fuentedeprrafopredeter"/>
    <w:uiPriority w:val="99"/>
    <w:semiHidden/>
    <w:rsid w:val="00233D49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233D49"/>
    <w:pPr>
      <w:spacing w:after="120"/>
      <w:ind w:left="283"/>
    </w:pPr>
  </w:style>
  <w:style w:type="paragraph" w:styleId="Continuarlista2">
    <w:name w:val="List Continue 2"/>
    <w:basedOn w:val="Normal"/>
    <w:semiHidden/>
    <w:rsid w:val="00233D49"/>
    <w:pPr>
      <w:spacing w:after="120"/>
      <w:ind w:left="566"/>
    </w:pPr>
  </w:style>
  <w:style w:type="paragraph" w:styleId="Continuarlista3">
    <w:name w:val="List Continue 3"/>
    <w:basedOn w:val="Normal"/>
    <w:semiHidden/>
    <w:rsid w:val="00233D49"/>
    <w:pPr>
      <w:spacing w:after="120"/>
      <w:ind w:left="849"/>
    </w:pPr>
  </w:style>
  <w:style w:type="paragraph" w:styleId="Continuarlista4">
    <w:name w:val="List Continue 4"/>
    <w:basedOn w:val="Normal"/>
    <w:semiHidden/>
    <w:rsid w:val="00233D49"/>
    <w:pPr>
      <w:spacing w:after="120"/>
      <w:ind w:left="1132"/>
    </w:pPr>
  </w:style>
  <w:style w:type="paragraph" w:styleId="Continuarlista5">
    <w:name w:val="List Continue 5"/>
    <w:basedOn w:val="Normal"/>
    <w:semiHidden/>
    <w:rsid w:val="00233D49"/>
    <w:pPr>
      <w:spacing w:after="120"/>
      <w:ind w:left="1415"/>
    </w:pPr>
  </w:style>
  <w:style w:type="character" w:styleId="DefinicinHTML">
    <w:name w:val="HTML Definition"/>
    <w:basedOn w:val="Fuentedeprrafopredeter"/>
    <w:semiHidden/>
    <w:rsid w:val="00233D49"/>
    <w:rPr>
      <w:i/>
      <w:iCs/>
    </w:rPr>
  </w:style>
  <w:style w:type="paragraph" w:styleId="DireccinHTML">
    <w:name w:val="HTML Address"/>
    <w:basedOn w:val="Normal"/>
    <w:semiHidden/>
    <w:rsid w:val="00233D49"/>
    <w:rPr>
      <w:i/>
      <w:iCs/>
    </w:rPr>
  </w:style>
  <w:style w:type="paragraph" w:styleId="Direccinsobre">
    <w:name w:val="envelope address"/>
    <w:basedOn w:val="Normal"/>
    <w:semiHidden/>
    <w:rsid w:val="00233D4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character" w:styleId="EjemplodeHTML">
    <w:name w:val="HTML Sample"/>
    <w:basedOn w:val="Fuentedeprrafopredeter"/>
    <w:semiHidden/>
    <w:rsid w:val="00233D49"/>
    <w:rPr>
      <w:rFonts w:ascii="Courier New" w:hAnsi="Courier New" w:cs="Courier New"/>
    </w:rPr>
  </w:style>
  <w:style w:type="paragraph" w:styleId="Encabezado">
    <w:name w:val="header"/>
    <w:basedOn w:val="Normal"/>
    <w:rsid w:val="005A3AAD"/>
    <w:pPr>
      <w:spacing w:before="60"/>
      <w:ind w:left="1481" w:hanging="1481"/>
      <w:jc w:val="center"/>
    </w:pPr>
    <w:rPr>
      <w:b/>
      <w:bCs/>
      <w:color w:val="808080"/>
      <w:sz w:val="24"/>
    </w:rPr>
  </w:style>
  <w:style w:type="paragraph" w:styleId="Encabezadodemensaje">
    <w:name w:val="Message Header"/>
    <w:basedOn w:val="Normal"/>
    <w:semiHidden/>
    <w:rsid w:val="00233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ncabezadodenota">
    <w:name w:val="Note Heading"/>
    <w:basedOn w:val="Normal"/>
    <w:next w:val="Normal"/>
    <w:semiHidden/>
    <w:rsid w:val="00233D49"/>
  </w:style>
  <w:style w:type="paragraph" w:styleId="Mapadeldocumento">
    <w:name w:val="Document Map"/>
    <w:basedOn w:val="Normal"/>
    <w:semiHidden/>
    <w:rsid w:val="00646CE1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qFormat/>
    <w:rsid w:val="00233D49"/>
    <w:rPr>
      <w:i/>
      <w:iCs/>
    </w:rPr>
  </w:style>
  <w:style w:type="paragraph" w:styleId="Fecha">
    <w:name w:val="Date"/>
    <w:basedOn w:val="Normal"/>
    <w:next w:val="Normal"/>
    <w:semiHidden/>
    <w:rsid w:val="00233D49"/>
  </w:style>
  <w:style w:type="paragraph" w:styleId="Firma">
    <w:name w:val="Signature"/>
    <w:basedOn w:val="Normal"/>
    <w:semiHidden/>
    <w:rsid w:val="00233D49"/>
    <w:pPr>
      <w:ind w:left="4252"/>
    </w:pPr>
  </w:style>
  <w:style w:type="paragraph" w:styleId="Firmadecorreoelectrnico">
    <w:name w:val="E-mail Signature"/>
    <w:basedOn w:val="Normal"/>
    <w:semiHidden/>
    <w:rsid w:val="00233D49"/>
  </w:style>
  <w:style w:type="character" w:styleId="Hipervnculo">
    <w:name w:val="Hyperlink"/>
    <w:basedOn w:val="Fuentedeprrafopredeter"/>
    <w:uiPriority w:val="99"/>
    <w:rsid w:val="00233D49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33D49"/>
    <w:rPr>
      <w:color w:val="800080"/>
      <w:u w:val="single"/>
    </w:rPr>
  </w:style>
  <w:style w:type="numbering" w:customStyle="1" w:styleId="ListaToposTtulo3">
    <w:name w:val="Lista Topos Título 3"/>
    <w:basedOn w:val="ListaToposTtulo2"/>
    <w:rsid w:val="00914DB5"/>
    <w:pPr>
      <w:numPr>
        <w:numId w:val="5"/>
      </w:numPr>
    </w:pPr>
  </w:style>
  <w:style w:type="numbering" w:customStyle="1" w:styleId="ListaToposTtulo4">
    <w:name w:val="Lista Topos Título 4"/>
    <w:basedOn w:val="Sinlista"/>
    <w:rsid w:val="005B6BA4"/>
    <w:pPr>
      <w:numPr>
        <w:numId w:val="6"/>
      </w:numPr>
    </w:pPr>
  </w:style>
  <w:style w:type="numbering" w:customStyle="1" w:styleId="ListaToposTtulo5">
    <w:name w:val="Lista Topos Título 5"/>
    <w:rsid w:val="008876AD"/>
    <w:pPr>
      <w:numPr>
        <w:numId w:val="7"/>
      </w:numPr>
    </w:pPr>
  </w:style>
  <w:style w:type="paragraph" w:styleId="HTMLconformatoprevio">
    <w:name w:val="HTML Preformatted"/>
    <w:basedOn w:val="Normal"/>
    <w:semiHidden/>
    <w:rsid w:val="00233D49"/>
    <w:rPr>
      <w:rFonts w:ascii="Courier New" w:hAnsi="Courier New" w:cs="Courier New"/>
      <w:szCs w:val="20"/>
    </w:rPr>
  </w:style>
  <w:style w:type="paragraph" w:styleId="Lista">
    <w:name w:val="List"/>
    <w:basedOn w:val="Normal"/>
    <w:semiHidden/>
    <w:rsid w:val="00233D49"/>
    <w:pPr>
      <w:ind w:left="283" w:hanging="283"/>
    </w:pPr>
  </w:style>
  <w:style w:type="paragraph" w:styleId="Lista2">
    <w:name w:val="List 2"/>
    <w:basedOn w:val="Normal"/>
    <w:semiHidden/>
    <w:rsid w:val="00233D49"/>
    <w:pPr>
      <w:ind w:left="566" w:hanging="283"/>
    </w:pPr>
  </w:style>
  <w:style w:type="paragraph" w:styleId="Lista3">
    <w:name w:val="List 3"/>
    <w:basedOn w:val="Normal"/>
    <w:semiHidden/>
    <w:rsid w:val="00233D49"/>
    <w:pPr>
      <w:ind w:left="849" w:hanging="283"/>
    </w:pPr>
  </w:style>
  <w:style w:type="paragraph" w:styleId="Lista4">
    <w:name w:val="List 4"/>
    <w:basedOn w:val="Normal"/>
    <w:semiHidden/>
    <w:rsid w:val="00233D49"/>
    <w:pPr>
      <w:ind w:left="1132" w:hanging="283"/>
    </w:pPr>
  </w:style>
  <w:style w:type="paragraph" w:styleId="Lista5">
    <w:name w:val="List 5"/>
    <w:basedOn w:val="Normal"/>
    <w:semiHidden/>
    <w:rsid w:val="00233D49"/>
    <w:pPr>
      <w:ind w:left="1415" w:hanging="283"/>
    </w:pPr>
  </w:style>
  <w:style w:type="paragraph" w:styleId="Listaconnmeros">
    <w:name w:val="List Number"/>
    <w:basedOn w:val="Normal"/>
    <w:semiHidden/>
    <w:rsid w:val="00233D49"/>
    <w:pPr>
      <w:numPr>
        <w:numId w:val="8"/>
      </w:numPr>
    </w:pPr>
  </w:style>
  <w:style w:type="paragraph" w:customStyle="1" w:styleId="EstiloIzquierda21cm">
    <w:name w:val="Estilo Izquierda: 21 cm"/>
    <w:basedOn w:val="Normal"/>
    <w:rsid w:val="00E94DA8"/>
    <w:pPr>
      <w:ind w:left="1191"/>
    </w:pPr>
    <w:rPr>
      <w:szCs w:val="20"/>
    </w:rPr>
  </w:style>
  <w:style w:type="paragraph" w:styleId="Listaconnmeros2">
    <w:name w:val="List Number 2"/>
    <w:basedOn w:val="Normal"/>
    <w:semiHidden/>
    <w:rsid w:val="00233D49"/>
    <w:pPr>
      <w:numPr>
        <w:numId w:val="9"/>
      </w:numPr>
    </w:pPr>
  </w:style>
  <w:style w:type="paragraph" w:customStyle="1" w:styleId="EstiloIzquierda00cm">
    <w:name w:val="Estilo Izquierda: 00 cm"/>
    <w:basedOn w:val="Normal"/>
    <w:rsid w:val="00E94DA8"/>
    <w:rPr>
      <w:szCs w:val="20"/>
    </w:rPr>
  </w:style>
  <w:style w:type="paragraph" w:customStyle="1" w:styleId="EstiloIzquierda35cm">
    <w:name w:val="Estilo Izquierda: 35 cm"/>
    <w:basedOn w:val="Normal"/>
    <w:rsid w:val="00E94DA8"/>
    <w:pPr>
      <w:ind w:left="1800"/>
    </w:pPr>
    <w:rPr>
      <w:szCs w:val="20"/>
    </w:rPr>
  </w:style>
  <w:style w:type="numbering" w:customStyle="1" w:styleId="ListaToposTtulo1">
    <w:name w:val="Lista Topos Título 1"/>
    <w:basedOn w:val="Sinlista"/>
    <w:rsid w:val="00B33ECA"/>
    <w:pPr>
      <w:numPr>
        <w:numId w:val="3"/>
      </w:numPr>
    </w:pPr>
  </w:style>
  <w:style w:type="numbering" w:customStyle="1" w:styleId="ListaToposTtulo2">
    <w:name w:val="Lista Topos Título 2"/>
    <w:rsid w:val="004E3768"/>
    <w:pPr>
      <w:numPr>
        <w:numId w:val="4"/>
      </w:numPr>
    </w:pPr>
  </w:style>
  <w:style w:type="paragraph" w:styleId="Listaconnmeros3">
    <w:name w:val="List Number 3"/>
    <w:basedOn w:val="Normal"/>
    <w:semiHidden/>
    <w:rsid w:val="00233D49"/>
    <w:pPr>
      <w:numPr>
        <w:numId w:val="10"/>
      </w:numPr>
    </w:pPr>
  </w:style>
  <w:style w:type="paragraph" w:styleId="Listaconnmeros4">
    <w:name w:val="List Number 4"/>
    <w:basedOn w:val="Normal"/>
    <w:semiHidden/>
    <w:rsid w:val="00233D49"/>
    <w:pPr>
      <w:numPr>
        <w:numId w:val="11"/>
      </w:numPr>
    </w:pPr>
  </w:style>
  <w:style w:type="paragraph" w:styleId="Listaconnmeros5">
    <w:name w:val="List Number 5"/>
    <w:basedOn w:val="Normal"/>
    <w:semiHidden/>
    <w:rsid w:val="00233D49"/>
    <w:pPr>
      <w:numPr>
        <w:numId w:val="12"/>
      </w:numPr>
    </w:pPr>
  </w:style>
  <w:style w:type="paragraph" w:styleId="Listaconvietas">
    <w:name w:val="List Bullet"/>
    <w:basedOn w:val="Normal"/>
    <w:autoRedefine/>
    <w:semiHidden/>
    <w:rsid w:val="00233D49"/>
    <w:pPr>
      <w:numPr>
        <w:numId w:val="13"/>
      </w:numPr>
    </w:pPr>
  </w:style>
  <w:style w:type="paragraph" w:styleId="Listaconvietas2">
    <w:name w:val="List Bullet 2"/>
    <w:basedOn w:val="Normal"/>
    <w:autoRedefine/>
    <w:semiHidden/>
    <w:rsid w:val="00233D49"/>
    <w:pPr>
      <w:numPr>
        <w:numId w:val="14"/>
      </w:numPr>
    </w:pPr>
  </w:style>
  <w:style w:type="paragraph" w:styleId="Listaconvietas3">
    <w:name w:val="List Bullet 3"/>
    <w:basedOn w:val="Normal"/>
    <w:autoRedefine/>
    <w:semiHidden/>
    <w:rsid w:val="00233D49"/>
    <w:pPr>
      <w:numPr>
        <w:numId w:val="15"/>
      </w:numPr>
    </w:pPr>
  </w:style>
  <w:style w:type="paragraph" w:styleId="Listaconvietas4">
    <w:name w:val="List Bullet 4"/>
    <w:basedOn w:val="Normal"/>
    <w:autoRedefine/>
    <w:semiHidden/>
    <w:rsid w:val="00233D49"/>
    <w:pPr>
      <w:numPr>
        <w:numId w:val="16"/>
      </w:numPr>
    </w:pPr>
  </w:style>
  <w:style w:type="paragraph" w:styleId="Listaconvietas5">
    <w:name w:val="List Bullet 5"/>
    <w:basedOn w:val="Normal"/>
    <w:autoRedefine/>
    <w:semiHidden/>
    <w:rsid w:val="00233D49"/>
    <w:pPr>
      <w:numPr>
        <w:numId w:val="17"/>
      </w:numPr>
    </w:pPr>
  </w:style>
  <w:style w:type="character" w:styleId="MquinadeescribirHTML">
    <w:name w:val="HTML Typewriter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3D49"/>
    <w:rPr>
      <w:rFonts w:ascii="Times New Roman" w:hAnsi="Times New Roman"/>
    </w:rPr>
  </w:style>
  <w:style w:type="character" w:styleId="Nmerodelnea">
    <w:name w:val="line number"/>
    <w:basedOn w:val="Fuentedeprrafopredeter"/>
    <w:semiHidden/>
    <w:rsid w:val="00233D49"/>
  </w:style>
  <w:style w:type="character" w:styleId="Nmerodepgina">
    <w:name w:val="page number"/>
    <w:basedOn w:val="Fuentedeprrafopredeter"/>
    <w:semiHidden/>
    <w:rsid w:val="00233D49"/>
  </w:style>
  <w:style w:type="paragraph" w:styleId="Remitedesobre">
    <w:name w:val="envelope return"/>
    <w:basedOn w:val="Normal"/>
    <w:semiHidden/>
    <w:rsid w:val="00233D49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233D49"/>
  </w:style>
  <w:style w:type="paragraph" w:styleId="Sangra2detindependiente">
    <w:name w:val="Body Text Indent 2"/>
    <w:basedOn w:val="Normal"/>
    <w:semiHidden/>
    <w:rsid w:val="00233D4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233D49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233D49"/>
    <w:pPr>
      <w:spacing w:after="120"/>
      <w:ind w:left="283"/>
    </w:pPr>
  </w:style>
  <w:style w:type="paragraph" w:styleId="Sangranormal">
    <w:name w:val="Normal Indent"/>
    <w:basedOn w:val="Normal"/>
    <w:semiHidden/>
    <w:rsid w:val="00233D49"/>
    <w:pPr>
      <w:ind w:left="708"/>
    </w:pPr>
  </w:style>
  <w:style w:type="paragraph" w:styleId="Subttulo">
    <w:name w:val="Subtitle"/>
    <w:basedOn w:val="Normal"/>
    <w:qFormat/>
    <w:rsid w:val="00233D49"/>
    <w:pPr>
      <w:spacing w:after="60"/>
      <w:jc w:val="center"/>
      <w:outlineLvl w:val="1"/>
    </w:pPr>
    <w:rPr>
      <w:rFonts w:cs="Arial"/>
    </w:rPr>
  </w:style>
  <w:style w:type="table" w:styleId="Tablabsica1">
    <w:name w:val="Table Simple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233D49"/>
    <w:pPr>
      <w:spacing w:before="1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233D49"/>
    <w:pPr>
      <w:spacing w:before="1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233D49"/>
    <w:pPr>
      <w:spacing w:before="1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233D49"/>
    <w:pPr>
      <w:spacing w:before="1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233D49"/>
    <w:pPr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233D49"/>
    <w:pPr>
      <w:spacing w:before="1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233D49"/>
    <w:pPr>
      <w:spacing w:before="1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233D49"/>
    <w:pPr>
      <w:spacing w:before="1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233D49"/>
    <w:pPr>
      <w:spacing w:before="1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233D49"/>
    <w:pPr>
      <w:spacing w:before="1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semiHidden/>
    <w:rsid w:val="00233D49"/>
    <w:pPr>
      <w:spacing w:before="1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233D49"/>
    <w:pPr>
      <w:spacing w:before="1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233D49"/>
    <w:pPr>
      <w:spacing w:before="1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233D49"/>
    <w:pPr>
      <w:spacing w:before="1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233D4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33D49"/>
    <w:rPr>
      <w:b/>
      <w:bCs/>
    </w:rPr>
  </w:style>
  <w:style w:type="paragraph" w:styleId="Textoindependiente">
    <w:name w:val="Body Text"/>
    <w:basedOn w:val="Normal"/>
    <w:semiHidden/>
    <w:rsid w:val="00233D49"/>
    <w:pPr>
      <w:spacing w:after="120"/>
    </w:pPr>
  </w:style>
  <w:style w:type="paragraph" w:styleId="Textoindependiente2">
    <w:name w:val="Body Text 2"/>
    <w:basedOn w:val="Normal"/>
    <w:semiHidden/>
    <w:rsid w:val="00233D49"/>
    <w:pPr>
      <w:spacing w:after="120" w:line="480" w:lineRule="auto"/>
    </w:pPr>
  </w:style>
  <w:style w:type="paragraph" w:styleId="Textoindependiente3">
    <w:name w:val="Body Text 3"/>
    <w:basedOn w:val="Normal"/>
    <w:semiHidden/>
    <w:rsid w:val="00233D4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233D49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233D49"/>
    <w:pPr>
      <w:ind w:firstLine="210"/>
    </w:pPr>
  </w:style>
  <w:style w:type="paragraph" w:styleId="Textosinformato">
    <w:name w:val="Plain Text"/>
    <w:basedOn w:val="Normal"/>
    <w:semiHidden/>
    <w:rsid w:val="00233D49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33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VariableHTML">
    <w:name w:val="HTML Variable"/>
    <w:basedOn w:val="Fuentedeprrafopredeter"/>
    <w:semiHidden/>
    <w:rsid w:val="00233D49"/>
    <w:rPr>
      <w:i/>
      <w:iCs/>
    </w:rPr>
  </w:style>
  <w:style w:type="paragraph" w:customStyle="1" w:styleId="EstiloIzquierda14cm">
    <w:name w:val="Estilo Izquierda:  14 cm"/>
    <w:basedOn w:val="Normal"/>
    <w:rsid w:val="005B6BA4"/>
    <w:pPr>
      <w:ind w:left="794"/>
    </w:pPr>
    <w:rPr>
      <w:lang w:val="es-ES_tradnl"/>
    </w:rPr>
  </w:style>
  <w:style w:type="paragraph" w:customStyle="1" w:styleId="EstiloIzquierda28cm">
    <w:name w:val="Estilo Izquierda:  28 cm"/>
    <w:basedOn w:val="Normal"/>
    <w:rsid w:val="005005DA"/>
    <w:pPr>
      <w:ind w:left="1588"/>
    </w:pPr>
  </w:style>
  <w:style w:type="paragraph" w:customStyle="1" w:styleId="Table-Title">
    <w:name w:val="Table-Title"/>
    <w:basedOn w:val="Normal"/>
    <w:rsid w:val="00A95F0E"/>
    <w:pPr>
      <w:suppressAutoHyphens/>
      <w:spacing w:before="0" w:after="20" w:line="200" w:lineRule="exact"/>
      <w:jc w:val="left"/>
    </w:pPr>
    <w:rPr>
      <w:b/>
      <w:color w:val="auto"/>
      <w:sz w:val="1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887A88"/>
    <w:pPr>
      <w:ind w:left="708"/>
    </w:pPr>
  </w:style>
  <w:style w:type="paragraph" w:styleId="Revisin">
    <w:name w:val="Revision"/>
    <w:hidden/>
    <w:uiPriority w:val="99"/>
    <w:semiHidden/>
    <w:rsid w:val="00AD3FF3"/>
    <w:rPr>
      <w:rFonts w:ascii="Arial" w:eastAsia="Times New Roman" w:hAnsi="Arial"/>
      <w:color w:val="003366"/>
      <w:szCs w:val="24"/>
    </w:rPr>
  </w:style>
  <w:style w:type="paragraph" w:styleId="Textodeglobo">
    <w:name w:val="Balloon Text"/>
    <w:basedOn w:val="Normal"/>
    <w:link w:val="TextodegloboCar"/>
    <w:rsid w:val="00AD3FF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3FF3"/>
    <w:rPr>
      <w:rFonts w:ascii="Tahoma" w:eastAsia="Times New Roman" w:hAnsi="Tahoma" w:cs="Tahoma"/>
      <w:color w:val="003366"/>
      <w:sz w:val="16"/>
      <w:szCs w:val="16"/>
      <w:lang w:val="es-ES" w:eastAsia="es-ES"/>
    </w:rPr>
  </w:style>
  <w:style w:type="paragraph" w:customStyle="1" w:styleId="Default">
    <w:name w:val="Default"/>
    <w:rsid w:val="003206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uentedeprrafopredeter"/>
    <w:rsid w:val="00584E3B"/>
  </w:style>
  <w:style w:type="table" w:styleId="Listaclara-nfasis3">
    <w:name w:val="Light List Accent 3"/>
    <w:basedOn w:val="Tablabsica1"/>
    <w:uiPriority w:val="61"/>
    <w:rsid w:val="00BF45B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6">
    <w:name w:val="Medium Grid 1 Accent 6"/>
    <w:basedOn w:val="Tablanormal"/>
    <w:uiPriority w:val="67"/>
    <w:rsid w:val="00BF45B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D05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clara-nfasis3">
    <w:name w:val="Light Grid Accent 3"/>
    <w:basedOn w:val="Tablanormal"/>
    <w:uiPriority w:val="62"/>
    <w:rsid w:val="00BF45B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Refdecomentario">
    <w:name w:val="annotation reference"/>
    <w:basedOn w:val="Fuentedeprrafopredeter"/>
    <w:rsid w:val="00D019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019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01903"/>
    <w:rPr>
      <w:rFonts w:ascii="Arial" w:eastAsia="Times New Roman" w:hAnsi="Arial"/>
      <w:color w:val="00336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019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01903"/>
    <w:rPr>
      <w:rFonts w:ascii="Arial" w:eastAsia="Times New Roman" w:hAnsi="Arial"/>
      <w:b/>
      <w:bCs/>
      <w:color w:val="003366"/>
    </w:rPr>
  </w:style>
  <w:style w:type="character" w:customStyle="1" w:styleId="Ttulo2Car">
    <w:name w:val="Título 2 Car"/>
    <w:basedOn w:val="Fuentedeprrafopredeter"/>
    <w:link w:val="Ttulo2"/>
    <w:rsid w:val="003E2189"/>
    <w:rPr>
      <w:rFonts w:ascii="Arial" w:eastAsia="Times New Roman" w:hAnsi="Arial"/>
      <w:b/>
      <w:color w:val="808080"/>
      <w:sz w:val="2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FC3C4B"/>
    <w:rPr>
      <w:rFonts w:ascii="Arial" w:eastAsia="Times New Roman" w:hAnsi="Arial" w:cs="Arial"/>
      <w:b/>
      <w:bCs/>
      <w:caps/>
      <w:color w:val="80808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6E75"/>
    <w:pPr>
      <w:spacing w:before="120"/>
      <w:jc w:val="both"/>
    </w:pPr>
    <w:rPr>
      <w:rFonts w:ascii="Arial" w:eastAsia="Times New Roman" w:hAnsi="Arial"/>
      <w:color w:val="003366"/>
      <w:szCs w:val="24"/>
    </w:rPr>
  </w:style>
  <w:style w:type="paragraph" w:styleId="Ttulo1">
    <w:name w:val="heading 1"/>
    <w:basedOn w:val="Normal"/>
    <w:next w:val="EstiloIzquierda00cm"/>
    <w:qFormat/>
    <w:rsid w:val="00DA30D3"/>
    <w:pPr>
      <w:pageBreakBefore/>
      <w:numPr>
        <w:numId w:val="1"/>
      </w:numPr>
      <w:shd w:val="clear" w:color="auto" w:fill="808080"/>
      <w:spacing w:after="360"/>
      <w:outlineLvl w:val="0"/>
    </w:pPr>
    <w:rPr>
      <w:b/>
      <w:caps/>
      <w:color w:val="FFFFFF"/>
      <w:sz w:val="36"/>
      <w:szCs w:val="36"/>
      <w:lang w:val="es-ES_tradnl"/>
    </w:rPr>
  </w:style>
  <w:style w:type="paragraph" w:styleId="Ttulo2">
    <w:name w:val="heading 2"/>
    <w:basedOn w:val="Normal"/>
    <w:next w:val="EstiloIzquierda07cm"/>
    <w:link w:val="Ttulo2Car"/>
    <w:qFormat/>
    <w:rsid w:val="00E33576"/>
    <w:pPr>
      <w:numPr>
        <w:ilvl w:val="1"/>
        <w:numId w:val="1"/>
      </w:numPr>
      <w:pBdr>
        <w:bottom w:val="single" w:sz="12" w:space="1" w:color="808080"/>
      </w:pBdr>
      <w:tabs>
        <w:tab w:val="clear" w:pos="825"/>
        <w:tab w:val="num" w:pos="1080"/>
      </w:tabs>
      <w:spacing w:before="360" w:after="180"/>
      <w:ind w:left="792"/>
      <w:outlineLvl w:val="1"/>
    </w:pPr>
    <w:rPr>
      <w:b/>
      <w:color w:val="808080"/>
      <w:sz w:val="22"/>
      <w:szCs w:val="32"/>
      <w:lang w:val="es-ES_tradnl"/>
    </w:rPr>
  </w:style>
  <w:style w:type="paragraph" w:styleId="Ttulo3">
    <w:name w:val="heading 3"/>
    <w:basedOn w:val="Normal"/>
    <w:next w:val="EstiloIzquierda14cm"/>
    <w:link w:val="Ttulo3Car"/>
    <w:qFormat/>
    <w:rsid w:val="00DA30D3"/>
    <w:pPr>
      <w:numPr>
        <w:ilvl w:val="2"/>
        <w:numId w:val="1"/>
      </w:numPr>
      <w:spacing w:before="240" w:after="120"/>
      <w:outlineLvl w:val="2"/>
    </w:pPr>
    <w:rPr>
      <w:rFonts w:cs="Arial"/>
      <w:b/>
      <w:bCs/>
      <w:caps/>
      <w:color w:val="808080"/>
      <w:sz w:val="28"/>
      <w:szCs w:val="28"/>
    </w:rPr>
  </w:style>
  <w:style w:type="paragraph" w:styleId="Ttulo4">
    <w:name w:val="heading 4"/>
    <w:basedOn w:val="Ttulo3"/>
    <w:next w:val="EstiloIzquierda21cm"/>
    <w:qFormat/>
    <w:rsid w:val="00A76233"/>
    <w:pPr>
      <w:numPr>
        <w:ilvl w:val="3"/>
      </w:numPr>
      <w:outlineLvl w:val="3"/>
    </w:pPr>
    <w:rPr>
      <w:rFonts w:ascii="Arial (W1)" w:hAnsi="Arial (W1)" w:cs="Times New Roman"/>
      <w:bCs w:val="0"/>
      <w:caps w:val="0"/>
      <w:sz w:val="24"/>
      <w:szCs w:val="24"/>
    </w:rPr>
  </w:style>
  <w:style w:type="paragraph" w:styleId="Ttulo5">
    <w:name w:val="heading 5"/>
    <w:basedOn w:val="Normal"/>
    <w:next w:val="EstiloIzquierda28cm"/>
    <w:qFormat/>
    <w:rsid w:val="00DA30D3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808080"/>
    </w:rPr>
  </w:style>
  <w:style w:type="paragraph" w:styleId="Ttulo6">
    <w:name w:val="heading 6"/>
    <w:basedOn w:val="Normal"/>
    <w:next w:val="Normal"/>
    <w:qFormat/>
    <w:rsid w:val="002368F3"/>
    <w:pPr>
      <w:numPr>
        <w:ilvl w:val="5"/>
        <w:numId w:val="2"/>
      </w:numPr>
      <w:tabs>
        <w:tab w:val="clear" w:pos="1152"/>
      </w:tabs>
      <w:spacing w:before="240" w:after="60"/>
      <w:ind w:left="1800" w:hanging="360"/>
      <w:outlineLvl w:val="5"/>
    </w:pPr>
    <w:rPr>
      <w:b/>
      <w:bCs/>
      <w:i/>
      <w:sz w:val="22"/>
      <w:szCs w:val="22"/>
    </w:rPr>
  </w:style>
  <w:style w:type="paragraph" w:styleId="Ttulo7">
    <w:name w:val="heading 7"/>
    <w:basedOn w:val="Normal"/>
    <w:next w:val="Normal"/>
    <w:qFormat/>
    <w:rsid w:val="002368F3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1800" w:hanging="3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qFormat/>
    <w:rsid w:val="002368F3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1800" w:hanging="360"/>
      <w:outlineLvl w:val="7"/>
    </w:pPr>
    <w:rPr>
      <w:i/>
      <w:iCs/>
      <w:szCs w:val="20"/>
    </w:rPr>
  </w:style>
  <w:style w:type="paragraph" w:styleId="Ttulo9">
    <w:name w:val="heading 9"/>
    <w:basedOn w:val="Normal"/>
    <w:next w:val="Normal"/>
    <w:qFormat/>
    <w:rsid w:val="002368F3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1800" w:hanging="360"/>
      <w:outlineLvl w:val="8"/>
    </w:pPr>
    <w:rPr>
      <w:rFonts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233D49"/>
    <w:pPr>
      <w:numPr>
        <w:numId w:val="18"/>
      </w:numPr>
    </w:pPr>
  </w:style>
  <w:style w:type="paragraph" w:styleId="Piedepgina">
    <w:name w:val="footer"/>
    <w:basedOn w:val="Normal"/>
    <w:semiHidden/>
    <w:rsid w:val="002B3BBF"/>
    <w:pPr>
      <w:tabs>
        <w:tab w:val="center" w:pos="4252"/>
        <w:tab w:val="right" w:pos="8504"/>
      </w:tabs>
    </w:pPr>
  </w:style>
  <w:style w:type="paragraph" w:customStyle="1" w:styleId="HojadeControlTtulo1">
    <w:name w:val="Hoja de Control: Título 1"/>
    <w:basedOn w:val="Normal"/>
    <w:next w:val="Normal"/>
    <w:semiHidden/>
    <w:rsid w:val="007460EB"/>
    <w:pPr>
      <w:spacing w:after="360"/>
      <w:jc w:val="center"/>
    </w:pPr>
    <w:rPr>
      <w:b/>
      <w:bCs/>
      <w:sz w:val="32"/>
      <w:szCs w:val="20"/>
    </w:rPr>
  </w:style>
  <w:style w:type="paragraph" w:customStyle="1" w:styleId="Portada18ptDerecha">
    <w:name w:val="Portada 18 pt Derecha"/>
    <w:basedOn w:val="Normal"/>
    <w:semiHidden/>
    <w:rsid w:val="007460EB"/>
    <w:pPr>
      <w:jc w:val="right"/>
    </w:pPr>
    <w:rPr>
      <w:sz w:val="36"/>
      <w:szCs w:val="20"/>
    </w:rPr>
  </w:style>
  <w:style w:type="paragraph" w:customStyle="1" w:styleId="Portada24ptDerecha">
    <w:name w:val="Portada 24 pt Derecha"/>
    <w:basedOn w:val="Normal"/>
    <w:semiHidden/>
    <w:rsid w:val="007460EB"/>
    <w:pPr>
      <w:jc w:val="right"/>
    </w:pPr>
    <w:rPr>
      <w:sz w:val="48"/>
      <w:szCs w:val="20"/>
    </w:rPr>
  </w:style>
  <w:style w:type="paragraph" w:styleId="TDC1">
    <w:name w:val="toc 1"/>
    <w:basedOn w:val="Normal"/>
    <w:next w:val="Normal"/>
    <w:uiPriority w:val="39"/>
    <w:rsid w:val="00DA30D3"/>
    <w:pPr>
      <w:spacing w:before="360"/>
      <w:jc w:val="left"/>
    </w:pPr>
    <w:rPr>
      <w:rFonts w:cs="Arial"/>
      <w:b/>
      <w:bCs/>
      <w:caps/>
      <w:color w:val="808080"/>
      <w:sz w:val="28"/>
      <w:szCs w:val="28"/>
    </w:rPr>
  </w:style>
  <w:style w:type="paragraph" w:customStyle="1" w:styleId="Portada20ptCentrado">
    <w:name w:val="Portada 20 pt Centrado"/>
    <w:basedOn w:val="Normal"/>
    <w:semiHidden/>
    <w:rsid w:val="007460EB"/>
    <w:pPr>
      <w:jc w:val="center"/>
    </w:pPr>
    <w:rPr>
      <w:sz w:val="40"/>
      <w:szCs w:val="20"/>
    </w:rPr>
  </w:style>
  <w:style w:type="paragraph" w:customStyle="1" w:styleId="Portada16ptCursivaCentrado">
    <w:name w:val="Portada 16 pt Cursiva Centrado"/>
    <w:basedOn w:val="Normal"/>
    <w:semiHidden/>
    <w:rsid w:val="007460EB"/>
    <w:pPr>
      <w:jc w:val="center"/>
    </w:pPr>
    <w:rPr>
      <w:i/>
      <w:iCs/>
      <w:sz w:val="32"/>
      <w:szCs w:val="20"/>
    </w:rPr>
  </w:style>
  <w:style w:type="character" w:customStyle="1" w:styleId="HojadeControlNormal">
    <w:name w:val="Hoja de Control: Normal"/>
    <w:basedOn w:val="Fuentedeprrafopredeter"/>
    <w:semiHidden/>
    <w:rsid w:val="000266D1"/>
    <w:rPr>
      <w:color w:val="003366"/>
      <w:sz w:val="20"/>
      <w:szCs w:val="20"/>
    </w:rPr>
  </w:style>
  <w:style w:type="character" w:customStyle="1" w:styleId="HojadeControlTtulo3">
    <w:name w:val="Hoja de Control: Título 3"/>
    <w:basedOn w:val="Fuentedeprrafopredeter"/>
    <w:semiHidden/>
    <w:rsid w:val="00126E75"/>
    <w:rPr>
      <w:b/>
      <w:bCs/>
      <w:i/>
      <w:iCs/>
      <w:color w:val="003366"/>
      <w:sz w:val="24"/>
    </w:rPr>
  </w:style>
  <w:style w:type="character" w:customStyle="1" w:styleId="HojadeControlTtulo2">
    <w:name w:val="Hoja de Control: Título 2"/>
    <w:basedOn w:val="Fuentedeprrafopredeter"/>
    <w:semiHidden/>
    <w:rsid w:val="00126E75"/>
    <w:rPr>
      <w:b/>
      <w:bCs/>
      <w:color w:val="003366"/>
      <w:sz w:val="24"/>
    </w:rPr>
  </w:style>
  <w:style w:type="numbering" w:styleId="1ai">
    <w:name w:val="Outline List 1"/>
    <w:basedOn w:val="Sinlista"/>
    <w:semiHidden/>
    <w:rsid w:val="00233D49"/>
    <w:pPr>
      <w:numPr>
        <w:numId w:val="19"/>
      </w:numPr>
    </w:pPr>
  </w:style>
  <w:style w:type="character" w:styleId="AcrnimoHTML">
    <w:name w:val="HTML Acronym"/>
    <w:basedOn w:val="Fuentedeprrafopredeter"/>
    <w:semiHidden/>
    <w:rsid w:val="00233D49"/>
  </w:style>
  <w:style w:type="paragraph" w:styleId="TDC3">
    <w:name w:val="toc 3"/>
    <w:basedOn w:val="Normal"/>
    <w:next w:val="Normal"/>
    <w:uiPriority w:val="39"/>
    <w:rsid w:val="00DA30D3"/>
    <w:pPr>
      <w:tabs>
        <w:tab w:val="right" w:leader="dot" w:pos="9061"/>
      </w:tabs>
      <w:ind w:left="1800" w:hanging="720"/>
    </w:pPr>
    <w:rPr>
      <w:i/>
      <w:noProof/>
      <w:color w:val="808080"/>
      <w:szCs w:val="20"/>
    </w:rPr>
  </w:style>
  <w:style w:type="paragraph" w:styleId="TDC2">
    <w:name w:val="toc 2"/>
    <w:basedOn w:val="Normal"/>
    <w:next w:val="Normal"/>
    <w:uiPriority w:val="39"/>
    <w:rsid w:val="00DA30D3"/>
    <w:pPr>
      <w:tabs>
        <w:tab w:val="right" w:leader="dot" w:pos="9061"/>
      </w:tabs>
      <w:ind w:left="540"/>
    </w:pPr>
    <w:rPr>
      <w:noProof/>
      <w:color w:val="808080"/>
      <w:sz w:val="24"/>
    </w:rPr>
  </w:style>
  <w:style w:type="paragraph" w:customStyle="1" w:styleId="EstiloIzquierda07cm">
    <w:name w:val="Estilo Izquierda: 07 cm"/>
    <w:basedOn w:val="Normal"/>
    <w:rsid w:val="00E94DA8"/>
    <w:pPr>
      <w:ind w:left="397"/>
    </w:pPr>
    <w:rPr>
      <w:szCs w:val="20"/>
    </w:rPr>
  </w:style>
  <w:style w:type="numbering" w:styleId="ArtculoSeccin">
    <w:name w:val="Outline List 3"/>
    <w:basedOn w:val="Sinlista"/>
    <w:semiHidden/>
    <w:rsid w:val="00233D49"/>
    <w:pPr>
      <w:numPr>
        <w:numId w:val="20"/>
      </w:numPr>
    </w:pPr>
  </w:style>
  <w:style w:type="paragraph" w:styleId="Cierre">
    <w:name w:val="Closing"/>
    <w:basedOn w:val="Normal"/>
    <w:semiHidden/>
    <w:rsid w:val="00233D49"/>
    <w:pPr>
      <w:ind w:left="4252"/>
    </w:pPr>
  </w:style>
  <w:style w:type="paragraph" w:styleId="TDC4">
    <w:name w:val="toc 4"/>
    <w:basedOn w:val="Normal"/>
    <w:next w:val="Normal"/>
    <w:autoRedefine/>
    <w:semiHidden/>
    <w:rsid w:val="00DF539F"/>
    <w:pPr>
      <w:ind w:left="720"/>
    </w:pPr>
  </w:style>
  <w:style w:type="paragraph" w:styleId="TDC5">
    <w:name w:val="toc 5"/>
    <w:basedOn w:val="Normal"/>
    <w:next w:val="Normal"/>
    <w:autoRedefine/>
    <w:semiHidden/>
    <w:rsid w:val="00DF539F"/>
    <w:pPr>
      <w:ind w:left="960"/>
    </w:pPr>
  </w:style>
  <w:style w:type="character" w:styleId="CitaHTML">
    <w:name w:val="HTML Cite"/>
    <w:basedOn w:val="Fuentedeprrafopredeter"/>
    <w:semiHidden/>
    <w:rsid w:val="00233D49"/>
    <w:rPr>
      <w:i/>
      <w:iCs/>
    </w:rPr>
  </w:style>
  <w:style w:type="character" w:styleId="CdigoHTML">
    <w:name w:val="HTML Code"/>
    <w:basedOn w:val="Fuentedeprrafopredeter"/>
    <w:uiPriority w:val="99"/>
    <w:semiHidden/>
    <w:rsid w:val="00233D49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233D49"/>
    <w:pPr>
      <w:spacing w:after="120"/>
      <w:ind w:left="283"/>
    </w:pPr>
  </w:style>
  <w:style w:type="paragraph" w:styleId="Continuarlista2">
    <w:name w:val="List Continue 2"/>
    <w:basedOn w:val="Normal"/>
    <w:semiHidden/>
    <w:rsid w:val="00233D49"/>
    <w:pPr>
      <w:spacing w:after="120"/>
      <w:ind w:left="566"/>
    </w:pPr>
  </w:style>
  <w:style w:type="paragraph" w:styleId="Continuarlista3">
    <w:name w:val="List Continue 3"/>
    <w:basedOn w:val="Normal"/>
    <w:semiHidden/>
    <w:rsid w:val="00233D49"/>
    <w:pPr>
      <w:spacing w:after="120"/>
      <w:ind w:left="849"/>
    </w:pPr>
  </w:style>
  <w:style w:type="paragraph" w:styleId="Continuarlista4">
    <w:name w:val="List Continue 4"/>
    <w:basedOn w:val="Normal"/>
    <w:semiHidden/>
    <w:rsid w:val="00233D49"/>
    <w:pPr>
      <w:spacing w:after="120"/>
      <w:ind w:left="1132"/>
    </w:pPr>
  </w:style>
  <w:style w:type="paragraph" w:styleId="Continuarlista5">
    <w:name w:val="List Continue 5"/>
    <w:basedOn w:val="Normal"/>
    <w:semiHidden/>
    <w:rsid w:val="00233D49"/>
    <w:pPr>
      <w:spacing w:after="120"/>
      <w:ind w:left="1415"/>
    </w:pPr>
  </w:style>
  <w:style w:type="character" w:styleId="DefinicinHTML">
    <w:name w:val="HTML Definition"/>
    <w:basedOn w:val="Fuentedeprrafopredeter"/>
    <w:semiHidden/>
    <w:rsid w:val="00233D49"/>
    <w:rPr>
      <w:i/>
      <w:iCs/>
    </w:rPr>
  </w:style>
  <w:style w:type="paragraph" w:styleId="DireccinHTML">
    <w:name w:val="HTML Address"/>
    <w:basedOn w:val="Normal"/>
    <w:semiHidden/>
    <w:rsid w:val="00233D49"/>
    <w:rPr>
      <w:i/>
      <w:iCs/>
    </w:rPr>
  </w:style>
  <w:style w:type="paragraph" w:styleId="Direccinsobre">
    <w:name w:val="envelope address"/>
    <w:basedOn w:val="Normal"/>
    <w:semiHidden/>
    <w:rsid w:val="00233D4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character" w:styleId="EjemplodeHTML">
    <w:name w:val="HTML Sample"/>
    <w:basedOn w:val="Fuentedeprrafopredeter"/>
    <w:semiHidden/>
    <w:rsid w:val="00233D49"/>
    <w:rPr>
      <w:rFonts w:ascii="Courier New" w:hAnsi="Courier New" w:cs="Courier New"/>
    </w:rPr>
  </w:style>
  <w:style w:type="paragraph" w:styleId="Encabezado">
    <w:name w:val="header"/>
    <w:basedOn w:val="Normal"/>
    <w:rsid w:val="005A3AAD"/>
    <w:pPr>
      <w:spacing w:before="60"/>
      <w:ind w:left="1481" w:hanging="1481"/>
      <w:jc w:val="center"/>
    </w:pPr>
    <w:rPr>
      <w:b/>
      <w:bCs/>
      <w:color w:val="808080"/>
      <w:sz w:val="24"/>
    </w:rPr>
  </w:style>
  <w:style w:type="paragraph" w:styleId="Encabezadodemensaje">
    <w:name w:val="Message Header"/>
    <w:basedOn w:val="Normal"/>
    <w:semiHidden/>
    <w:rsid w:val="00233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ncabezadodenota">
    <w:name w:val="Note Heading"/>
    <w:basedOn w:val="Normal"/>
    <w:next w:val="Normal"/>
    <w:semiHidden/>
    <w:rsid w:val="00233D49"/>
  </w:style>
  <w:style w:type="paragraph" w:styleId="Mapadeldocumento">
    <w:name w:val="Document Map"/>
    <w:basedOn w:val="Normal"/>
    <w:semiHidden/>
    <w:rsid w:val="00646CE1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qFormat/>
    <w:rsid w:val="00233D49"/>
    <w:rPr>
      <w:i/>
      <w:iCs/>
    </w:rPr>
  </w:style>
  <w:style w:type="paragraph" w:styleId="Fecha">
    <w:name w:val="Date"/>
    <w:basedOn w:val="Normal"/>
    <w:next w:val="Normal"/>
    <w:semiHidden/>
    <w:rsid w:val="00233D49"/>
  </w:style>
  <w:style w:type="paragraph" w:styleId="Firma">
    <w:name w:val="Signature"/>
    <w:basedOn w:val="Normal"/>
    <w:semiHidden/>
    <w:rsid w:val="00233D49"/>
    <w:pPr>
      <w:ind w:left="4252"/>
    </w:pPr>
  </w:style>
  <w:style w:type="paragraph" w:styleId="Firmadecorreoelectrnico">
    <w:name w:val="E-mail Signature"/>
    <w:basedOn w:val="Normal"/>
    <w:semiHidden/>
    <w:rsid w:val="00233D49"/>
  </w:style>
  <w:style w:type="character" w:styleId="Hipervnculo">
    <w:name w:val="Hyperlink"/>
    <w:basedOn w:val="Fuentedeprrafopredeter"/>
    <w:uiPriority w:val="99"/>
    <w:rsid w:val="00233D49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233D49"/>
    <w:rPr>
      <w:color w:val="800080"/>
      <w:u w:val="single"/>
    </w:rPr>
  </w:style>
  <w:style w:type="numbering" w:customStyle="1" w:styleId="ListaToposTtulo3">
    <w:name w:val="Lista Topos Título 3"/>
    <w:basedOn w:val="ListaToposTtulo2"/>
    <w:rsid w:val="00914DB5"/>
    <w:pPr>
      <w:numPr>
        <w:numId w:val="5"/>
      </w:numPr>
    </w:pPr>
  </w:style>
  <w:style w:type="numbering" w:customStyle="1" w:styleId="ListaToposTtulo4">
    <w:name w:val="Lista Topos Título 4"/>
    <w:basedOn w:val="Sinlista"/>
    <w:rsid w:val="005B6BA4"/>
    <w:pPr>
      <w:numPr>
        <w:numId w:val="6"/>
      </w:numPr>
    </w:pPr>
  </w:style>
  <w:style w:type="numbering" w:customStyle="1" w:styleId="ListaToposTtulo5">
    <w:name w:val="Lista Topos Título 5"/>
    <w:rsid w:val="008876AD"/>
    <w:pPr>
      <w:numPr>
        <w:numId w:val="7"/>
      </w:numPr>
    </w:pPr>
  </w:style>
  <w:style w:type="paragraph" w:styleId="HTMLconformatoprevio">
    <w:name w:val="HTML Preformatted"/>
    <w:basedOn w:val="Normal"/>
    <w:semiHidden/>
    <w:rsid w:val="00233D49"/>
    <w:rPr>
      <w:rFonts w:ascii="Courier New" w:hAnsi="Courier New" w:cs="Courier New"/>
      <w:szCs w:val="20"/>
    </w:rPr>
  </w:style>
  <w:style w:type="paragraph" w:styleId="Lista">
    <w:name w:val="List"/>
    <w:basedOn w:val="Normal"/>
    <w:semiHidden/>
    <w:rsid w:val="00233D49"/>
    <w:pPr>
      <w:ind w:left="283" w:hanging="283"/>
    </w:pPr>
  </w:style>
  <w:style w:type="paragraph" w:styleId="Lista2">
    <w:name w:val="List 2"/>
    <w:basedOn w:val="Normal"/>
    <w:semiHidden/>
    <w:rsid w:val="00233D49"/>
    <w:pPr>
      <w:ind w:left="566" w:hanging="283"/>
    </w:pPr>
  </w:style>
  <w:style w:type="paragraph" w:styleId="Lista3">
    <w:name w:val="List 3"/>
    <w:basedOn w:val="Normal"/>
    <w:semiHidden/>
    <w:rsid w:val="00233D49"/>
    <w:pPr>
      <w:ind w:left="849" w:hanging="283"/>
    </w:pPr>
  </w:style>
  <w:style w:type="paragraph" w:styleId="Lista4">
    <w:name w:val="List 4"/>
    <w:basedOn w:val="Normal"/>
    <w:semiHidden/>
    <w:rsid w:val="00233D49"/>
    <w:pPr>
      <w:ind w:left="1132" w:hanging="283"/>
    </w:pPr>
  </w:style>
  <w:style w:type="paragraph" w:styleId="Lista5">
    <w:name w:val="List 5"/>
    <w:basedOn w:val="Normal"/>
    <w:semiHidden/>
    <w:rsid w:val="00233D49"/>
    <w:pPr>
      <w:ind w:left="1415" w:hanging="283"/>
    </w:pPr>
  </w:style>
  <w:style w:type="paragraph" w:styleId="Listaconnmeros">
    <w:name w:val="List Number"/>
    <w:basedOn w:val="Normal"/>
    <w:semiHidden/>
    <w:rsid w:val="00233D49"/>
    <w:pPr>
      <w:numPr>
        <w:numId w:val="8"/>
      </w:numPr>
    </w:pPr>
  </w:style>
  <w:style w:type="paragraph" w:customStyle="1" w:styleId="EstiloIzquierda21cm">
    <w:name w:val="Estilo Izquierda: 21 cm"/>
    <w:basedOn w:val="Normal"/>
    <w:rsid w:val="00E94DA8"/>
    <w:pPr>
      <w:ind w:left="1191"/>
    </w:pPr>
    <w:rPr>
      <w:szCs w:val="20"/>
    </w:rPr>
  </w:style>
  <w:style w:type="paragraph" w:styleId="Listaconnmeros2">
    <w:name w:val="List Number 2"/>
    <w:basedOn w:val="Normal"/>
    <w:semiHidden/>
    <w:rsid w:val="00233D49"/>
    <w:pPr>
      <w:numPr>
        <w:numId w:val="9"/>
      </w:numPr>
    </w:pPr>
  </w:style>
  <w:style w:type="paragraph" w:customStyle="1" w:styleId="EstiloIzquierda00cm">
    <w:name w:val="Estilo Izquierda: 00 cm"/>
    <w:basedOn w:val="Normal"/>
    <w:rsid w:val="00E94DA8"/>
    <w:rPr>
      <w:szCs w:val="20"/>
    </w:rPr>
  </w:style>
  <w:style w:type="paragraph" w:customStyle="1" w:styleId="EstiloIzquierda35cm">
    <w:name w:val="Estilo Izquierda: 35 cm"/>
    <w:basedOn w:val="Normal"/>
    <w:rsid w:val="00E94DA8"/>
    <w:pPr>
      <w:ind w:left="1800"/>
    </w:pPr>
    <w:rPr>
      <w:szCs w:val="20"/>
    </w:rPr>
  </w:style>
  <w:style w:type="numbering" w:customStyle="1" w:styleId="ListaToposTtulo1">
    <w:name w:val="Lista Topos Título 1"/>
    <w:basedOn w:val="Sinlista"/>
    <w:rsid w:val="00B33ECA"/>
    <w:pPr>
      <w:numPr>
        <w:numId w:val="3"/>
      </w:numPr>
    </w:pPr>
  </w:style>
  <w:style w:type="numbering" w:customStyle="1" w:styleId="ListaToposTtulo2">
    <w:name w:val="Lista Topos Título 2"/>
    <w:rsid w:val="004E3768"/>
    <w:pPr>
      <w:numPr>
        <w:numId w:val="4"/>
      </w:numPr>
    </w:pPr>
  </w:style>
  <w:style w:type="paragraph" w:styleId="Listaconnmeros3">
    <w:name w:val="List Number 3"/>
    <w:basedOn w:val="Normal"/>
    <w:semiHidden/>
    <w:rsid w:val="00233D49"/>
    <w:pPr>
      <w:numPr>
        <w:numId w:val="10"/>
      </w:numPr>
    </w:pPr>
  </w:style>
  <w:style w:type="paragraph" w:styleId="Listaconnmeros4">
    <w:name w:val="List Number 4"/>
    <w:basedOn w:val="Normal"/>
    <w:semiHidden/>
    <w:rsid w:val="00233D49"/>
    <w:pPr>
      <w:numPr>
        <w:numId w:val="11"/>
      </w:numPr>
    </w:pPr>
  </w:style>
  <w:style w:type="paragraph" w:styleId="Listaconnmeros5">
    <w:name w:val="List Number 5"/>
    <w:basedOn w:val="Normal"/>
    <w:semiHidden/>
    <w:rsid w:val="00233D49"/>
    <w:pPr>
      <w:numPr>
        <w:numId w:val="12"/>
      </w:numPr>
    </w:pPr>
  </w:style>
  <w:style w:type="paragraph" w:styleId="Listaconvietas">
    <w:name w:val="List Bullet"/>
    <w:basedOn w:val="Normal"/>
    <w:autoRedefine/>
    <w:semiHidden/>
    <w:rsid w:val="00233D49"/>
    <w:pPr>
      <w:numPr>
        <w:numId w:val="13"/>
      </w:numPr>
    </w:pPr>
  </w:style>
  <w:style w:type="paragraph" w:styleId="Listaconvietas2">
    <w:name w:val="List Bullet 2"/>
    <w:basedOn w:val="Normal"/>
    <w:autoRedefine/>
    <w:semiHidden/>
    <w:rsid w:val="00233D49"/>
    <w:pPr>
      <w:numPr>
        <w:numId w:val="14"/>
      </w:numPr>
    </w:pPr>
  </w:style>
  <w:style w:type="paragraph" w:styleId="Listaconvietas3">
    <w:name w:val="List Bullet 3"/>
    <w:basedOn w:val="Normal"/>
    <w:autoRedefine/>
    <w:semiHidden/>
    <w:rsid w:val="00233D49"/>
    <w:pPr>
      <w:numPr>
        <w:numId w:val="15"/>
      </w:numPr>
    </w:pPr>
  </w:style>
  <w:style w:type="paragraph" w:styleId="Listaconvietas4">
    <w:name w:val="List Bullet 4"/>
    <w:basedOn w:val="Normal"/>
    <w:autoRedefine/>
    <w:semiHidden/>
    <w:rsid w:val="00233D49"/>
    <w:pPr>
      <w:numPr>
        <w:numId w:val="16"/>
      </w:numPr>
    </w:pPr>
  </w:style>
  <w:style w:type="paragraph" w:styleId="Listaconvietas5">
    <w:name w:val="List Bullet 5"/>
    <w:basedOn w:val="Normal"/>
    <w:autoRedefine/>
    <w:semiHidden/>
    <w:rsid w:val="00233D49"/>
    <w:pPr>
      <w:numPr>
        <w:numId w:val="17"/>
      </w:numPr>
    </w:pPr>
  </w:style>
  <w:style w:type="character" w:styleId="MquinadeescribirHTML">
    <w:name w:val="HTML Typewriter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3D49"/>
    <w:rPr>
      <w:rFonts w:ascii="Times New Roman" w:hAnsi="Times New Roman"/>
    </w:rPr>
  </w:style>
  <w:style w:type="character" w:styleId="Nmerodelnea">
    <w:name w:val="line number"/>
    <w:basedOn w:val="Fuentedeprrafopredeter"/>
    <w:semiHidden/>
    <w:rsid w:val="00233D49"/>
  </w:style>
  <w:style w:type="character" w:styleId="Nmerodepgina">
    <w:name w:val="page number"/>
    <w:basedOn w:val="Fuentedeprrafopredeter"/>
    <w:semiHidden/>
    <w:rsid w:val="00233D49"/>
  </w:style>
  <w:style w:type="paragraph" w:styleId="Remitedesobre">
    <w:name w:val="envelope return"/>
    <w:basedOn w:val="Normal"/>
    <w:semiHidden/>
    <w:rsid w:val="00233D49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233D49"/>
  </w:style>
  <w:style w:type="paragraph" w:styleId="Sangra2detindependiente">
    <w:name w:val="Body Text Indent 2"/>
    <w:basedOn w:val="Normal"/>
    <w:semiHidden/>
    <w:rsid w:val="00233D49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233D49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233D49"/>
    <w:pPr>
      <w:spacing w:after="120"/>
      <w:ind w:left="283"/>
    </w:pPr>
  </w:style>
  <w:style w:type="paragraph" w:styleId="Sangranormal">
    <w:name w:val="Normal Indent"/>
    <w:basedOn w:val="Normal"/>
    <w:semiHidden/>
    <w:rsid w:val="00233D49"/>
    <w:pPr>
      <w:ind w:left="708"/>
    </w:pPr>
  </w:style>
  <w:style w:type="paragraph" w:styleId="Subttulo">
    <w:name w:val="Subtitle"/>
    <w:basedOn w:val="Normal"/>
    <w:qFormat/>
    <w:rsid w:val="00233D49"/>
    <w:pPr>
      <w:spacing w:after="60"/>
      <w:jc w:val="center"/>
      <w:outlineLvl w:val="1"/>
    </w:pPr>
    <w:rPr>
      <w:rFonts w:cs="Arial"/>
    </w:rPr>
  </w:style>
  <w:style w:type="table" w:styleId="Tablabsica1">
    <w:name w:val="Table Simple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233D49"/>
    <w:pPr>
      <w:spacing w:before="1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233D49"/>
    <w:pPr>
      <w:spacing w:before="1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233D49"/>
    <w:pPr>
      <w:spacing w:before="1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233D49"/>
    <w:pPr>
      <w:spacing w:before="1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233D49"/>
    <w:pPr>
      <w:spacing w:before="1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">
    <w:name w:val="Table Grid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233D49"/>
    <w:pPr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233D49"/>
    <w:pPr>
      <w:spacing w:before="1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233D49"/>
    <w:pPr>
      <w:spacing w:before="1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233D49"/>
    <w:pPr>
      <w:spacing w:before="1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233D49"/>
    <w:pPr>
      <w:spacing w:before="1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233D49"/>
    <w:pPr>
      <w:spacing w:before="1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semiHidden/>
    <w:rsid w:val="00233D49"/>
    <w:pPr>
      <w:spacing w:before="1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233D49"/>
    <w:pPr>
      <w:spacing w:before="1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233D49"/>
    <w:pPr>
      <w:spacing w:before="1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233D49"/>
    <w:pPr>
      <w:spacing w:before="1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233D49"/>
    <w:pPr>
      <w:spacing w:before="1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233D49"/>
    <w:pPr>
      <w:spacing w:before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233D49"/>
    <w:pPr>
      <w:spacing w:before="1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uentedeprrafopredeter"/>
    <w:semiHidden/>
    <w:rsid w:val="00233D49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233D49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33D49"/>
    <w:rPr>
      <w:b/>
      <w:bCs/>
    </w:rPr>
  </w:style>
  <w:style w:type="paragraph" w:styleId="Textoindependiente">
    <w:name w:val="Body Text"/>
    <w:basedOn w:val="Normal"/>
    <w:semiHidden/>
    <w:rsid w:val="00233D49"/>
    <w:pPr>
      <w:spacing w:after="120"/>
    </w:pPr>
  </w:style>
  <w:style w:type="paragraph" w:styleId="Textoindependiente2">
    <w:name w:val="Body Text 2"/>
    <w:basedOn w:val="Normal"/>
    <w:semiHidden/>
    <w:rsid w:val="00233D49"/>
    <w:pPr>
      <w:spacing w:after="120" w:line="480" w:lineRule="auto"/>
    </w:pPr>
  </w:style>
  <w:style w:type="paragraph" w:styleId="Textoindependiente3">
    <w:name w:val="Body Text 3"/>
    <w:basedOn w:val="Normal"/>
    <w:semiHidden/>
    <w:rsid w:val="00233D49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233D49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233D49"/>
    <w:pPr>
      <w:ind w:firstLine="210"/>
    </w:pPr>
  </w:style>
  <w:style w:type="paragraph" w:styleId="Textosinformato">
    <w:name w:val="Plain Text"/>
    <w:basedOn w:val="Normal"/>
    <w:semiHidden/>
    <w:rsid w:val="00233D49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233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VariableHTML">
    <w:name w:val="HTML Variable"/>
    <w:basedOn w:val="Fuentedeprrafopredeter"/>
    <w:semiHidden/>
    <w:rsid w:val="00233D49"/>
    <w:rPr>
      <w:i/>
      <w:iCs/>
    </w:rPr>
  </w:style>
  <w:style w:type="paragraph" w:customStyle="1" w:styleId="EstiloIzquierda14cm">
    <w:name w:val="Estilo Izquierda:  14 cm"/>
    <w:basedOn w:val="Normal"/>
    <w:rsid w:val="005B6BA4"/>
    <w:pPr>
      <w:ind w:left="794"/>
    </w:pPr>
    <w:rPr>
      <w:lang w:val="es-ES_tradnl"/>
    </w:rPr>
  </w:style>
  <w:style w:type="paragraph" w:customStyle="1" w:styleId="EstiloIzquierda28cm">
    <w:name w:val="Estilo Izquierda:  28 cm"/>
    <w:basedOn w:val="Normal"/>
    <w:rsid w:val="005005DA"/>
    <w:pPr>
      <w:ind w:left="1588"/>
    </w:pPr>
  </w:style>
  <w:style w:type="paragraph" w:customStyle="1" w:styleId="Table-Title">
    <w:name w:val="Table-Title"/>
    <w:basedOn w:val="Normal"/>
    <w:rsid w:val="00A95F0E"/>
    <w:pPr>
      <w:suppressAutoHyphens/>
      <w:spacing w:before="0" w:after="20" w:line="200" w:lineRule="exact"/>
      <w:jc w:val="left"/>
    </w:pPr>
    <w:rPr>
      <w:b/>
      <w:color w:val="auto"/>
      <w:sz w:val="1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887A88"/>
    <w:pPr>
      <w:ind w:left="708"/>
    </w:pPr>
  </w:style>
  <w:style w:type="paragraph" w:styleId="Revisin">
    <w:name w:val="Revision"/>
    <w:hidden/>
    <w:uiPriority w:val="99"/>
    <w:semiHidden/>
    <w:rsid w:val="00AD3FF3"/>
    <w:rPr>
      <w:rFonts w:ascii="Arial" w:eastAsia="Times New Roman" w:hAnsi="Arial"/>
      <w:color w:val="003366"/>
      <w:szCs w:val="24"/>
    </w:rPr>
  </w:style>
  <w:style w:type="paragraph" w:styleId="Textodeglobo">
    <w:name w:val="Balloon Text"/>
    <w:basedOn w:val="Normal"/>
    <w:link w:val="TextodegloboCar"/>
    <w:rsid w:val="00AD3FF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3FF3"/>
    <w:rPr>
      <w:rFonts w:ascii="Tahoma" w:eastAsia="Times New Roman" w:hAnsi="Tahoma" w:cs="Tahoma"/>
      <w:color w:val="003366"/>
      <w:sz w:val="16"/>
      <w:szCs w:val="16"/>
      <w:lang w:val="es-ES" w:eastAsia="es-ES"/>
    </w:rPr>
  </w:style>
  <w:style w:type="paragraph" w:customStyle="1" w:styleId="Default">
    <w:name w:val="Default"/>
    <w:rsid w:val="003206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uentedeprrafopredeter"/>
    <w:rsid w:val="00584E3B"/>
  </w:style>
  <w:style w:type="table" w:styleId="Listaclara-nfasis3">
    <w:name w:val="Light List Accent 3"/>
    <w:basedOn w:val="Tablabsica1"/>
    <w:uiPriority w:val="61"/>
    <w:rsid w:val="00BF45B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6">
    <w:name w:val="Medium Grid 1 Accent 6"/>
    <w:basedOn w:val="Tablanormal"/>
    <w:uiPriority w:val="67"/>
    <w:rsid w:val="00BF45B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D05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clara-nfasis3">
    <w:name w:val="Light Grid Accent 3"/>
    <w:basedOn w:val="Tablanormal"/>
    <w:uiPriority w:val="62"/>
    <w:rsid w:val="00BF45B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Refdecomentario">
    <w:name w:val="annotation reference"/>
    <w:basedOn w:val="Fuentedeprrafopredeter"/>
    <w:rsid w:val="00D019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019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01903"/>
    <w:rPr>
      <w:rFonts w:ascii="Arial" w:eastAsia="Times New Roman" w:hAnsi="Arial"/>
      <w:color w:val="00336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019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01903"/>
    <w:rPr>
      <w:rFonts w:ascii="Arial" w:eastAsia="Times New Roman" w:hAnsi="Arial"/>
      <w:b/>
      <w:bCs/>
      <w:color w:val="003366"/>
    </w:rPr>
  </w:style>
  <w:style w:type="character" w:customStyle="1" w:styleId="Ttulo2Car">
    <w:name w:val="Título 2 Car"/>
    <w:basedOn w:val="Fuentedeprrafopredeter"/>
    <w:link w:val="Ttulo2"/>
    <w:rsid w:val="003E2189"/>
    <w:rPr>
      <w:rFonts w:ascii="Arial" w:eastAsia="Times New Roman" w:hAnsi="Arial"/>
      <w:b/>
      <w:color w:val="808080"/>
      <w:sz w:val="2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FC3C4B"/>
    <w:rPr>
      <w:rFonts w:ascii="Arial" w:eastAsia="Times New Roman" w:hAnsi="Arial" w:cs="Arial"/>
      <w:b/>
      <w:bCs/>
      <w:caps/>
      <w:color w:val="808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[UR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abrutzk\CONFIG~1\Temp\notes800BC3\ego_Plantilla%20de%20documento%20de%20dise&#241;o%20funcional%20de%20tr&#225;mite_090217_v1.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6D2CD7C34514493E33C2B881EABC4" ma:contentTypeVersion="0" ma:contentTypeDescription="Crear nuevo documento." ma:contentTypeScope="" ma:versionID="22fcb7cdedc2bcd070d3ebdd919fae80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2B37320-63E3-4B21-AEDE-45D93EFE4D51}"/>
</file>

<file path=customXml/itemProps2.xml><?xml version="1.0" encoding="utf-8"?>
<ds:datastoreItem xmlns:ds="http://schemas.openxmlformats.org/officeDocument/2006/customXml" ds:itemID="{FA1FFC69-70DD-4FCF-91BF-EECA74990479}"/>
</file>

<file path=customXml/itemProps3.xml><?xml version="1.0" encoding="utf-8"?>
<ds:datastoreItem xmlns:ds="http://schemas.openxmlformats.org/officeDocument/2006/customXml" ds:itemID="{0D9A73C6-46DD-4504-8A4F-83AB4CE2DDAD}"/>
</file>

<file path=customXml/itemProps4.xml><?xml version="1.0" encoding="utf-8"?>
<ds:datastoreItem xmlns:ds="http://schemas.openxmlformats.org/officeDocument/2006/customXml" ds:itemID="{028B82EC-02B4-4D93-A31D-7ACE1ADC3F02}"/>
</file>

<file path=docProps/app.xml><?xml version="1.0" encoding="utf-8"?>
<Properties xmlns="http://schemas.openxmlformats.org/officeDocument/2006/extended-properties" xmlns:vt="http://schemas.openxmlformats.org/officeDocument/2006/docPropsVTypes">
  <Template>ego_Plantilla de documento de diseño funcional de trámite_090217_v1.2.dot</Template>
  <TotalTime>0</TotalTime>
  <Pages>14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Funcional derivación de comunicaciones oficiales por licencias</vt:lpstr>
    </vt:vector>
  </TitlesOfParts>
  <Company>everis</Company>
  <LinksUpToDate>false</LinksUpToDate>
  <CharactersWithSpaces>11101</CharactersWithSpaces>
  <SharedDoc>false</SharedDoc>
  <HLinks>
    <vt:vector size="30" baseType="variant">
      <vt:variant>
        <vt:i4>1245236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_Toc263436608</vt:lpwstr>
      </vt:variant>
      <vt:variant>
        <vt:i4>1245236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_Toc263436607</vt:lpwstr>
      </vt:variant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_Toc263436606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_Toc263436605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_Toc263436604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Funcional derivación de comunicaciones oficiales por licencias</dc:title>
  <dc:creator>everis</dc:creator>
  <cp:lastModifiedBy>Ignacio Alejandro Lupi</cp:lastModifiedBy>
  <cp:revision>2</cp:revision>
  <cp:lastPrinted>2011-12-15T16:29:00Z</cp:lastPrinted>
  <dcterms:created xsi:type="dcterms:W3CDTF">2014-12-12T16:39:00Z</dcterms:created>
  <dcterms:modified xsi:type="dcterms:W3CDTF">2014-12-12T16:39:00Z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ítulo - Tipo de documento">
    <vt:lpwstr>Diseño Funcional</vt:lpwstr>
  </property>
  <property fmtid="{D5CDD505-2E9C-101B-9397-08002B2CF9AE}" pid="3" name="Título - Versión">
    <vt:lpwstr>5.0</vt:lpwstr>
  </property>
  <property fmtid="{D5CDD505-2E9C-101B-9397-08002B2CF9AE}" pid="4" name="Título - Módulo">
    <vt:lpwstr>Nombre del trámite</vt:lpwstr>
  </property>
  <property fmtid="{D5CDD505-2E9C-101B-9397-08002B2CF9AE}" pid="5" name="ContentTypeId">
    <vt:lpwstr>0x0101008116D2CD7C34514493E33C2B881EABC4</vt:lpwstr>
  </property>
</Properties>
</file>